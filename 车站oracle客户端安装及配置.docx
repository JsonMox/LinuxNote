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275" w:rsidRDefault="00BE1A63" w:rsidP="00F72E56">
      <w:pPr>
        <w:pStyle w:val="Center1"/>
        <w:spacing w:before="312" w:after="936"/>
      </w:pPr>
      <w:r>
        <w:rPr>
          <w:rFonts w:hint="eastAsia"/>
        </w:rPr>
        <w:t>安装</w:t>
      </w:r>
      <w:r w:rsidR="0046067C">
        <w:rPr>
          <w:rFonts w:hint="eastAsia"/>
        </w:rPr>
        <w:t xml:space="preserve">Oracle </w:t>
      </w:r>
      <w:r>
        <w:rPr>
          <w:rFonts w:hint="eastAsia"/>
        </w:rPr>
        <w:t>客户端</w:t>
      </w:r>
    </w:p>
    <w:p w:rsidR="00C212E1" w:rsidRDefault="00C212E1" w:rsidP="00C212E1">
      <w:pPr>
        <w:pStyle w:val="Title11"/>
        <w:numPr>
          <w:ilvl w:val="0"/>
          <w:numId w:val="34"/>
        </w:numPr>
        <w:spacing w:before="312" w:after="312"/>
      </w:pPr>
      <w:r>
        <w:rPr>
          <w:rFonts w:hint="eastAsia"/>
        </w:rPr>
        <w:t>配置</w:t>
      </w:r>
      <w:r>
        <w:rPr>
          <w:rFonts w:hint="eastAsia"/>
        </w:rPr>
        <w:t>IP</w:t>
      </w:r>
      <w:r w:rsidR="00BA4641">
        <w:rPr>
          <w:rFonts w:hint="eastAsia"/>
        </w:rPr>
        <w:t>及主机名</w:t>
      </w:r>
    </w:p>
    <w:p w:rsidR="00C212E1" w:rsidRDefault="00C212E1" w:rsidP="00C212E1">
      <w:pPr>
        <w:pStyle w:val="Coding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打开shell终端，以root登录</w:t>
      </w:r>
    </w:p>
    <w:p w:rsidR="00C212E1" w:rsidRDefault="00C212E1" w:rsidP="00C212E1">
      <w:pPr>
        <w:pStyle w:val="Coding"/>
        <w:rPr>
          <w:rFonts w:eastAsiaTheme="minorEastAsia"/>
        </w:rPr>
      </w:pPr>
      <w:r>
        <w:rPr>
          <w:rFonts w:eastAsiaTheme="minorEastAsia" w:hint="eastAsia"/>
        </w:rPr>
        <w:t>输入命令：</w:t>
      </w:r>
      <w:proofErr w:type="spellStart"/>
      <w:r>
        <w:rPr>
          <w:rFonts w:eastAsiaTheme="minorEastAsia" w:hint="eastAsia"/>
        </w:rPr>
        <w:t>nmtui</w:t>
      </w:r>
      <w:proofErr w:type="spellEnd"/>
    </w:p>
    <w:p w:rsidR="00C212E1" w:rsidRPr="00C212E1" w:rsidRDefault="00C212E1" w:rsidP="00C212E1">
      <w:pPr>
        <w:pStyle w:val="Coding"/>
        <w:rPr>
          <w:rFonts w:eastAsiaTheme="minorEastAsia"/>
        </w:rPr>
      </w:pPr>
      <w:r>
        <w:rPr>
          <w:rFonts w:eastAsiaTheme="minorEastAsia" w:hint="eastAsia"/>
        </w:rPr>
        <w:t>编辑</w:t>
      </w:r>
      <w:r>
        <w:rPr>
          <w:rFonts w:eastAsiaTheme="minorEastAsia" w:hint="eastAsia"/>
        </w:rPr>
        <w:t>eno</w:t>
      </w:r>
      <w:r>
        <w:rPr>
          <w:rFonts w:eastAsiaTheme="minorEastAsia"/>
        </w:rPr>
        <w:t>1</w:t>
      </w:r>
      <w:r w:rsidR="009C0253">
        <w:rPr>
          <w:rFonts w:eastAsiaTheme="minorEastAsia" w:hint="eastAsia"/>
        </w:rPr>
        <w:t>、</w:t>
      </w:r>
      <w:r>
        <w:rPr>
          <w:rFonts w:eastAsiaTheme="minorEastAsia" w:hint="eastAsia"/>
        </w:rPr>
        <w:t>eno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IP</w:t>
      </w:r>
      <w:r>
        <w:rPr>
          <w:rFonts w:eastAsiaTheme="minorEastAsia" w:hint="eastAsia"/>
        </w:rPr>
        <w:t>地址</w:t>
      </w:r>
      <w:r w:rsidR="009C0253">
        <w:rPr>
          <w:rFonts w:eastAsiaTheme="minorEastAsia" w:hint="eastAsia"/>
        </w:rPr>
        <w:t>及主机名</w:t>
      </w:r>
    </w:p>
    <w:p w:rsidR="00C212E1" w:rsidRDefault="001D1609" w:rsidP="001D1609">
      <w:pPr>
        <w:pStyle w:val="Title11"/>
        <w:numPr>
          <w:ilvl w:val="0"/>
          <w:numId w:val="0"/>
        </w:numPr>
        <w:spacing w:before="312" w:after="312"/>
        <w:ind w:left="777" w:hanging="420"/>
        <w:jc w:val="center"/>
      </w:pPr>
      <w:r>
        <w:rPr>
          <w:noProof/>
        </w:rPr>
        <w:drawing>
          <wp:inline distT="0" distB="0" distL="0" distR="0" wp14:anchorId="4C3CAFB8" wp14:editId="1B51F6ED">
            <wp:extent cx="3281362" cy="330893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7239" cy="331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2E1" w:rsidRDefault="008D07B8" w:rsidP="00C212E1">
      <w:pPr>
        <w:pStyle w:val="Title11"/>
        <w:numPr>
          <w:ilvl w:val="0"/>
          <w:numId w:val="0"/>
        </w:numPr>
        <w:spacing w:before="312" w:after="312"/>
        <w:ind w:left="777" w:hanging="420"/>
      </w:pPr>
      <w:r>
        <w:rPr>
          <w:rFonts w:hint="eastAsia"/>
        </w:rPr>
        <w:t>修改主机名，如</w:t>
      </w:r>
      <w:proofErr w:type="gramStart"/>
      <w:r>
        <w:rPr>
          <w:rFonts w:hint="eastAsia"/>
        </w:rPr>
        <w:t>沈辽路</w:t>
      </w:r>
      <w:proofErr w:type="gramEnd"/>
      <w:r>
        <w:rPr>
          <w:rFonts w:hint="eastAsia"/>
        </w:rPr>
        <w:t>第一台服务器，命名规则为</w:t>
      </w:r>
      <w:r w:rsidR="000C2E37">
        <w:tab/>
        <w:t>SLLSVR1</w:t>
      </w:r>
    </w:p>
    <w:p w:rsidR="005B5616" w:rsidRDefault="001663EF" w:rsidP="005B5616">
      <w:pPr>
        <w:pStyle w:val="Coding"/>
      </w:pPr>
      <w:r>
        <w:t>vi /</w:t>
      </w:r>
      <w:proofErr w:type="spellStart"/>
      <w:r>
        <w:t>etc</w:t>
      </w:r>
      <w:proofErr w:type="spellEnd"/>
      <w:r>
        <w:t>/host</w:t>
      </w:r>
      <w:r w:rsidR="005B5616">
        <w:rPr>
          <w:rFonts w:hint="eastAsia"/>
        </w:rPr>
        <w:t>s</w:t>
      </w:r>
    </w:p>
    <w:p w:rsidR="005B5616" w:rsidRDefault="005A69F9" w:rsidP="00CE7BCE">
      <w:pPr>
        <w:pStyle w:val="ABCText"/>
        <w:spacing w:after="312"/>
        <w:ind w:leftChars="0" w:left="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DA7F512" wp14:editId="1B2ECA5A">
            <wp:extent cx="6120130" cy="5937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060D" w:rsidRDefault="0033060D" w:rsidP="0033060D">
      <w:pPr>
        <w:pStyle w:val="Title11"/>
        <w:numPr>
          <w:ilvl w:val="0"/>
          <w:numId w:val="34"/>
        </w:numPr>
        <w:spacing w:before="312" w:after="312"/>
      </w:pPr>
      <w:r>
        <w:rPr>
          <w:rFonts w:hint="eastAsia"/>
        </w:rPr>
        <w:t>创建本地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33060D" w:rsidRDefault="0033060D" w:rsidP="0033060D">
      <w:pPr>
        <w:pStyle w:val="Title11"/>
        <w:numPr>
          <w:ilvl w:val="0"/>
          <w:numId w:val="0"/>
        </w:numPr>
        <w:spacing w:before="312" w:after="312"/>
        <w:ind w:left="777" w:hanging="420"/>
      </w:pPr>
      <w:r>
        <w:rPr>
          <w:rFonts w:hint="eastAsia"/>
        </w:rPr>
        <w:t>将</w:t>
      </w:r>
      <w:r>
        <w:rPr>
          <w:rFonts w:hint="eastAsia"/>
        </w:rPr>
        <w:t>s</w:t>
      </w:r>
      <w:r>
        <w:t>01</w:t>
      </w:r>
      <w:r>
        <w:rPr>
          <w:rFonts w:hint="eastAsia"/>
        </w:rPr>
        <w:t>文件夹拷贝到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服务器，建议路径</w:t>
      </w:r>
      <w:r>
        <w:rPr>
          <w:rFonts w:hint="eastAsia"/>
        </w:rPr>
        <w:t>/</w:t>
      </w:r>
      <w:r>
        <w:t>s01.</w:t>
      </w:r>
    </w:p>
    <w:p w:rsidR="001977A4" w:rsidRDefault="001977A4" w:rsidP="00C212E1">
      <w:pPr>
        <w:pStyle w:val="Coding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创建iso映射目录及mount</w:t>
      </w:r>
    </w:p>
    <w:p w:rsidR="001977A4" w:rsidRDefault="001977A4" w:rsidP="00C212E1">
      <w:pPr>
        <w:pStyle w:val="Coding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/>
        </w:rPr>
        <w:t>m</w:t>
      </w:r>
      <w:r>
        <w:rPr>
          <w:rFonts w:ascii="微软雅黑" w:eastAsia="微软雅黑" w:hAnsi="微软雅黑" w:cs="微软雅黑" w:hint="eastAsia"/>
        </w:rPr>
        <w:t>kdir</w:t>
      </w:r>
      <w:proofErr w:type="spellEnd"/>
      <w:r>
        <w:rPr>
          <w:rFonts w:ascii="微软雅黑" w:eastAsia="微软雅黑" w:hAnsi="微软雅黑" w:cs="微软雅黑"/>
        </w:rPr>
        <w:t xml:space="preserve"> /media/</w:t>
      </w:r>
      <w:proofErr w:type="spellStart"/>
      <w:r>
        <w:rPr>
          <w:rFonts w:ascii="微软雅黑" w:eastAsia="微软雅黑" w:hAnsi="微软雅黑" w:cs="微软雅黑"/>
        </w:rPr>
        <w:t>cdrom</w:t>
      </w:r>
      <w:proofErr w:type="spellEnd"/>
    </w:p>
    <w:p w:rsidR="001977A4" w:rsidRDefault="003820D7" w:rsidP="00C212E1">
      <w:pPr>
        <w:pStyle w:val="Coding"/>
        <w:rPr>
          <w:rFonts w:ascii="微软雅黑" w:eastAsia="微软雅黑" w:hAnsi="微软雅黑" w:cs="微软雅黑"/>
        </w:rPr>
      </w:pPr>
      <w:r w:rsidRPr="003820D7">
        <w:rPr>
          <w:rFonts w:ascii="微软雅黑" w:eastAsia="微软雅黑" w:hAnsi="微软雅黑" w:cs="微软雅黑"/>
        </w:rPr>
        <w:lastRenderedPageBreak/>
        <w:t>mount -o loop -t iso9660 /s01/</w:t>
      </w:r>
      <w:r w:rsidR="005E598E">
        <w:rPr>
          <w:rFonts w:ascii="微软雅黑" w:eastAsia="微软雅黑" w:hAnsi="微软雅黑" w:cs="微软雅黑"/>
        </w:rPr>
        <w:t>Redhat</w:t>
      </w:r>
      <w:r w:rsidRPr="003820D7">
        <w:rPr>
          <w:rFonts w:ascii="微软雅黑" w:eastAsia="微软雅黑" w:hAnsi="微软雅黑" w:cs="微软雅黑"/>
        </w:rPr>
        <w:t>7</w:t>
      </w:r>
      <w:r w:rsidR="005E598E">
        <w:rPr>
          <w:rFonts w:ascii="微软雅黑" w:eastAsia="微软雅黑" w:hAnsi="微软雅黑" w:cs="微软雅黑"/>
        </w:rPr>
        <w:t>5</w:t>
      </w:r>
      <w:r w:rsidRPr="003820D7">
        <w:rPr>
          <w:rFonts w:ascii="微软雅黑" w:eastAsia="微软雅黑" w:hAnsi="微软雅黑" w:cs="微软雅黑"/>
        </w:rPr>
        <w:t>.iso /media/</w:t>
      </w:r>
      <w:proofErr w:type="spellStart"/>
      <w:r w:rsidRPr="003820D7">
        <w:rPr>
          <w:rFonts w:ascii="微软雅黑" w:eastAsia="微软雅黑" w:hAnsi="微软雅黑" w:cs="微软雅黑"/>
        </w:rPr>
        <w:t>cdrom</w:t>
      </w:r>
      <w:proofErr w:type="spellEnd"/>
    </w:p>
    <w:p w:rsidR="001977A4" w:rsidRPr="005E598E" w:rsidRDefault="001977A4" w:rsidP="00C212E1">
      <w:pPr>
        <w:pStyle w:val="Coding"/>
        <w:rPr>
          <w:rFonts w:ascii="微软雅黑" w:eastAsia="微软雅黑" w:hAnsi="微软雅黑" w:cs="微软雅黑"/>
        </w:rPr>
      </w:pPr>
    </w:p>
    <w:p w:rsidR="0033060D" w:rsidRDefault="0033060D" w:rsidP="00C212E1">
      <w:pPr>
        <w:pStyle w:val="Coding"/>
      </w:pPr>
      <w:r>
        <w:rPr>
          <w:rFonts w:ascii="微软雅黑" w:eastAsia="微软雅黑" w:hAnsi="微软雅黑" w:cs="微软雅黑" w:hint="eastAsia"/>
        </w:rPr>
        <w:t>创建</w:t>
      </w:r>
      <w:proofErr w:type="spellStart"/>
      <w:r>
        <w:rPr>
          <w:rFonts w:hint="eastAsia"/>
        </w:rPr>
        <w:t>cd</w:t>
      </w:r>
      <w:r>
        <w:t>rom.repo</w:t>
      </w:r>
      <w:proofErr w:type="spellEnd"/>
    </w:p>
    <w:p w:rsidR="00C212E1" w:rsidRDefault="00C212E1" w:rsidP="00C212E1">
      <w:pPr>
        <w:pStyle w:val="Coding"/>
        <w:rPr>
          <w:rFonts w:eastAsiaTheme="minorEastAsia"/>
        </w:rPr>
      </w:pPr>
      <w:r>
        <w:rPr>
          <w:rFonts w:eastAsiaTheme="minorEastAsia"/>
        </w:rPr>
        <w:t>vim /</w:t>
      </w:r>
      <w:proofErr w:type="spellStart"/>
      <w:r>
        <w:rPr>
          <w:rFonts w:eastAsiaTheme="minorEastAsia"/>
        </w:rPr>
        <w:t>etc</w:t>
      </w:r>
      <w:proofErr w:type="spellEnd"/>
      <w:r>
        <w:rPr>
          <w:rFonts w:eastAsiaTheme="minorEastAsia"/>
        </w:rPr>
        <w:t>/</w:t>
      </w:r>
      <w:proofErr w:type="spellStart"/>
      <w:r w:rsidR="00890995" w:rsidRPr="00890995">
        <w:rPr>
          <w:rFonts w:eastAsiaTheme="minorEastAsia"/>
        </w:rPr>
        <w:t>yum.repos.d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cdrom.repo</w:t>
      </w:r>
      <w:proofErr w:type="spellEnd"/>
    </w:p>
    <w:p w:rsidR="004A3452" w:rsidRDefault="004A3452" w:rsidP="004A3452">
      <w:pPr>
        <w:pStyle w:val="Coding"/>
        <w:rPr>
          <w:rFonts w:eastAsiaTheme="minorEastAsia"/>
        </w:rPr>
      </w:pPr>
      <w:r>
        <w:rPr>
          <w:rFonts w:eastAsiaTheme="minorEastAsia" w:hint="eastAsia"/>
        </w:rPr>
        <w:t>粘贴内容</w:t>
      </w:r>
    </w:p>
    <w:p w:rsidR="004A3452" w:rsidRPr="004A3452" w:rsidRDefault="004A3452" w:rsidP="004A3452">
      <w:pPr>
        <w:pStyle w:val="Coding"/>
        <w:rPr>
          <w:rFonts w:eastAsiaTheme="minorEastAsia"/>
        </w:rPr>
      </w:pPr>
      <w:r w:rsidRPr="004A3452">
        <w:rPr>
          <w:rFonts w:eastAsiaTheme="minorEastAsia"/>
        </w:rPr>
        <w:t>[</w:t>
      </w:r>
      <w:proofErr w:type="spellStart"/>
      <w:r w:rsidRPr="004A3452">
        <w:rPr>
          <w:rFonts w:eastAsiaTheme="minorEastAsia"/>
        </w:rPr>
        <w:t>cdrom</w:t>
      </w:r>
      <w:proofErr w:type="spellEnd"/>
      <w:r w:rsidRPr="004A3452">
        <w:rPr>
          <w:rFonts w:eastAsiaTheme="minorEastAsia"/>
        </w:rPr>
        <w:t>]</w:t>
      </w:r>
    </w:p>
    <w:p w:rsidR="004A3452" w:rsidRPr="004A3452" w:rsidRDefault="004A3452" w:rsidP="004A3452">
      <w:pPr>
        <w:pStyle w:val="Coding"/>
        <w:rPr>
          <w:rFonts w:eastAsiaTheme="minorEastAsia"/>
        </w:rPr>
      </w:pPr>
      <w:r w:rsidRPr="004A3452">
        <w:rPr>
          <w:rFonts w:eastAsiaTheme="minorEastAsia"/>
        </w:rPr>
        <w:t>name=</w:t>
      </w:r>
      <w:r w:rsidR="002824F6">
        <w:rPr>
          <w:rFonts w:eastAsiaTheme="minorEastAsia" w:hint="eastAsia"/>
        </w:rPr>
        <w:t>Redhat</w:t>
      </w:r>
      <w:r w:rsidR="002824F6">
        <w:rPr>
          <w:rFonts w:eastAsiaTheme="minorEastAsia"/>
        </w:rPr>
        <w:t>75</w:t>
      </w:r>
    </w:p>
    <w:p w:rsidR="004A3452" w:rsidRPr="004A3452" w:rsidRDefault="004A3452" w:rsidP="004A3452">
      <w:pPr>
        <w:pStyle w:val="Coding"/>
        <w:rPr>
          <w:rFonts w:eastAsiaTheme="minorEastAsia"/>
        </w:rPr>
      </w:pPr>
      <w:proofErr w:type="spellStart"/>
      <w:r w:rsidRPr="004A3452">
        <w:rPr>
          <w:rFonts w:eastAsiaTheme="minorEastAsia"/>
        </w:rPr>
        <w:t>baseurl</w:t>
      </w:r>
      <w:proofErr w:type="spellEnd"/>
      <w:r w:rsidRPr="004A3452">
        <w:rPr>
          <w:rFonts w:eastAsiaTheme="minorEastAsia"/>
        </w:rPr>
        <w:t>=file:///media/cdrom</w:t>
      </w:r>
    </w:p>
    <w:p w:rsidR="004A3452" w:rsidRPr="004A3452" w:rsidRDefault="004A3452" w:rsidP="004A3452">
      <w:pPr>
        <w:pStyle w:val="Coding"/>
        <w:rPr>
          <w:rFonts w:eastAsiaTheme="minorEastAsia"/>
        </w:rPr>
      </w:pPr>
      <w:proofErr w:type="spellStart"/>
      <w:r w:rsidRPr="004A3452">
        <w:rPr>
          <w:rFonts w:eastAsiaTheme="minorEastAsia"/>
        </w:rPr>
        <w:t>gpgcheck</w:t>
      </w:r>
      <w:proofErr w:type="spellEnd"/>
      <w:r w:rsidRPr="004A3452">
        <w:rPr>
          <w:rFonts w:eastAsiaTheme="minorEastAsia"/>
        </w:rPr>
        <w:t>=0</w:t>
      </w:r>
    </w:p>
    <w:p w:rsidR="004A3452" w:rsidRDefault="004A3452" w:rsidP="004A3452">
      <w:pPr>
        <w:pStyle w:val="Coding"/>
        <w:rPr>
          <w:rFonts w:eastAsiaTheme="minorEastAsia"/>
        </w:rPr>
      </w:pPr>
      <w:r w:rsidRPr="004A3452">
        <w:rPr>
          <w:rFonts w:eastAsiaTheme="minorEastAsia"/>
        </w:rPr>
        <w:t>enabled=0</w:t>
      </w:r>
    </w:p>
    <w:p w:rsidR="003D60E2" w:rsidRDefault="003D60E2" w:rsidP="004A3452">
      <w:pPr>
        <w:pStyle w:val="Coding"/>
        <w:rPr>
          <w:rFonts w:eastAsiaTheme="minorEastAsia"/>
        </w:rPr>
      </w:pPr>
    </w:p>
    <w:p w:rsidR="003D60E2" w:rsidRDefault="003D60E2" w:rsidP="004A3452">
      <w:pPr>
        <w:pStyle w:val="Coding"/>
        <w:rPr>
          <w:rFonts w:eastAsiaTheme="minorEastAsia"/>
        </w:rPr>
      </w:pPr>
      <w:r>
        <w:rPr>
          <w:rFonts w:eastAsiaTheme="minorEastAsia" w:hint="eastAsia"/>
        </w:rPr>
        <w:t>输入</w:t>
      </w:r>
      <w:r>
        <w:rPr>
          <w:rFonts w:eastAsiaTheme="minorEastAsia" w:hint="eastAsia"/>
        </w:rPr>
        <w:t>esc</w:t>
      </w:r>
      <w:r>
        <w:rPr>
          <w:rFonts w:eastAsiaTheme="minorEastAsia" w:hint="eastAsia"/>
        </w:rPr>
        <w:t>后输入</w:t>
      </w:r>
      <w:r>
        <w:rPr>
          <w:rFonts w:eastAsiaTheme="minorEastAsia" w:hint="eastAsia"/>
        </w:rPr>
        <w:t>:</w:t>
      </w:r>
      <w:proofErr w:type="spellStart"/>
      <w:r>
        <w:rPr>
          <w:rFonts w:eastAsiaTheme="minorEastAsia"/>
        </w:rPr>
        <w:t>wq</w:t>
      </w:r>
      <w:proofErr w:type="spellEnd"/>
      <w:r>
        <w:rPr>
          <w:rFonts w:eastAsiaTheme="minorEastAsia" w:hint="eastAsia"/>
        </w:rPr>
        <w:t>保存退出</w:t>
      </w:r>
    </w:p>
    <w:p w:rsidR="003D60E2" w:rsidRDefault="003D60E2" w:rsidP="004A3452">
      <w:pPr>
        <w:pStyle w:val="Coding"/>
        <w:rPr>
          <w:rFonts w:eastAsiaTheme="minorEastAsia"/>
        </w:rPr>
      </w:pPr>
      <w:r>
        <w:rPr>
          <w:rFonts w:eastAsiaTheme="minorEastAsia" w:hint="eastAsia"/>
        </w:rPr>
        <w:t>e</w:t>
      </w:r>
      <w:r>
        <w:rPr>
          <w:rFonts w:eastAsiaTheme="minorEastAsia"/>
        </w:rPr>
        <w:t>sc-</w:t>
      </w:r>
      <w:proofErr w:type="gramStart"/>
      <w:r>
        <w:rPr>
          <w:rFonts w:eastAsiaTheme="minorEastAsia"/>
        </w:rPr>
        <w:t>&gt;:</w:t>
      </w:r>
      <w:proofErr w:type="spellStart"/>
      <w:r>
        <w:rPr>
          <w:rFonts w:eastAsiaTheme="minorEastAsia"/>
        </w:rPr>
        <w:t>wq</w:t>
      </w:r>
      <w:proofErr w:type="spellEnd"/>
      <w:proofErr w:type="gramEnd"/>
    </w:p>
    <w:p w:rsidR="003D60E2" w:rsidRDefault="003D60E2" w:rsidP="004A3452">
      <w:pPr>
        <w:pStyle w:val="Coding"/>
        <w:rPr>
          <w:rFonts w:eastAsiaTheme="minorEastAsia"/>
        </w:rPr>
      </w:pPr>
    </w:p>
    <w:p w:rsidR="003D60E2" w:rsidRDefault="00417918" w:rsidP="004A3452">
      <w:pPr>
        <w:pStyle w:val="Coding"/>
        <w:rPr>
          <w:rFonts w:eastAsiaTheme="minorEastAsia"/>
        </w:rPr>
      </w:pPr>
      <w:r>
        <w:rPr>
          <w:rFonts w:eastAsiaTheme="minorEastAsia" w:hint="eastAsia"/>
        </w:rPr>
        <w:t>输入命令</w:t>
      </w:r>
    </w:p>
    <w:p w:rsidR="00417918" w:rsidRDefault="00417918" w:rsidP="004A3452">
      <w:pPr>
        <w:pStyle w:val="Coding"/>
        <w:rPr>
          <w:rFonts w:eastAsiaTheme="minorEastAsia"/>
        </w:rPr>
      </w:pPr>
      <w:r>
        <w:rPr>
          <w:rFonts w:eastAsiaTheme="minorEastAsia"/>
        </w:rPr>
        <w:t>yum clean all</w:t>
      </w:r>
    </w:p>
    <w:p w:rsidR="00417918" w:rsidRDefault="00417918" w:rsidP="004A3452">
      <w:pPr>
        <w:pStyle w:val="Coding"/>
        <w:rPr>
          <w:rFonts w:eastAsiaTheme="minorEastAsia"/>
        </w:rPr>
      </w:pPr>
      <w:r>
        <w:rPr>
          <w:rFonts w:eastAsiaTheme="minorEastAsia" w:hint="eastAsia"/>
        </w:rPr>
        <w:t>y</w:t>
      </w:r>
      <w:r>
        <w:rPr>
          <w:rFonts w:eastAsiaTheme="minorEastAsia"/>
        </w:rPr>
        <w:t xml:space="preserve">um </w:t>
      </w:r>
      <w:proofErr w:type="spellStart"/>
      <w:r>
        <w:rPr>
          <w:rFonts w:eastAsiaTheme="minorEastAsia"/>
        </w:rPr>
        <w:t>makecache</w:t>
      </w:r>
      <w:proofErr w:type="spellEnd"/>
    </w:p>
    <w:p w:rsidR="003F17FB" w:rsidRDefault="003F17FB" w:rsidP="004A3452">
      <w:pPr>
        <w:pStyle w:val="Coding"/>
        <w:rPr>
          <w:rFonts w:eastAsiaTheme="minorEastAsia"/>
        </w:rPr>
      </w:pPr>
      <w:r>
        <w:rPr>
          <w:rFonts w:eastAsiaTheme="minorEastAsia" w:hint="eastAsia"/>
        </w:rPr>
        <w:t>y</w:t>
      </w:r>
      <w:r>
        <w:rPr>
          <w:rFonts w:eastAsiaTheme="minorEastAsia"/>
        </w:rPr>
        <w:t>um update</w:t>
      </w:r>
    </w:p>
    <w:p w:rsidR="0081172A" w:rsidRDefault="0081172A" w:rsidP="004A3452">
      <w:pPr>
        <w:pStyle w:val="Coding"/>
        <w:rPr>
          <w:rFonts w:eastAsiaTheme="minorEastAsia"/>
        </w:rPr>
      </w:pPr>
      <w:r>
        <w:rPr>
          <w:rFonts w:eastAsiaTheme="minorEastAsia" w:hint="eastAsia"/>
        </w:rPr>
        <w:t>更新后重启电脑</w:t>
      </w:r>
      <w:r w:rsidR="00B76DDF">
        <w:rPr>
          <w:rFonts w:eastAsiaTheme="minorEastAsia" w:hint="eastAsia"/>
        </w:rPr>
        <w:t>，重启后重新</w:t>
      </w:r>
      <w:r w:rsidR="00B76DDF">
        <w:rPr>
          <w:rFonts w:eastAsiaTheme="minorEastAsia" w:hint="eastAsia"/>
        </w:rPr>
        <w:t>mount</w:t>
      </w:r>
      <w:r w:rsidR="00B76DDF">
        <w:rPr>
          <w:rFonts w:eastAsiaTheme="minorEastAsia"/>
        </w:rPr>
        <w:t xml:space="preserve"> </w:t>
      </w:r>
      <w:r w:rsidR="00B76DDF">
        <w:rPr>
          <w:rFonts w:eastAsiaTheme="minorEastAsia" w:hint="eastAsia"/>
        </w:rPr>
        <w:t>yum</w:t>
      </w:r>
      <w:r w:rsidR="00B76DDF">
        <w:rPr>
          <w:rFonts w:eastAsiaTheme="minorEastAsia" w:hint="eastAsia"/>
        </w:rPr>
        <w:t>源</w:t>
      </w:r>
    </w:p>
    <w:p w:rsidR="00A37668" w:rsidRDefault="00A37668" w:rsidP="00A37668">
      <w:pPr>
        <w:pStyle w:val="Coding"/>
        <w:rPr>
          <w:rFonts w:ascii="微软雅黑" w:eastAsia="微软雅黑" w:hAnsi="微软雅黑" w:cs="微软雅黑"/>
        </w:rPr>
      </w:pPr>
      <w:r w:rsidRPr="003820D7">
        <w:rPr>
          <w:rFonts w:ascii="微软雅黑" w:eastAsia="微软雅黑" w:hAnsi="微软雅黑" w:cs="微软雅黑"/>
        </w:rPr>
        <w:t>mount -o loop -t iso9660 /s01/</w:t>
      </w:r>
      <w:r>
        <w:rPr>
          <w:rFonts w:ascii="微软雅黑" w:eastAsia="微软雅黑" w:hAnsi="微软雅黑" w:cs="微软雅黑"/>
        </w:rPr>
        <w:t>Redhat</w:t>
      </w:r>
      <w:r w:rsidRPr="003820D7">
        <w:rPr>
          <w:rFonts w:ascii="微软雅黑" w:eastAsia="微软雅黑" w:hAnsi="微软雅黑" w:cs="微软雅黑"/>
        </w:rPr>
        <w:t>7</w:t>
      </w:r>
      <w:r>
        <w:rPr>
          <w:rFonts w:ascii="微软雅黑" w:eastAsia="微软雅黑" w:hAnsi="微软雅黑" w:cs="微软雅黑"/>
        </w:rPr>
        <w:t>5</w:t>
      </w:r>
      <w:r w:rsidRPr="003820D7">
        <w:rPr>
          <w:rFonts w:ascii="微软雅黑" w:eastAsia="微软雅黑" w:hAnsi="微软雅黑" w:cs="微软雅黑"/>
        </w:rPr>
        <w:t>.iso /media/</w:t>
      </w:r>
      <w:proofErr w:type="spellStart"/>
      <w:r w:rsidRPr="003820D7">
        <w:rPr>
          <w:rFonts w:ascii="微软雅黑" w:eastAsia="微软雅黑" w:hAnsi="微软雅黑" w:cs="微软雅黑"/>
        </w:rPr>
        <w:t>cdrom</w:t>
      </w:r>
      <w:proofErr w:type="spellEnd"/>
    </w:p>
    <w:p w:rsidR="0033060D" w:rsidRDefault="0033060D" w:rsidP="0033060D">
      <w:pPr>
        <w:pStyle w:val="Title11"/>
        <w:numPr>
          <w:ilvl w:val="0"/>
          <w:numId w:val="0"/>
        </w:numPr>
        <w:spacing w:before="312" w:after="312"/>
        <w:ind w:left="777" w:hanging="420"/>
      </w:pPr>
    </w:p>
    <w:p w:rsidR="005C4B94" w:rsidRDefault="005C4B94" w:rsidP="00F72E56">
      <w:pPr>
        <w:pStyle w:val="Title11"/>
        <w:numPr>
          <w:ilvl w:val="0"/>
          <w:numId w:val="34"/>
        </w:numPr>
        <w:spacing w:before="312" w:after="312"/>
      </w:pPr>
      <w:r>
        <w:rPr>
          <w:rFonts w:hint="eastAsia"/>
        </w:rPr>
        <w:t>逐个安装以下</w:t>
      </w:r>
      <w:r>
        <w:rPr>
          <w:rFonts w:hint="eastAsia"/>
        </w:rPr>
        <w:t>rpm</w:t>
      </w:r>
      <w:r>
        <w:rPr>
          <w:rFonts w:hint="eastAsia"/>
        </w:rPr>
        <w:t>包</w:t>
      </w:r>
    </w:p>
    <w:p w:rsidR="00932B8A" w:rsidRDefault="00D63778" w:rsidP="005C4B94">
      <w:pPr>
        <w:pStyle w:val="Coding"/>
        <w:rPr>
          <w:rFonts w:eastAsiaTheme="minorEastAsia"/>
        </w:rPr>
      </w:pPr>
      <w:r>
        <w:rPr>
          <w:rFonts w:eastAsiaTheme="minorEastAsia" w:hint="eastAsia"/>
        </w:rPr>
        <w:t>c</w:t>
      </w:r>
      <w:r w:rsidR="00932B8A">
        <w:rPr>
          <w:rFonts w:eastAsiaTheme="minorEastAsia"/>
        </w:rPr>
        <w:t>d /s01/rpm</w:t>
      </w:r>
    </w:p>
    <w:p w:rsidR="00D63778" w:rsidRDefault="00D63778" w:rsidP="005C4B94">
      <w:pPr>
        <w:pStyle w:val="Coding"/>
        <w:rPr>
          <w:rFonts w:eastAsiaTheme="minorEastAsia" w:hint="eastAsia"/>
        </w:rPr>
      </w:pPr>
      <w:r>
        <w:rPr>
          <w:rFonts w:eastAsiaTheme="minorEastAsia" w:hint="eastAsia"/>
        </w:rPr>
        <w:t>按顺序依次执行</w:t>
      </w:r>
    </w:p>
    <w:p w:rsidR="005C4B94" w:rsidRDefault="005C4B94" w:rsidP="005C4B94">
      <w:pPr>
        <w:pStyle w:val="Coding"/>
      </w:pPr>
      <w:r w:rsidRPr="00155F17">
        <w:t xml:space="preserve">yum </w:t>
      </w:r>
      <w:r>
        <w:rPr>
          <w:rFonts w:hint="eastAsia"/>
        </w:rPr>
        <w:t xml:space="preserve">-y </w:t>
      </w:r>
      <w:r w:rsidRPr="00155F17">
        <w:t xml:space="preserve">install </w:t>
      </w:r>
      <w:proofErr w:type="spellStart"/>
      <w:r w:rsidRPr="00155F17">
        <w:t>compat-libstdc</w:t>
      </w:r>
      <w:proofErr w:type="spellEnd"/>
      <w:r w:rsidRPr="00155F17">
        <w:t>++-33-3.2.3-72.el7.x86_64.rpm</w:t>
      </w:r>
    </w:p>
    <w:p w:rsidR="005C4B94" w:rsidRDefault="005C4B94" w:rsidP="005C4B94">
      <w:pPr>
        <w:pStyle w:val="Coding"/>
        <w:rPr>
          <w:rFonts w:eastAsiaTheme="minorEastAsia"/>
        </w:rPr>
      </w:pPr>
      <w:r w:rsidRPr="00E87D07">
        <w:t xml:space="preserve">yum </w:t>
      </w:r>
      <w:r>
        <w:rPr>
          <w:rFonts w:eastAsiaTheme="minorEastAsia" w:hint="eastAsia"/>
        </w:rPr>
        <w:t xml:space="preserve">-y </w:t>
      </w:r>
      <w:r w:rsidRPr="00E87D07">
        <w:t>install kernel-uek-firmware-3.8.13-98.7.1.el7uek.noarch.rpm</w:t>
      </w:r>
    </w:p>
    <w:p w:rsidR="005C4B94" w:rsidRDefault="005C4B94" w:rsidP="005C4B94">
      <w:pPr>
        <w:pStyle w:val="Coding"/>
      </w:pPr>
      <w:r w:rsidRPr="00E87D07">
        <w:t xml:space="preserve">yum </w:t>
      </w:r>
      <w:r>
        <w:rPr>
          <w:rFonts w:hint="eastAsia"/>
        </w:rPr>
        <w:t xml:space="preserve">-y </w:t>
      </w:r>
      <w:r w:rsidRPr="00E87D07">
        <w:t>install kernel-uek-3.8.13-98.7.1.el7uek.x86_64.rpm</w:t>
      </w:r>
    </w:p>
    <w:p w:rsidR="005C4B94" w:rsidRDefault="005C4B94" w:rsidP="005C4B94">
      <w:pPr>
        <w:pStyle w:val="Coding"/>
      </w:pPr>
      <w:r>
        <w:rPr>
          <w:rFonts w:hint="eastAsia"/>
        </w:rPr>
        <w:t xml:space="preserve">yum -y install </w:t>
      </w:r>
      <w:r w:rsidRPr="00BC2D88">
        <w:t>oracle-rdbms-server-12cR1-preinstall-1.0-4.el7.x86_64.rpm</w:t>
      </w:r>
    </w:p>
    <w:p w:rsidR="000A72E2" w:rsidRDefault="000A72E2" w:rsidP="005C4B94">
      <w:pPr>
        <w:pStyle w:val="Coding"/>
        <w:rPr>
          <w:rFonts w:eastAsiaTheme="minorEastAsia"/>
        </w:rPr>
      </w:pPr>
      <w:r>
        <w:rPr>
          <w:rFonts w:eastAsiaTheme="minorEastAsia" w:hint="eastAsia"/>
        </w:rPr>
        <w:t>y</w:t>
      </w:r>
      <w:r>
        <w:rPr>
          <w:rFonts w:eastAsiaTheme="minorEastAsia"/>
        </w:rPr>
        <w:t xml:space="preserve">um -y install </w:t>
      </w:r>
      <w:r w:rsidRPr="000A72E2">
        <w:rPr>
          <w:rFonts w:eastAsiaTheme="minorEastAsia"/>
        </w:rPr>
        <w:t>flash-player-npapi-30.0.0.134-release.x86_64.rpm</w:t>
      </w:r>
    </w:p>
    <w:p w:rsidR="00F72E56" w:rsidRDefault="00AA6BEE" w:rsidP="00AA6BEE">
      <w:pPr>
        <w:pStyle w:val="Title11"/>
        <w:spacing w:before="312" w:after="312"/>
      </w:pPr>
      <w:r>
        <w:rPr>
          <w:rFonts w:hint="eastAsia"/>
        </w:rPr>
        <w:t>安装路径</w:t>
      </w:r>
    </w:p>
    <w:p w:rsidR="00AA6BEE" w:rsidRPr="00AA6BEE" w:rsidRDefault="00AA6BEE" w:rsidP="00AA6BEE">
      <w:pPr>
        <w:pStyle w:val="Coding"/>
        <w:rPr>
          <w:rFonts w:eastAsiaTheme="minorEastAsia"/>
          <w:kern w:val="0"/>
        </w:rPr>
      </w:pPr>
      <w:proofErr w:type="spellStart"/>
      <w:r w:rsidRPr="00AE5F1B">
        <w:rPr>
          <w:kern w:val="0"/>
        </w:rPr>
        <w:t>mkdir</w:t>
      </w:r>
      <w:proofErr w:type="spellEnd"/>
      <w:r w:rsidRPr="00AE5F1B">
        <w:rPr>
          <w:kern w:val="0"/>
        </w:rPr>
        <w:t xml:space="preserve"> -p /u01/app</w:t>
      </w:r>
    </w:p>
    <w:p w:rsidR="00AA6BEE" w:rsidRPr="00AA6BEE" w:rsidRDefault="00AA6BEE" w:rsidP="00AA6BEE">
      <w:pPr>
        <w:pStyle w:val="Coding"/>
        <w:rPr>
          <w:rFonts w:eastAsiaTheme="minorEastAsia"/>
          <w:kern w:val="0"/>
        </w:rPr>
      </w:pPr>
      <w:proofErr w:type="spellStart"/>
      <w:r w:rsidRPr="00AE5F1B">
        <w:rPr>
          <w:kern w:val="0"/>
        </w:rPr>
        <w:lastRenderedPageBreak/>
        <w:t>chown</w:t>
      </w:r>
      <w:proofErr w:type="spellEnd"/>
      <w:r w:rsidRPr="00AE5F1B">
        <w:rPr>
          <w:kern w:val="0"/>
        </w:rPr>
        <w:t xml:space="preserve"> -R </w:t>
      </w:r>
      <w:proofErr w:type="spellStart"/>
      <w:proofErr w:type="gramStart"/>
      <w:r w:rsidRPr="00AE5F1B">
        <w:rPr>
          <w:kern w:val="0"/>
        </w:rPr>
        <w:t>oracle</w:t>
      </w:r>
      <w:r>
        <w:rPr>
          <w:rFonts w:eastAsiaTheme="minorEastAsia" w:hint="eastAsia"/>
          <w:kern w:val="0"/>
        </w:rPr>
        <w:t>:</w:t>
      </w:r>
      <w:r w:rsidRPr="00AE5F1B">
        <w:rPr>
          <w:kern w:val="0"/>
        </w:rPr>
        <w:t>oinstall</w:t>
      </w:r>
      <w:proofErr w:type="spellEnd"/>
      <w:proofErr w:type="gramEnd"/>
      <w:r>
        <w:rPr>
          <w:rFonts w:eastAsiaTheme="minorEastAsia" w:hint="eastAsia"/>
          <w:kern w:val="0"/>
        </w:rPr>
        <w:t xml:space="preserve"> /</w:t>
      </w:r>
      <w:r w:rsidRPr="00AE5F1B">
        <w:rPr>
          <w:kern w:val="0"/>
        </w:rPr>
        <w:t>u01</w:t>
      </w:r>
      <w:r>
        <w:rPr>
          <w:rFonts w:eastAsiaTheme="minorEastAsia" w:hint="eastAsia"/>
          <w:kern w:val="0"/>
        </w:rPr>
        <w:t>/</w:t>
      </w:r>
      <w:r w:rsidRPr="00AE5F1B">
        <w:rPr>
          <w:kern w:val="0"/>
        </w:rPr>
        <w:t>app</w:t>
      </w:r>
    </w:p>
    <w:p w:rsidR="00AA6BEE" w:rsidRPr="00AA6BEE" w:rsidRDefault="00AA6BEE" w:rsidP="00AA6BEE">
      <w:pPr>
        <w:pStyle w:val="Coding"/>
        <w:rPr>
          <w:rFonts w:eastAsiaTheme="minorEastAsia"/>
          <w:kern w:val="0"/>
        </w:rPr>
      </w:pPr>
      <w:proofErr w:type="spellStart"/>
      <w:r w:rsidRPr="00AE5F1B">
        <w:rPr>
          <w:kern w:val="0"/>
        </w:rPr>
        <w:t>chmod</w:t>
      </w:r>
      <w:proofErr w:type="spellEnd"/>
      <w:r w:rsidRPr="00AE5F1B">
        <w:rPr>
          <w:kern w:val="0"/>
        </w:rPr>
        <w:t xml:space="preserve"> -R 775 </w:t>
      </w:r>
      <w:r>
        <w:rPr>
          <w:rFonts w:eastAsiaTheme="minorEastAsia" w:hint="eastAsia"/>
          <w:kern w:val="0"/>
        </w:rPr>
        <w:t>/</w:t>
      </w:r>
      <w:r w:rsidRPr="00AE5F1B">
        <w:rPr>
          <w:kern w:val="0"/>
        </w:rPr>
        <w:t>u01</w:t>
      </w:r>
      <w:r>
        <w:rPr>
          <w:rFonts w:eastAsiaTheme="minorEastAsia" w:hint="eastAsia"/>
          <w:kern w:val="0"/>
        </w:rPr>
        <w:t>/</w:t>
      </w:r>
      <w:r w:rsidRPr="00AE5F1B">
        <w:rPr>
          <w:kern w:val="0"/>
        </w:rPr>
        <w:t>app</w:t>
      </w:r>
    </w:p>
    <w:p w:rsidR="00AA6BEE" w:rsidRDefault="00E37EC7" w:rsidP="00EC2A9C">
      <w:pPr>
        <w:pStyle w:val="Title11"/>
        <w:spacing w:before="312" w:after="312"/>
      </w:pPr>
      <w:r>
        <w:rPr>
          <w:rFonts w:hint="eastAsia"/>
        </w:rPr>
        <w:t>oracle</w:t>
      </w:r>
      <w:r>
        <w:rPr>
          <w:rFonts w:hint="eastAsia"/>
        </w:rPr>
        <w:t>用户的环境变量</w:t>
      </w:r>
    </w:p>
    <w:p w:rsidR="0003431E" w:rsidRPr="0003431E" w:rsidRDefault="00BE1CA4" w:rsidP="0003431E">
      <w:pPr>
        <w:pStyle w:val="Coding"/>
        <w:rPr>
          <w:rFonts w:eastAsiaTheme="minorEastAsia"/>
        </w:rPr>
      </w:pPr>
      <w:proofErr w:type="spellStart"/>
      <w:r>
        <w:rPr>
          <w:rFonts w:eastAsiaTheme="minorEastAsia" w:hint="eastAsia"/>
        </w:rPr>
        <w:t>s</w:t>
      </w:r>
      <w:r>
        <w:rPr>
          <w:rFonts w:eastAsiaTheme="minorEastAsia"/>
        </w:rPr>
        <w:t>u</w:t>
      </w:r>
      <w:proofErr w:type="spellEnd"/>
      <w:r>
        <w:rPr>
          <w:rFonts w:eastAsiaTheme="minorEastAsia"/>
        </w:rPr>
        <w:t xml:space="preserve"> - oracle</w:t>
      </w:r>
    </w:p>
    <w:p w:rsidR="0003431E" w:rsidRPr="0003431E" w:rsidRDefault="0003431E" w:rsidP="0003431E">
      <w:pPr>
        <w:pStyle w:val="Coding"/>
        <w:rPr>
          <w:rFonts w:eastAsiaTheme="minorEastAsia"/>
        </w:rPr>
      </w:pPr>
      <w:r w:rsidRPr="0003431E">
        <w:rPr>
          <w:rFonts w:eastAsiaTheme="minorEastAsia"/>
        </w:rPr>
        <w:t xml:space="preserve">[oracle@wccoa1 </w:t>
      </w:r>
      <w:proofErr w:type="gramStart"/>
      <w:r w:rsidRPr="0003431E">
        <w:rPr>
          <w:rFonts w:eastAsiaTheme="minorEastAsia"/>
        </w:rPr>
        <w:t>~]$</w:t>
      </w:r>
      <w:proofErr w:type="gramEnd"/>
      <w:r w:rsidRPr="0003431E">
        <w:rPr>
          <w:rFonts w:eastAsiaTheme="minorEastAsia"/>
        </w:rPr>
        <w:t xml:space="preserve"> vim </w:t>
      </w:r>
      <w:r w:rsidR="00432AD1">
        <w:rPr>
          <w:rFonts w:eastAsiaTheme="minorEastAsia"/>
        </w:rPr>
        <w:t>~/</w:t>
      </w:r>
      <w:r w:rsidRPr="0003431E">
        <w:rPr>
          <w:rFonts w:eastAsiaTheme="minorEastAsia"/>
        </w:rPr>
        <w:t>.</w:t>
      </w:r>
      <w:proofErr w:type="spellStart"/>
      <w:r w:rsidRPr="0003431E">
        <w:rPr>
          <w:rFonts w:eastAsiaTheme="minorEastAsia"/>
        </w:rPr>
        <w:t>bash_profile</w:t>
      </w:r>
      <w:proofErr w:type="spellEnd"/>
    </w:p>
    <w:p w:rsidR="0003431E" w:rsidRPr="0003431E" w:rsidRDefault="0003431E" w:rsidP="0003431E">
      <w:pPr>
        <w:pStyle w:val="Coding"/>
        <w:rPr>
          <w:rFonts w:eastAsiaTheme="minorEastAsia"/>
        </w:rPr>
      </w:pPr>
      <w:proofErr w:type="gramStart"/>
      <w:r w:rsidRPr="0003431E">
        <w:rPr>
          <w:rFonts w:eastAsiaTheme="minorEastAsia"/>
        </w:rPr>
        <w:t>export  ORACLE</w:t>
      </w:r>
      <w:proofErr w:type="gramEnd"/>
      <w:r w:rsidRPr="0003431E">
        <w:rPr>
          <w:rFonts w:eastAsiaTheme="minorEastAsia"/>
        </w:rPr>
        <w:t>_HOME=/u01/app/oracle/12.1.0/client</w:t>
      </w:r>
    </w:p>
    <w:p w:rsidR="0003431E" w:rsidRPr="0003431E" w:rsidRDefault="0003431E" w:rsidP="0003431E">
      <w:pPr>
        <w:pStyle w:val="Coding"/>
        <w:rPr>
          <w:rFonts w:eastAsiaTheme="minorEastAsia"/>
        </w:rPr>
      </w:pPr>
      <w:proofErr w:type="gramStart"/>
      <w:r w:rsidRPr="0003431E">
        <w:rPr>
          <w:rFonts w:eastAsiaTheme="minorEastAsia"/>
        </w:rPr>
        <w:t>export  TNS</w:t>
      </w:r>
      <w:proofErr w:type="gramEnd"/>
      <w:r w:rsidRPr="0003431E">
        <w:rPr>
          <w:rFonts w:eastAsiaTheme="minorEastAsia"/>
        </w:rPr>
        <w:t>_ADMIN=$ORACLE_HOME/network/admin</w:t>
      </w:r>
    </w:p>
    <w:p w:rsidR="0003431E" w:rsidRPr="0003431E" w:rsidRDefault="0003431E" w:rsidP="0003431E">
      <w:pPr>
        <w:pStyle w:val="Coding"/>
        <w:rPr>
          <w:rFonts w:eastAsiaTheme="minorEastAsia"/>
        </w:rPr>
      </w:pPr>
      <w:r w:rsidRPr="0003431E">
        <w:rPr>
          <w:rFonts w:eastAsiaTheme="minorEastAsia"/>
        </w:rPr>
        <w:t>#</w:t>
      </w:r>
      <w:proofErr w:type="gramStart"/>
      <w:r w:rsidRPr="0003431E">
        <w:rPr>
          <w:rFonts w:eastAsiaTheme="minorEastAsia"/>
        </w:rPr>
        <w:t>export  NLS</w:t>
      </w:r>
      <w:proofErr w:type="gramEnd"/>
      <w:r w:rsidRPr="0003431E">
        <w:rPr>
          <w:rFonts w:eastAsiaTheme="minorEastAsia"/>
        </w:rPr>
        <w:t>_LANG='simplified chinese_china'.ZHS16GBK</w:t>
      </w:r>
    </w:p>
    <w:p w:rsidR="0003431E" w:rsidRPr="0003431E" w:rsidRDefault="0003431E" w:rsidP="0003431E">
      <w:pPr>
        <w:pStyle w:val="Coding"/>
        <w:rPr>
          <w:rFonts w:eastAsiaTheme="minorEastAsia"/>
        </w:rPr>
      </w:pPr>
      <w:proofErr w:type="gramStart"/>
      <w:r w:rsidRPr="0003431E">
        <w:rPr>
          <w:rFonts w:eastAsiaTheme="minorEastAsia"/>
        </w:rPr>
        <w:t xml:space="preserve">export  </w:t>
      </w:r>
      <w:r w:rsidR="001222D1" w:rsidRPr="001222D1">
        <w:rPr>
          <w:rFonts w:eastAsiaTheme="minorEastAsia"/>
        </w:rPr>
        <w:t>LD</w:t>
      </w:r>
      <w:proofErr w:type="gramEnd"/>
      <w:r w:rsidR="001222D1" w:rsidRPr="001222D1">
        <w:rPr>
          <w:rFonts w:eastAsiaTheme="minorEastAsia"/>
        </w:rPr>
        <w:t>_LIBRARY_PATH=/usr/local/lib:/usr/lib:${ORACLE_HOME}/lib32:${ORACLE_HOME}/lib</w:t>
      </w:r>
    </w:p>
    <w:p w:rsidR="0003431E" w:rsidRPr="0003431E" w:rsidRDefault="0003431E" w:rsidP="0003431E">
      <w:pPr>
        <w:pStyle w:val="Coding"/>
        <w:rPr>
          <w:rFonts w:eastAsiaTheme="minorEastAsia"/>
        </w:rPr>
      </w:pPr>
      <w:proofErr w:type="gramStart"/>
      <w:r w:rsidRPr="0003431E">
        <w:rPr>
          <w:rFonts w:eastAsiaTheme="minorEastAsia"/>
        </w:rPr>
        <w:t>export  PATH</w:t>
      </w:r>
      <w:proofErr w:type="gramEnd"/>
      <w:r w:rsidRPr="0003431E">
        <w:rPr>
          <w:rFonts w:eastAsiaTheme="minorEastAsia"/>
        </w:rPr>
        <w:t>=$ORACLE_HOME/bin:$PATH</w:t>
      </w:r>
    </w:p>
    <w:p w:rsidR="0003431E" w:rsidRPr="0003431E" w:rsidRDefault="0003431E" w:rsidP="0003431E">
      <w:pPr>
        <w:pStyle w:val="Coding"/>
        <w:rPr>
          <w:rFonts w:eastAsiaTheme="minorEastAsia"/>
        </w:rPr>
      </w:pPr>
      <w:r w:rsidRPr="0003431E">
        <w:rPr>
          <w:rFonts w:eastAsiaTheme="minorEastAsia"/>
        </w:rPr>
        <w:t>DISPLAY=:0.0</w:t>
      </w:r>
    </w:p>
    <w:p w:rsidR="0003431E" w:rsidRPr="0003431E" w:rsidRDefault="0003431E" w:rsidP="0003431E">
      <w:pPr>
        <w:pStyle w:val="Coding"/>
        <w:rPr>
          <w:rFonts w:eastAsiaTheme="minorEastAsia"/>
        </w:rPr>
      </w:pPr>
      <w:r w:rsidRPr="0003431E">
        <w:rPr>
          <w:rFonts w:eastAsiaTheme="minorEastAsia"/>
        </w:rPr>
        <w:t>export DISPLAY</w:t>
      </w:r>
    </w:p>
    <w:p w:rsidR="0003431E" w:rsidRPr="0003431E" w:rsidRDefault="0003431E" w:rsidP="0003431E">
      <w:pPr>
        <w:pStyle w:val="Coding"/>
        <w:rPr>
          <w:rFonts w:eastAsiaTheme="minorEastAsia"/>
        </w:rPr>
      </w:pPr>
      <w:r w:rsidRPr="0003431E">
        <w:rPr>
          <w:rFonts w:eastAsiaTheme="minorEastAsia"/>
        </w:rPr>
        <w:t>LANG=en_US.UTF-8</w:t>
      </w:r>
    </w:p>
    <w:p w:rsidR="0003431E" w:rsidRPr="0003431E" w:rsidRDefault="0003431E" w:rsidP="0003431E">
      <w:pPr>
        <w:pStyle w:val="Coding"/>
        <w:rPr>
          <w:rFonts w:eastAsiaTheme="minorEastAsia"/>
        </w:rPr>
      </w:pPr>
      <w:r w:rsidRPr="0003431E">
        <w:rPr>
          <w:rFonts w:eastAsiaTheme="minorEastAsia"/>
        </w:rPr>
        <w:t>export LANG</w:t>
      </w:r>
    </w:p>
    <w:p w:rsidR="0003431E" w:rsidRDefault="0010140D" w:rsidP="0010140D">
      <w:pPr>
        <w:pStyle w:val="Title11"/>
        <w:spacing w:before="312" w:after="312"/>
      </w:pPr>
      <w:r>
        <w:rPr>
          <w:rFonts w:hint="eastAsia"/>
        </w:rPr>
        <w:t>安装</w:t>
      </w:r>
      <w:r>
        <w:rPr>
          <w:rFonts w:hint="eastAsia"/>
        </w:rPr>
        <w:t>client</w:t>
      </w:r>
    </w:p>
    <w:p w:rsidR="002374FE" w:rsidRDefault="002374FE" w:rsidP="0010140D">
      <w:pPr>
        <w:pStyle w:val="Coding"/>
        <w:rPr>
          <w:rFonts w:eastAsiaTheme="minorEastAsia"/>
        </w:rPr>
      </w:pPr>
      <w:r>
        <w:rPr>
          <w:rFonts w:eastAsiaTheme="minorEastAsia" w:hint="eastAsia"/>
        </w:rPr>
        <w:t>r</w:t>
      </w:r>
      <w:r>
        <w:rPr>
          <w:rFonts w:eastAsiaTheme="minorEastAsia"/>
        </w:rPr>
        <w:t>oot</w:t>
      </w:r>
      <w:r>
        <w:rPr>
          <w:rFonts w:eastAsiaTheme="minorEastAsia" w:hint="eastAsia"/>
        </w:rPr>
        <w:t>登录</w:t>
      </w:r>
    </w:p>
    <w:p w:rsidR="002374FE" w:rsidRPr="002374FE" w:rsidRDefault="002374FE" w:rsidP="0010140D">
      <w:pPr>
        <w:pStyle w:val="Coding"/>
        <w:rPr>
          <w:rFonts w:eastAsiaTheme="minorEastAsia"/>
        </w:rPr>
      </w:pPr>
      <w:proofErr w:type="spellStart"/>
      <w:r>
        <w:rPr>
          <w:rFonts w:eastAsiaTheme="minorEastAsia" w:hint="eastAsia"/>
        </w:rPr>
        <w:t>xho</w:t>
      </w:r>
      <w:r>
        <w:rPr>
          <w:rFonts w:eastAsiaTheme="minorEastAsia"/>
        </w:rPr>
        <w:t>st</w:t>
      </w:r>
      <w:proofErr w:type="spellEnd"/>
      <w:r>
        <w:rPr>
          <w:rFonts w:eastAsiaTheme="minorEastAsia"/>
        </w:rPr>
        <w:t>+</w:t>
      </w:r>
    </w:p>
    <w:p w:rsidR="002374FE" w:rsidRPr="002374FE" w:rsidRDefault="002374FE" w:rsidP="0010140D">
      <w:pPr>
        <w:pStyle w:val="Coding"/>
        <w:rPr>
          <w:rFonts w:eastAsiaTheme="minorEastAsia"/>
        </w:rPr>
      </w:pPr>
      <w:proofErr w:type="spellStart"/>
      <w:r>
        <w:rPr>
          <w:rFonts w:eastAsiaTheme="minorEastAsia" w:hint="eastAsia"/>
        </w:rPr>
        <w:t>s</w:t>
      </w:r>
      <w:r>
        <w:rPr>
          <w:rFonts w:eastAsiaTheme="minorEastAsia"/>
        </w:rPr>
        <w:t>u</w:t>
      </w:r>
      <w:proofErr w:type="spellEnd"/>
      <w:r>
        <w:rPr>
          <w:rFonts w:eastAsiaTheme="minorEastAsia"/>
        </w:rPr>
        <w:t xml:space="preserve"> - oracle</w:t>
      </w:r>
    </w:p>
    <w:p w:rsidR="0010140D" w:rsidRDefault="0010140D" w:rsidP="0010140D">
      <w:pPr>
        <w:pStyle w:val="Coding"/>
      </w:pPr>
      <w:r>
        <w:t xml:space="preserve">[oracle@wccoa1 </w:t>
      </w:r>
      <w:proofErr w:type="gramStart"/>
      <w:r>
        <w:t>~]$</w:t>
      </w:r>
      <w:proofErr w:type="gramEnd"/>
      <w:r>
        <w:t xml:space="preserve"> /s01/client/</w:t>
      </w:r>
      <w:proofErr w:type="spellStart"/>
      <w:r>
        <w:t>runInstaller</w:t>
      </w:r>
      <w:proofErr w:type="spellEnd"/>
    </w:p>
    <w:p w:rsidR="00A25A26" w:rsidRDefault="00A25A26" w:rsidP="0010140D">
      <w:pPr>
        <w:pStyle w:val="Coding"/>
        <w:rPr>
          <w:rFonts w:eastAsiaTheme="minorEastAsia"/>
        </w:rPr>
      </w:pPr>
    </w:p>
    <w:p w:rsidR="00A25A26" w:rsidRDefault="00431694" w:rsidP="00A25A26">
      <w:pPr>
        <w:pStyle w:val="ABCText"/>
        <w:spacing w:after="312"/>
        <w:ind w:left="473" w:firstLine="480"/>
      </w:pPr>
      <w:r>
        <w:rPr>
          <w:rFonts w:hint="eastAsia"/>
        </w:rPr>
        <w:t>选择</w:t>
      </w:r>
      <w:r>
        <w:rPr>
          <w:rFonts w:hint="eastAsia"/>
        </w:rPr>
        <w:t>Administrator</w:t>
      </w:r>
      <w:r>
        <w:rPr>
          <w:rFonts w:hint="eastAsia"/>
        </w:rPr>
        <w:t>全量安装，其他所有选项默认，下一步</w:t>
      </w:r>
    </w:p>
    <w:p w:rsidR="00A25A26" w:rsidRDefault="00431694" w:rsidP="00A25A26">
      <w:pPr>
        <w:pStyle w:val="ABCText"/>
        <w:spacing w:after="312"/>
        <w:ind w:left="473" w:firstLine="480"/>
      </w:pPr>
      <w:r>
        <w:rPr>
          <w:noProof/>
        </w:rPr>
        <w:drawing>
          <wp:inline distT="0" distB="0" distL="0" distR="0" wp14:anchorId="6AE48A17" wp14:editId="0FECB84F">
            <wp:extent cx="1752600" cy="22250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3471" cy="223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A26" w:rsidRDefault="002D4DAC" w:rsidP="00A25A26">
      <w:pPr>
        <w:pStyle w:val="ABCText"/>
        <w:spacing w:after="312"/>
        <w:ind w:left="473" w:firstLine="480"/>
      </w:pPr>
      <w:r>
        <w:lastRenderedPageBreak/>
        <w:t>过程中会要求使用</w:t>
      </w:r>
      <w:r>
        <w:t>root</w:t>
      </w:r>
      <w:r>
        <w:t>登录，执行一个脚本，按照如下操作执行</w:t>
      </w:r>
    </w:p>
    <w:p w:rsidR="002D4DAC" w:rsidRDefault="002D4DAC" w:rsidP="00A25A26">
      <w:pPr>
        <w:pStyle w:val="ABCText"/>
        <w:spacing w:after="312"/>
        <w:ind w:left="473" w:firstLine="480"/>
      </w:pPr>
    </w:p>
    <w:p w:rsidR="002D4DAC" w:rsidRDefault="002D4DAC" w:rsidP="00A25A26">
      <w:pPr>
        <w:pStyle w:val="ABCText"/>
        <w:spacing w:after="312"/>
        <w:ind w:left="473" w:firstLine="480"/>
      </w:pPr>
    </w:p>
    <w:p w:rsidR="00A25A26" w:rsidRDefault="00A25A26" w:rsidP="00A25A26">
      <w:pPr>
        <w:pStyle w:val="ABCText"/>
        <w:spacing w:after="312"/>
        <w:ind w:left="473" w:firstLine="480"/>
      </w:pPr>
    </w:p>
    <w:p w:rsidR="00885605" w:rsidRDefault="00885605" w:rsidP="00885605">
      <w:pPr>
        <w:pStyle w:val="Title11"/>
        <w:spacing w:before="312" w:after="312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tnsnames.ora</w:t>
      </w:r>
      <w:proofErr w:type="spellEnd"/>
      <w:r>
        <w:rPr>
          <w:rFonts w:hint="eastAsia"/>
        </w:rPr>
        <w:t>文件</w:t>
      </w:r>
    </w:p>
    <w:p w:rsidR="001B1B49" w:rsidRDefault="001B1B49" w:rsidP="00885605">
      <w:pPr>
        <w:pStyle w:val="Coding"/>
      </w:pPr>
      <w:r>
        <w:t>Oracle</w:t>
      </w:r>
      <w:r>
        <w:rPr>
          <w:rFonts w:ascii="宋体" w:eastAsia="宋体" w:hAnsi="宋体"/>
        </w:rPr>
        <w:t>用户登录</w:t>
      </w:r>
    </w:p>
    <w:p w:rsidR="00885605" w:rsidRDefault="00885605" w:rsidP="00885605">
      <w:pPr>
        <w:pStyle w:val="Coding"/>
        <w:rPr>
          <w:rFonts w:eastAsiaTheme="minorEastAsia"/>
        </w:rPr>
      </w:pPr>
      <w:r w:rsidRPr="00885605">
        <w:t xml:space="preserve">[oracle@wccoa1 </w:t>
      </w:r>
      <w:proofErr w:type="gramStart"/>
      <w:r w:rsidRPr="00885605">
        <w:t>~]$</w:t>
      </w:r>
      <w:proofErr w:type="gramEnd"/>
      <w:r w:rsidRPr="00885605">
        <w:t xml:space="preserve"> vim /u01/app/oracle/12.1.0/client/network/admin/</w:t>
      </w:r>
      <w:proofErr w:type="spellStart"/>
      <w:r w:rsidRPr="00885605">
        <w:t>tnsnames.ora</w:t>
      </w:r>
      <w:proofErr w:type="spellEnd"/>
    </w:p>
    <w:p w:rsidR="00892F58" w:rsidRPr="00892F58" w:rsidRDefault="002072CA" w:rsidP="00892F58">
      <w:pPr>
        <w:pStyle w:val="Coding"/>
        <w:rPr>
          <w:rFonts w:eastAsiaTheme="minorEastAsia"/>
        </w:rPr>
      </w:pPr>
      <w:r>
        <w:rPr>
          <w:rFonts w:eastAsiaTheme="minorEastAsia"/>
        </w:rPr>
        <w:t>o</w:t>
      </w:r>
      <w:r w:rsidR="00892F58" w:rsidRPr="00892F58">
        <w:rPr>
          <w:rFonts w:eastAsiaTheme="minorEastAsia"/>
        </w:rPr>
        <w:t>racle</w:t>
      </w:r>
      <w:r>
        <w:rPr>
          <w:rFonts w:eastAsiaTheme="minorEastAsia"/>
        </w:rPr>
        <w:t>-scan</w:t>
      </w:r>
      <w:r w:rsidR="00892F58" w:rsidRPr="00892F58">
        <w:rPr>
          <w:rFonts w:eastAsiaTheme="minorEastAsia"/>
        </w:rPr>
        <w:t>=</w:t>
      </w:r>
    </w:p>
    <w:p w:rsidR="00892F58" w:rsidRPr="00892F58" w:rsidRDefault="00892F58" w:rsidP="00892F58">
      <w:pPr>
        <w:pStyle w:val="Coding"/>
        <w:rPr>
          <w:rFonts w:eastAsiaTheme="minorEastAsia"/>
        </w:rPr>
      </w:pPr>
      <w:r w:rsidRPr="00892F58">
        <w:rPr>
          <w:rFonts w:eastAsiaTheme="minorEastAsia"/>
        </w:rPr>
        <w:t xml:space="preserve">  (DESCRIPTION =</w:t>
      </w:r>
    </w:p>
    <w:p w:rsidR="00892F58" w:rsidRPr="00892F58" w:rsidRDefault="00892F58" w:rsidP="00892F58">
      <w:pPr>
        <w:pStyle w:val="Coding"/>
        <w:rPr>
          <w:rFonts w:eastAsiaTheme="minorEastAsia"/>
        </w:rPr>
      </w:pPr>
      <w:r w:rsidRPr="00892F58">
        <w:rPr>
          <w:rFonts w:eastAsiaTheme="minorEastAsia"/>
        </w:rPr>
        <w:t xml:space="preserve">    (ENABLE=BROKEN)</w:t>
      </w:r>
    </w:p>
    <w:p w:rsidR="00892F58" w:rsidRPr="00892F58" w:rsidRDefault="00892F58" w:rsidP="00892F58">
      <w:pPr>
        <w:pStyle w:val="Coding"/>
        <w:rPr>
          <w:rFonts w:eastAsiaTheme="minorEastAsia"/>
        </w:rPr>
      </w:pPr>
      <w:r w:rsidRPr="00892F58">
        <w:rPr>
          <w:rFonts w:eastAsiaTheme="minorEastAsia"/>
        </w:rPr>
        <w:t xml:space="preserve">    (ADDRESS_LIST =</w:t>
      </w:r>
    </w:p>
    <w:p w:rsidR="00892F58" w:rsidRPr="00892F58" w:rsidRDefault="00892F58" w:rsidP="00892F58">
      <w:pPr>
        <w:pStyle w:val="Coding"/>
        <w:rPr>
          <w:rFonts w:eastAsiaTheme="minorEastAsia"/>
        </w:rPr>
      </w:pPr>
      <w:r w:rsidRPr="00892F58">
        <w:rPr>
          <w:rFonts w:eastAsiaTheme="minorEastAsia"/>
        </w:rPr>
        <w:t xml:space="preserve">      (ADDRESS = (PROTOCOL = </w:t>
      </w:r>
      <w:proofErr w:type="gramStart"/>
      <w:r w:rsidRPr="00892F58">
        <w:rPr>
          <w:rFonts w:eastAsiaTheme="minorEastAsia"/>
        </w:rPr>
        <w:t>TCP)(</w:t>
      </w:r>
      <w:proofErr w:type="gramEnd"/>
      <w:r w:rsidRPr="00892F58">
        <w:rPr>
          <w:rFonts w:eastAsiaTheme="minorEastAsia"/>
        </w:rPr>
        <w:t>HOST = oracle-scan)(PORT = 1521))</w:t>
      </w:r>
    </w:p>
    <w:p w:rsidR="00892F58" w:rsidRPr="00892F58" w:rsidRDefault="00892F58" w:rsidP="00892F58">
      <w:pPr>
        <w:pStyle w:val="Coding"/>
        <w:rPr>
          <w:rFonts w:eastAsiaTheme="minorEastAsia"/>
        </w:rPr>
      </w:pPr>
      <w:r w:rsidRPr="00892F58">
        <w:rPr>
          <w:rFonts w:eastAsiaTheme="minorEastAsia"/>
        </w:rPr>
        <w:t xml:space="preserve">    )</w:t>
      </w:r>
    </w:p>
    <w:p w:rsidR="00892F58" w:rsidRPr="00892F58" w:rsidRDefault="00892F58" w:rsidP="00892F58">
      <w:pPr>
        <w:pStyle w:val="Coding"/>
        <w:rPr>
          <w:rFonts w:eastAsiaTheme="minorEastAsia"/>
        </w:rPr>
      </w:pPr>
      <w:r w:rsidRPr="00892F58">
        <w:rPr>
          <w:rFonts w:eastAsiaTheme="minorEastAsia"/>
        </w:rPr>
        <w:t xml:space="preserve">    (CONNECT_DATA =</w:t>
      </w:r>
    </w:p>
    <w:p w:rsidR="00892F58" w:rsidRPr="00892F58" w:rsidRDefault="00892F58" w:rsidP="00892F58">
      <w:pPr>
        <w:pStyle w:val="Coding"/>
        <w:rPr>
          <w:rFonts w:eastAsiaTheme="minorEastAsia"/>
        </w:rPr>
      </w:pPr>
      <w:r w:rsidRPr="00892F58">
        <w:rPr>
          <w:rFonts w:eastAsiaTheme="minorEastAsia"/>
        </w:rPr>
        <w:t xml:space="preserve">      (SERVER = DEDICATED)</w:t>
      </w:r>
    </w:p>
    <w:p w:rsidR="00892F58" w:rsidRPr="00892F58" w:rsidRDefault="00892F58" w:rsidP="00892F58">
      <w:pPr>
        <w:pStyle w:val="Coding"/>
        <w:rPr>
          <w:rFonts w:eastAsiaTheme="minorEastAsia"/>
        </w:rPr>
      </w:pPr>
      <w:r w:rsidRPr="00892F58">
        <w:rPr>
          <w:rFonts w:eastAsiaTheme="minorEastAsia"/>
        </w:rPr>
        <w:t xml:space="preserve">        (SERVICE_NAME=</w:t>
      </w:r>
      <w:proofErr w:type="spellStart"/>
      <w:r w:rsidRPr="00892F58">
        <w:rPr>
          <w:rFonts w:eastAsiaTheme="minorEastAsia"/>
        </w:rPr>
        <w:t>occorcl</w:t>
      </w:r>
      <w:proofErr w:type="spellEnd"/>
      <w:r w:rsidRPr="00892F58">
        <w:rPr>
          <w:rFonts w:eastAsiaTheme="minorEastAsia"/>
        </w:rPr>
        <w:t>)</w:t>
      </w:r>
    </w:p>
    <w:p w:rsidR="00892F58" w:rsidRPr="00892F58" w:rsidRDefault="00892F58" w:rsidP="00892F58">
      <w:pPr>
        <w:pStyle w:val="Coding"/>
        <w:rPr>
          <w:rFonts w:eastAsiaTheme="minorEastAsia"/>
        </w:rPr>
      </w:pPr>
      <w:r w:rsidRPr="00892F58">
        <w:rPr>
          <w:rFonts w:eastAsiaTheme="minorEastAsia"/>
        </w:rPr>
        <w:t xml:space="preserve">    </w:t>
      </w:r>
      <w:r w:rsidR="000470BA">
        <w:rPr>
          <w:rFonts w:eastAsiaTheme="minorEastAsia" w:hint="eastAsia"/>
        </w:rPr>
        <w:t xml:space="preserve">    </w:t>
      </w:r>
      <w:proofErr w:type="gramStart"/>
      <w:r w:rsidRPr="00892F58">
        <w:rPr>
          <w:rFonts w:eastAsiaTheme="minorEastAsia"/>
        </w:rPr>
        <w:t>#  (</w:t>
      </w:r>
      <w:proofErr w:type="gramEnd"/>
      <w:r w:rsidRPr="00892F58">
        <w:rPr>
          <w:rFonts w:eastAsiaTheme="minorEastAsia"/>
        </w:rPr>
        <w:t xml:space="preserve">SID = </w:t>
      </w:r>
      <w:proofErr w:type="spellStart"/>
      <w:r w:rsidRPr="00892F58">
        <w:rPr>
          <w:rFonts w:eastAsiaTheme="minorEastAsia"/>
        </w:rPr>
        <w:t>occorcl</w:t>
      </w:r>
      <w:proofErr w:type="spellEnd"/>
      <w:r w:rsidRPr="00892F58">
        <w:rPr>
          <w:rFonts w:eastAsiaTheme="minorEastAsia"/>
        </w:rPr>
        <w:t>)</w:t>
      </w:r>
    </w:p>
    <w:p w:rsidR="00892F58" w:rsidRPr="00892F58" w:rsidRDefault="00892F58" w:rsidP="00892F58">
      <w:pPr>
        <w:pStyle w:val="Coding"/>
        <w:rPr>
          <w:rFonts w:eastAsiaTheme="minorEastAsia"/>
        </w:rPr>
      </w:pPr>
      <w:r w:rsidRPr="00892F58">
        <w:rPr>
          <w:rFonts w:eastAsiaTheme="minorEastAsia"/>
        </w:rPr>
        <w:t xml:space="preserve">    )</w:t>
      </w:r>
    </w:p>
    <w:p w:rsidR="00892F58" w:rsidRPr="00892F58" w:rsidRDefault="00892F58" w:rsidP="00892F58">
      <w:pPr>
        <w:pStyle w:val="Coding"/>
        <w:rPr>
          <w:rFonts w:eastAsiaTheme="minorEastAsia"/>
        </w:rPr>
      </w:pPr>
      <w:r w:rsidRPr="00892F58">
        <w:rPr>
          <w:rFonts w:eastAsiaTheme="minorEastAsia"/>
        </w:rPr>
        <w:t xml:space="preserve">  )</w:t>
      </w:r>
    </w:p>
    <w:p w:rsidR="00885605" w:rsidRPr="00885605" w:rsidRDefault="00885605" w:rsidP="00885605">
      <w:pPr>
        <w:pStyle w:val="Coding"/>
        <w:rPr>
          <w:rFonts w:eastAsiaTheme="minorEastAsia"/>
        </w:rPr>
      </w:pPr>
    </w:p>
    <w:p w:rsidR="00885605" w:rsidRDefault="00892F58" w:rsidP="007F2D79">
      <w:pPr>
        <w:pStyle w:val="Title11"/>
        <w:spacing w:before="312" w:after="312"/>
      </w:pPr>
      <w:r>
        <w:rPr>
          <w:rFonts w:hint="eastAsia"/>
        </w:rPr>
        <w:t>测试</w:t>
      </w:r>
    </w:p>
    <w:p w:rsidR="007D1C83" w:rsidRPr="007D1C83" w:rsidRDefault="007D1C83" w:rsidP="00892F58">
      <w:pPr>
        <w:pStyle w:val="Coding"/>
        <w:rPr>
          <w:rFonts w:eastAsiaTheme="minorEastAsia"/>
        </w:rPr>
      </w:pPr>
      <w:r>
        <w:rPr>
          <w:rFonts w:eastAsiaTheme="minorEastAsia"/>
        </w:rPr>
        <w:t>Oracle</w:t>
      </w:r>
      <w:r>
        <w:rPr>
          <w:rFonts w:eastAsiaTheme="minorEastAsia" w:hint="eastAsia"/>
        </w:rPr>
        <w:t>用户下输入命令</w:t>
      </w:r>
    </w:p>
    <w:p w:rsidR="00892F58" w:rsidRDefault="007D1C83" w:rsidP="00892F58">
      <w:pPr>
        <w:pStyle w:val="Coding"/>
        <w:rPr>
          <w:rFonts w:eastAsiaTheme="minorEastAsia"/>
        </w:rPr>
      </w:pPr>
      <w:r>
        <w:t xml:space="preserve">[oracle@wccoa1 </w:t>
      </w:r>
      <w:proofErr w:type="gramStart"/>
      <w:r>
        <w:t>~]</w:t>
      </w:r>
      <w:proofErr w:type="spellStart"/>
      <w:r w:rsidR="00892F58" w:rsidRPr="00892F58">
        <w:t>tnsping</w:t>
      </w:r>
      <w:proofErr w:type="spellEnd"/>
      <w:proofErr w:type="gramEnd"/>
      <w:r w:rsidR="00892F58" w:rsidRPr="00892F58">
        <w:t xml:space="preserve"> </w:t>
      </w:r>
      <w:r w:rsidR="00E94722" w:rsidRPr="00892F58">
        <w:rPr>
          <w:rFonts w:eastAsiaTheme="minorEastAsia"/>
        </w:rPr>
        <w:t>oracle</w:t>
      </w:r>
      <w:r w:rsidR="000A60D9">
        <w:rPr>
          <w:rFonts w:eastAsiaTheme="minorEastAsia" w:hint="eastAsia"/>
        </w:rPr>
        <w:t>-scan</w:t>
      </w:r>
    </w:p>
    <w:p w:rsidR="002D64AD" w:rsidRDefault="002D64AD" w:rsidP="007F2D79">
      <w:pPr>
        <w:pStyle w:val="Title11"/>
        <w:spacing w:before="312" w:after="312"/>
      </w:pPr>
      <w:r>
        <w:rPr>
          <w:rFonts w:hint="eastAsia"/>
        </w:rPr>
        <w:t>安装</w:t>
      </w:r>
      <w:r w:rsidR="00E25699">
        <w:rPr>
          <w:rFonts w:hint="eastAsia"/>
        </w:rPr>
        <w:t>W</w:t>
      </w:r>
      <w:r w:rsidR="00E25699">
        <w:t xml:space="preserve">inCC OA </w:t>
      </w:r>
      <w:r>
        <w:rPr>
          <w:rFonts w:hint="eastAsia"/>
        </w:rPr>
        <w:t xml:space="preserve">Client </w:t>
      </w:r>
      <w:r>
        <w:rPr>
          <w:rFonts w:hint="eastAsia"/>
        </w:rPr>
        <w:t>配置</w:t>
      </w:r>
    </w:p>
    <w:p w:rsidR="003A32DB" w:rsidRPr="003A32DB" w:rsidRDefault="003A32DB" w:rsidP="007F2D79">
      <w:pPr>
        <w:pStyle w:val="Coding"/>
        <w:rPr>
          <w:rFonts w:eastAsiaTheme="minorEastAsia" w:hint="eastAsia"/>
        </w:rPr>
      </w:pPr>
      <w:r>
        <w:rPr>
          <w:rFonts w:eastAsiaTheme="minorEastAsia"/>
        </w:rPr>
        <w:t>Root</w:t>
      </w:r>
      <w:r>
        <w:rPr>
          <w:rFonts w:eastAsiaTheme="minorEastAsia" w:hint="eastAsia"/>
        </w:rPr>
        <w:t>登录</w:t>
      </w:r>
    </w:p>
    <w:p w:rsidR="007F2D79" w:rsidRDefault="00977369" w:rsidP="007F2D79">
      <w:pPr>
        <w:pStyle w:val="Coding"/>
      </w:pPr>
      <w:r w:rsidRPr="00977369">
        <w:t xml:space="preserve">[root@wccoa1 </w:t>
      </w:r>
      <w:proofErr w:type="gramStart"/>
      <w:r w:rsidRPr="00977369">
        <w:t>~]$</w:t>
      </w:r>
      <w:proofErr w:type="gramEnd"/>
      <w:r w:rsidRPr="00977369">
        <w:t xml:space="preserve"> vim </w:t>
      </w:r>
      <w:r>
        <w:rPr>
          <w:rFonts w:asciiTheme="minorEastAsia" w:eastAsiaTheme="minorEastAsia" w:hAnsiTheme="minorEastAsia" w:hint="eastAsia"/>
        </w:rPr>
        <w:t>~</w:t>
      </w:r>
      <w:r>
        <w:rPr>
          <w:rFonts w:ascii="宋体" w:eastAsia="宋体" w:hAnsi="宋体" w:hint="eastAsia"/>
        </w:rPr>
        <w:t>/</w:t>
      </w:r>
      <w:r w:rsidRPr="00977369">
        <w:t>.</w:t>
      </w:r>
      <w:proofErr w:type="spellStart"/>
      <w:r w:rsidRPr="00977369">
        <w:t>bash_profile</w:t>
      </w:r>
      <w:proofErr w:type="spellEnd"/>
    </w:p>
    <w:p w:rsidR="006925CA" w:rsidRDefault="006925CA" w:rsidP="007F2D79">
      <w:pPr>
        <w:pStyle w:val="Coding"/>
        <w:rPr>
          <w:rFonts w:eastAsiaTheme="minorEastAsia"/>
        </w:rPr>
      </w:pPr>
    </w:p>
    <w:p w:rsidR="00E37EEB" w:rsidRPr="006925CA" w:rsidRDefault="00E37EEB" w:rsidP="007F2D79">
      <w:pPr>
        <w:pStyle w:val="Coding"/>
        <w:rPr>
          <w:rFonts w:eastAsiaTheme="minorEastAsia" w:hint="eastAsia"/>
        </w:rPr>
      </w:pPr>
    </w:p>
    <w:p w:rsidR="007F2D79" w:rsidRDefault="007F2D79" w:rsidP="007F2D79">
      <w:pPr>
        <w:pStyle w:val="Coding"/>
      </w:pPr>
      <w:r>
        <w:lastRenderedPageBreak/>
        <w:t>ORACLE_BASE=/u01/app/oracle</w:t>
      </w:r>
    </w:p>
    <w:p w:rsidR="007F2D79" w:rsidRDefault="007F2D79" w:rsidP="007F2D79">
      <w:pPr>
        <w:pStyle w:val="Coding"/>
      </w:pPr>
      <w:r>
        <w:t>ORACLE_SID=</w:t>
      </w:r>
      <w:proofErr w:type="spellStart"/>
      <w:r>
        <w:t>occorcl</w:t>
      </w:r>
      <w:proofErr w:type="spellEnd"/>
    </w:p>
    <w:p w:rsidR="007F2D79" w:rsidRDefault="007F2D79" w:rsidP="007F2D79">
      <w:pPr>
        <w:pStyle w:val="Coding"/>
      </w:pPr>
      <w:r>
        <w:t>ORACLE_HOME=${ORACLE_BASE}/12.1.0/client</w:t>
      </w:r>
    </w:p>
    <w:p w:rsidR="007F2D79" w:rsidRDefault="007F2D79" w:rsidP="007F2D79">
      <w:pPr>
        <w:pStyle w:val="Coding"/>
      </w:pPr>
      <w:r>
        <w:t>PATH=${ORACLE_HOME}/bin:</w:t>
      </w:r>
      <w:r w:rsidR="00C961F4" w:rsidRPr="00A57E68">
        <w:rPr>
          <w:rFonts w:eastAsiaTheme="minorEastAsia"/>
        </w:rPr>
        <w:t>/opt/WinCC_OA/3.14/bin</w:t>
      </w:r>
      <w:r w:rsidR="00C961F4">
        <w:rPr>
          <w:rFonts w:eastAsiaTheme="minorEastAsia" w:hint="eastAsia"/>
        </w:rPr>
        <w:t>:</w:t>
      </w:r>
      <w:r>
        <w:t>${PATH}</w:t>
      </w:r>
    </w:p>
    <w:p w:rsidR="007F2D79" w:rsidRPr="00A57E68" w:rsidRDefault="007F2D79" w:rsidP="007F2D79">
      <w:pPr>
        <w:pStyle w:val="Coding"/>
        <w:rPr>
          <w:rFonts w:eastAsiaTheme="minorEastAsia"/>
        </w:rPr>
      </w:pPr>
      <w:r>
        <w:t>LD_LIBRARY_PATH=</w:t>
      </w:r>
      <w:r w:rsidR="00534F95">
        <w:rPr>
          <w:rFonts w:eastAsiaTheme="minorEastAsia" w:hint="eastAsia"/>
        </w:rPr>
        <w:t>$</w:t>
      </w:r>
      <w:r w:rsidR="00534F95">
        <w:t>LD_LIBRARY_PATH</w:t>
      </w:r>
      <w:r w:rsidR="00534F95">
        <w:rPr>
          <w:rFonts w:eastAsiaTheme="minorEastAsia" w:hint="eastAsia"/>
        </w:rPr>
        <w:t>:</w:t>
      </w:r>
      <w:r>
        <w:t>/usr/local/lib:/usr/lib:${ORACLE_HOME}/lib32:${ORACLE_HOME}/lib</w:t>
      </w:r>
      <w:r w:rsidR="00A57E68">
        <w:rPr>
          <w:rFonts w:eastAsiaTheme="minorEastAsia" w:hint="eastAsia"/>
        </w:rPr>
        <w:t>:</w:t>
      </w:r>
      <w:r w:rsidR="00A57E68" w:rsidRPr="00A57E68">
        <w:rPr>
          <w:rFonts w:eastAsiaTheme="minorEastAsia"/>
        </w:rPr>
        <w:t>/opt/WinCC_OA/3.14/bin</w:t>
      </w:r>
    </w:p>
    <w:p w:rsidR="002D64AD" w:rsidRDefault="007F2D79" w:rsidP="007F2D79">
      <w:pPr>
        <w:pStyle w:val="Coding"/>
        <w:rPr>
          <w:rFonts w:eastAsiaTheme="minorEastAsia"/>
        </w:rPr>
      </w:pPr>
      <w:r>
        <w:t>export ORACLE_BASE ORACLE_SID ORACLE_HOME PATH LD_LIBRARY_PATH</w:t>
      </w:r>
    </w:p>
    <w:p w:rsidR="00AA6BEE" w:rsidRDefault="0084247D" w:rsidP="0084247D">
      <w:pPr>
        <w:pStyle w:val="Title11"/>
        <w:spacing w:before="312" w:after="312"/>
      </w:pPr>
      <w:r>
        <w:rPr>
          <w:rFonts w:hint="eastAsia"/>
        </w:rPr>
        <w:t>安装</w:t>
      </w:r>
      <w:r>
        <w:rPr>
          <w:rFonts w:hint="eastAsia"/>
        </w:rPr>
        <w:t>WinCC</w:t>
      </w:r>
      <w:r>
        <w:t xml:space="preserve"> </w:t>
      </w:r>
      <w:r>
        <w:rPr>
          <w:rFonts w:hint="eastAsia"/>
        </w:rPr>
        <w:t>OA</w:t>
      </w:r>
      <w:r>
        <w:rPr>
          <w:rFonts w:hint="eastAsia"/>
        </w:rPr>
        <w:t>软件平台</w:t>
      </w:r>
    </w:p>
    <w:p w:rsidR="0084247D" w:rsidRDefault="0084247D" w:rsidP="0084247D">
      <w:pPr>
        <w:pStyle w:val="Title11"/>
        <w:numPr>
          <w:ilvl w:val="0"/>
          <w:numId w:val="0"/>
        </w:numPr>
        <w:spacing w:before="312" w:after="312"/>
        <w:ind w:left="357"/>
        <w:rPr>
          <w:rFonts w:hint="eastAsia"/>
        </w:rPr>
      </w:pPr>
    </w:p>
    <w:sectPr w:rsidR="0084247D" w:rsidSect="00177551">
      <w:footerReference w:type="default" r:id="rId11"/>
      <w:pgSz w:w="11906" w:h="16838"/>
      <w:pgMar w:top="709" w:right="1134" w:bottom="77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7148" w:rsidRDefault="00157148" w:rsidP="005164BE">
      <w:pPr>
        <w:spacing w:line="240" w:lineRule="auto"/>
      </w:pPr>
      <w:r>
        <w:separator/>
      </w:r>
    </w:p>
  </w:endnote>
  <w:endnote w:type="continuationSeparator" w:id="0">
    <w:p w:rsidR="00157148" w:rsidRDefault="00157148" w:rsidP="005164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DA3" w:rsidRDefault="00DB0DA3">
    <w:pPr>
      <w:pStyle w:val="a5"/>
    </w:pPr>
    <w:r>
      <w:t>Unrestricted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7148" w:rsidRDefault="00157148" w:rsidP="005164BE">
      <w:pPr>
        <w:spacing w:line="240" w:lineRule="auto"/>
      </w:pPr>
      <w:r>
        <w:separator/>
      </w:r>
    </w:p>
  </w:footnote>
  <w:footnote w:type="continuationSeparator" w:id="0">
    <w:p w:rsidR="00157148" w:rsidRDefault="00157148" w:rsidP="005164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9789F"/>
    <w:multiLevelType w:val="hybridMultilevel"/>
    <w:tmpl w:val="61487578"/>
    <w:lvl w:ilvl="0" w:tplc="22AEB0D4">
      <w:start w:val="1"/>
      <w:numFmt w:val="decimal"/>
      <w:pStyle w:val="Title11"/>
      <w:lvlText w:val="%1."/>
      <w:lvlJc w:val="left"/>
      <w:pPr>
        <w:ind w:left="777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84590"/>
    <w:multiLevelType w:val="hybridMultilevel"/>
    <w:tmpl w:val="D440525C"/>
    <w:lvl w:ilvl="0" w:tplc="8FF89410">
      <w:start w:val="1"/>
      <w:numFmt w:val="decimal"/>
      <w:lvlText w:val="%1."/>
      <w:lvlJc w:val="left"/>
      <w:pPr>
        <w:ind w:left="13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33" w:hanging="360"/>
      </w:pPr>
    </w:lvl>
    <w:lvl w:ilvl="2" w:tplc="0409001B" w:tentative="1">
      <w:start w:val="1"/>
      <w:numFmt w:val="lowerRoman"/>
      <w:lvlText w:val="%3."/>
      <w:lvlJc w:val="right"/>
      <w:pPr>
        <w:ind w:left="2753" w:hanging="180"/>
      </w:pPr>
    </w:lvl>
    <w:lvl w:ilvl="3" w:tplc="0409000F" w:tentative="1">
      <w:start w:val="1"/>
      <w:numFmt w:val="decimal"/>
      <w:lvlText w:val="%4."/>
      <w:lvlJc w:val="left"/>
      <w:pPr>
        <w:ind w:left="3473" w:hanging="360"/>
      </w:pPr>
    </w:lvl>
    <w:lvl w:ilvl="4" w:tplc="04090019" w:tentative="1">
      <w:start w:val="1"/>
      <w:numFmt w:val="lowerLetter"/>
      <w:lvlText w:val="%5."/>
      <w:lvlJc w:val="left"/>
      <w:pPr>
        <w:ind w:left="4193" w:hanging="360"/>
      </w:pPr>
    </w:lvl>
    <w:lvl w:ilvl="5" w:tplc="0409001B" w:tentative="1">
      <w:start w:val="1"/>
      <w:numFmt w:val="lowerRoman"/>
      <w:lvlText w:val="%6."/>
      <w:lvlJc w:val="right"/>
      <w:pPr>
        <w:ind w:left="4913" w:hanging="180"/>
      </w:pPr>
    </w:lvl>
    <w:lvl w:ilvl="6" w:tplc="0409000F" w:tentative="1">
      <w:start w:val="1"/>
      <w:numFmt w:val="decimal"/>
      <w:lvlText w:val="%7."/>
      <w:lvlJc w:val="left"/>
      <w:pPr>
        <w:ind w:left="5633" w:hanging="360"/>
      </w:pPr>
    </w:lvl>
    <w:lvl w:ilvl="7" w:tplc="04090019" w:tentative="1">
      <w:start w:val="1"/>
      <w:numFmt w:val="lowerLetter"/>
      <w:lvlText w:val="%8."/>
      <w:lvlJc w:val="left"/>
      <w:pPr>
        <w:ind w:left="6353" w:hanging="360"/>
      </w:pPr>
    </w:lvl>
    <w:lvl w:ilvl="8" w:tplc="0409001B" w:tentative="1">
      <w:start w:val="1"/>
      <w:numFmt w:val="lowerRoman"/>
      <w:lvlText w:val="%9."/>
      <w:lvlJc w:val="right"/>
      <w:pPr>
        <w:ind w:left="7073" w:hanging="180"/>
      </w:pPr>
    </w:lvl>
  </w:abstractNum>
  <w:abstractNum w:abstractNumId="2" w15:restartNumberingAfterBreak="0">
    <w:nsid w:val="0A9C46E9"/>
    <w:multiLevelType w:val="multilevel"/>
    <w:tmpl w:val="F2AE8FC0"/>
    <w:styleLink w:val="T1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isLgl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886450"/>
    <w:multiLevelType w:val="hybridMultilevel"/>
    <w:tmpl w:val="E8128FFE"/>
    <w:lvl w:ilvl="0" w:tplc="9AE267CA">
      <w:start w:val="1"/>
      <w:numFmt w:val="bullet"/>
      <w:pStyle w:val="List"/>
      <w:lvlText w:val="-"/>
      <w:lvlJc w:val="left"/>
      <w:pPr>
        <w:ind w:left="1373" w:hanging="420"/>
      </w:pPr>
      <w:rPr>
        <w:rFonts w:ascii="Symbol" w:hAnsi="Symbol" w:hint="default"/>
        <w:sz w:val="26"/>
      </w:rPr>
    </w:lvl>
    <w:lvl w:ilvl="1" w:tplc="04090003" w:tentative="1">
      <w:start w:val="1"/>
      <w:numFmt w:val="bullet"/>
      <w:lvlText w:val=""/>
      <w:lvlJc w:val="left"/>
      <w:pPr>
        <w:ind w:left="179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3" w:hanging="420"/>
      </w:pPr>
      <w:rPr>
        <w:rFonts w:ascii="Wingdings" w:hAnsi="Wingdings" w:hint="default"/>
      </w:rPr>
    </w:lvl>
  </w:abstractNum>
  <w:abstractNum w:abstractNumId="4" w15:restartNumberingAfterBreak="0">
    <w:nsid w:val="11CB5CEB"/>
    <w:multiLevelType w:val="hybridMultilevel"/>
    <w:tmpl w:val="BACEFB96"/>
    <w:lvl w:ilvl="0" w:tplc="7018D182">
      <w:start w:val="1"/>
      <w:numFmt w:val="bullet"/>
      <w:pStyle w:val="List0"/>
      <w:lvlText w:val=""/>
      <w:lvlJc w:val="left"/>
      <w:pPr>
        <w:ind w:left="1373" w:hanging="420"/>
      </w:pPr>
      <w:rPr>
        <w:rFonts w:ascii="Symbol" w:hAnsi="Symbol" w:hint="default"/>
        <w:sz w:val="26"/>
      </w:rPr>
    </w:lvl>
    <w:lvl w:ilvl="1" w:tplc="04090003" w:tentative="1">
      <w:start w:val="1"/>
      <w:numFmt w:val="bullet"/>
      <w:lvlText w:val=""/>
      <w:lvlJc w:val="left"/>
      <w:pPr>
        <w:ind w:left="179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3" w:hanging="420"/>
      </w:pPr>
      <w:rPr>
        <w:rFonts w:ascii="Wingdings" w:hAnsi="Wingdings" w:hint="default"/>
      </w:rPr>
    </w:lvl>
  </w:abstractNum>
  <w:abstractNum w:abstractNumId="5" w15:restartNumberingAfterBreak="0">
    <w:nsid w:val="16E04B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A084C05"/>
    <w:multiLevelType w:val="multilevel"/>
    <w:tmpl w:val="EC365A6C"/>
    <w:numStyleLink w:val="T11"/>
  </w:abstractNum>
  <w:abstractNum w:abstractNumId="7" w15:restartNumberingAfterBreak="0">
    <w:nsid w:val="1AEA28F3"/>
    <w:multiLevelType w:val="hybridMultilevel"/>
    <w:tmpl w:val="CC86A7AC"/>
    <w:lvl w:ilvl="0" w:tplc="FC2EF45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EB5A95D8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4A2031"/>
    <w:multiLevelType w:val="multilevel"/>
    <w:tmpl w:val="EC365A6C"/>
    <w:numStyleLink w:val="T11"/>
  </w:abstractNum>
  <w:abstractNum w:abstractNumId="9" w15:restartNumberingAfterBreak="0">
    <w:nsid w:val="2F2137BF"/>
    <w:multiLevelType w:val="multilevel"/>
    <w:tmpl w:val="EC365A6C"/>
    <w:styleLink w:val="T11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10" w15:restartNumberingAfterBreak="0">
    <w:nsid w:val="2F5B6E9D"/>
    <w:multiLevelType w:val="multilevel"/>
    <w:tmpl w:val="FAA8B988"/>
    <w:lvl w:ilvl="0">
      <w:start w:val="1"/>
      <w:numFmt w:val="decimal"/>
      <w:lvlText w:val="%1）"/>
      <w:lvlJc w:val="left"/>
      <w:pPr>
        <w:ind w:left="126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19724C6"/>
    <w:multiLevelType w:val="multilevel"/>
    <w:tmpl w:val="EC365A6C"/>
    <w:numStyleLink w:val="T11"/>
  </w:abstractNum>
  <w:abstractNum w:abstractNumId="12" w15:restartNumberingAfterBreak="0">
    <w:nsid w:val="329A04C6"/>
    <w:multiLevelType w:val="multilevel"/>
    <w:tmpl w:val="7FF67290"/>
    <w:lvl w:ilvl="0">
      <w:start w:val="1"/>
      <w:numFmt w:val="bullet"/>
      <w:lvlText w:val="-"/>
      <w:lvlJc w:val="left"/>
      <w:pPr>
        <w:ind w:left="1260" w:hanging="420"/>
      </w:pPr>
      <w:rPr>
        <w:rFonts w:ascii="Symbol" w:hAnsi="Symbol" w:hint="default"/>
        <w:sz w:val="26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33061EC1"/>
    <w:multiLevelType w:val="multilevel"/>
    <w:tmpl w:val="A1E695F2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80302B5"/>
    <w:multiLevelType w:val="multilevel"/>
    <w:tmpl w:val="F2AE8FC0"/>
    <w:numStyleLink w:val="T1"/>
  </w:abstractNum>
  <w:abstractNum w:abstractNumId="15" w15:restartNumberingAfterBreak="0">
    <w:nsid w:val="482451F7"/>
    <w:multiLevelType w:val="hybridMultilevel"/>
    <w:tmpl w:val="62688DB8"/>
    <w:lvl w:ilvl="0" w:tplc="8A904D52">
      <w:start w:val="1"/>
      <w:numFmt w:val="decimal"/>
      <w:pStyle w:val="Title1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A15C85"/>
    <w:multiLevelType w:val="multilevel"/>
    <w:tmpl w:val="D0B4075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A344C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DBD563A"/>
    <w:multiLevelType w:val="multilevel"/>
    <w:tmpl w:val="40A8F0F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6C31C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B880DF8"/>
    <w:multiLevelType w:val="hybridMultilevel"/>
    <w:tmpl w:val="117C0088"/>
    <w:lvl w:ilvl="0" w:tplc="9AE60C7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734D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7804163B"/>
    <w:multiLevelType w:val="multilevel"/>
    <w:tmpl w:val="6436F55C"/>
    <w:lvl w:ilvl="0">
      <w:start w:val="1"/>
      <w:numFmt w:val="lowerLetter"/>
      <w:pStyle w:val="List1-"/>
      <w:lvlText w:val="%1)"/>
      <w:lvlJc w:val="left"/>
      <w:pPr>
        <w:ind w:left="1260" w:hanging="420"/>
      </w:pPr>
      <w:rPr>
        <w:rFonts w:hint="default"/>
        <w:sz w:val="26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7A4C10B8"/>
    <w:multiLevelType w:val="hybridMultilevel"/>
    <w:tmpl w:val="2AD80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0705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7"/>
  </w:num>
  <w:num w:numId="5">
    <w:abstractNumId w:val="7"/>
    <w:lvlOverride w:ilvl="0">
      <w:startOverride w:val="11"/>
    </w:lvlOverride>
  </w:num>
  <w:num w:numId="6">
    <w:abstractNumId w:val="17"/>
  </w:num>
  <w:num w:numId="7">
    <w:abstractNumId w:val="19"/>
  </w:num>
  <w:num w:numId="8">
    <w:abstractNumId w:val="18"/>
  </w:num>
  <w:num w:numId="9">
    <w:abstractNumId w:val="16"/>
  </w:num>
  <w:num w:numId="10">
    <w:abstractNumId w:val="5"/>
  </w:num>
  <w:num w:numId="11">
    <w:abstractNumId w:val="3"/>
  </w:num>
  <w:num w:numId="12">
    <w:abstractNumId w:val="10"/>
  </w:num>
  <w:num w:numId="13">
    <w:abstractNumId w:val="12"/>
  </w:num>
  <w:num w:numId="14">
    <w:abstractNumId w:val="22"/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lvl w:ilvl="0" w:tplc="FC2EF45A">
        <w:start w:val="1"/>
        <w:numFmt w:val="decimal"/>
        <w:isLgl/>
        <w:lvlText w:val="%1"/>
        <w:lvlJc w:val="left"/>
        <w:pPr>
          <w:ind w:left="1260" w:hanging="42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1680" w:hanging="420"/>
        </w:pPr>
      </w:lvl>
    </w:lvlOverride>
    <w:lvlOverride w:ilvl="2">
      <w:lvl w:ilvl="2" w:tplc="EB5A95D8">
        <w:start w:val="1"/>
        <w:numFmt w:val="lowerRoman"/>
        <w:lvlText w:val="%3."/>
        <w:lvlJc w:val="right"/>
        <w:pPr>
          <w:ind w:left="210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52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94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336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78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420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620" w:hanging="420"/>
        </w:pPr>
      </w:lvl>
    </w:lvlOverride>
  </w:num>
  <w:num w:numId="19">
    <w:abstractNumId w:val="13"/>
  </w:num>
  <w:num w:numId="20">
    <w:abstractNumId w:val="14"/>
  </w:num>
  <w:num w:numId="21">
    <w:abstractNumId w:val="2"/>
  </w:num>
  <w:num w:numId="22">
    <w:abstractNumId w:val="9"/>
  </w:num>
  <w:num w:numId="23">
    <w:abstractNumId w:val="11"/>
  </w:num>
  <w:num w:numId="24">
    <w:abstractNumId w:val="6"/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"/>
        <w:lvlJc w:val="left"/>
        <w:pPr>
          <w:ind w:left="14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843" w:hanging="567"/>
        </w:pPr>
        <w:rPr>
          <w:rFonts w:hint="eastAsia"/>
        </w:rPr>
      </w:lvl>
    </w:lvlOverride>
  </w:num>
  <w:num w:numId="27">
    <w:abstractNumId w:val="21"/>
  </w:num>
  <w:num w:numId="28">
    <w:abstractNumId w:val="24"/>
  </w:num>
  <w:num w:numId="29">
    <w:abstractNumId w:val="1"/>
  </w:num>
  <w:num w:numId="30">
    <w:abstractNumId w:val="23"/>
  </w:num>
  <w:num w:numId="31">
    <w:abstractNumId w:val="20"/>
  </w:num>
  <w:num w:numId="32">
    <w:abstractNumId w:val="0"/>
  </w:num>
  <w:num w:numId="33">
    <w:abstractNumId w:val="15"/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attachedTemplate r:id="rId1"/>
  <w:stylePaneFormatFilter w:val="9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78EB"/>
    <w:rsid w:val="00001344"/>
    <w:rsid w:val="00014888"/>
    <w:rsid w:val="00016DDC"/>
    <w:rsid w:val="00017AA8"/>
    <w:rsid w:val="0003431E"/>
    <w:rsid w:val="000422CD"/>
    <w:rsid w:val="000470BA"/>
    <w:rsid w:val="00052C60"/>
    <w:rsid w:val="00054E10"/>
    <w:rsid w:val="00061F89"/>
    <w:rsid w:val="0007563F"/>
    <w:rsid w:val="000777CE"/>
    <w:rsid w:val="0009142D"/>
    <w:rsid w:val="00093B50"/>
    <w:rsid w:val="00095B9A"/>
    <w:rsid w:val="000A070F"/>
    <w:rsid w:val="000A174F"/>
    <w:rsid w:val="000A60D9"/>
    <w:rsid w:val="000A72E2"/>
    <w:rsid w:val="000C2E37"/>
    <w:rsid w:val="000C585C"/>
    <w:rsid w:val="000C624F"/>
    <w:rsid w:val="000E0794"/>
    <w:rsid w:val="000E68E4"/>
    <w:rsid w:val="0010140D"/>
    <w:rsid w:val="00107748"/>
    <w:rsid w:val="001222D1"/>
    <w:rsid w:val="001236FD"/>
    <w:rsid w:val="001278EE"/>
    <w:rsid w:val="00141256"/>
    <w:rsid w:val="00143841"/>
    <w:rsid w:val="00155F17"/>
    <w:rsid w:val="00157148"/>
    <w:rsid w:val="00157C27"/>
    <w:rsid w:val="001663EF"/>
    <w:rsid w:val="001708E0"/>
    <w:rsid w:val="001739F0"/>
    <w:rsid w:val="0017629A"/>
    <w:rsid w:val="00177551"/>
    <w:rsid w:val="00180382"/>
    <w:rsid w:val="00181539"/>
    <w:rsid w:val="001816D0"/>
    <w:rsid w:val="00185EB7"/>
    <w:rsid w:val="0018760B"/>
    <w:rsid w:val="001904AE"/>
    <w:rsid w:val="00193BC3"/>
    <w:rsid w:val="001977A4"/>
    <w:rsid w:val="001A0D7E"/>
    <w:rsid w:val="001A55F0"/>
    <w:rsid w:val="001A6B55"/>
    <w:rsid w:val="001B1B49"/>
    <w:rsid w:val="001C0272"/>
    <w:rsid w:val="001C5DF8"/>
    <w:rsid w:val="001C6F30"/>
    <w:rsid w:val="001D1609"/>
    <w:rsid w:val="001D600C"/>
    <w:rsid w:val="001D6272"/>
    <w:rsid w:val="001D67E5"/>
    <w:rsid w:val="001E5F33"/>
    <w:rsid w:val="001E71F2"/>
    <w:rsid w:val="00201222"/>
    <w:rsid w:val="00205CFD"/>
    <w:rsid w:val="002072CA"/>
    <w:rsid w:val="0021022C"/>
    <w:rsid w:val="00211862"/>
    <w:rsid w:val="00213789"/>
    <w:rsid w:val="002167EE"/>
    <w:rsid w:val="00221874"/>
    <w:rsid w:val="00234389"/>
    <w:rsid w:val="002374FE"/>
    <w:rsid w:val="00237BAD"/>
    <w:rsid w:val="00265547"/>
    <w:rsid w:val="002824F6"/>
    <w:rsid w:val="00290A0C"/>
    <w:rsid w:val="00292A9F"/>
    <w:rsid w:val="00294477"/>
    <w:rsid w:val="002A58E9"/>
    <w:rsid w:val="002A69D5"/>
    <w:rsid w:val="002B01E2"/>
    <w:rsid w:val="002B2263"/>
    <w:rsid w:val="002D07AE"/>
    <w:rsid w:val="002D4DAC"/>
    <w:rsid w:val="002D64AD"/>
    <w:rsid w:val="002D7719"/>
    <w:rsid w:val="002E4F3E"/>
    <w:rsid w:val="00301530"/>
    <w:rsid w:val="00301916"/>
    <w:rsid w:val="003124B9"/>
    <w:rsid w:val="0032581A"/>
    <w:rsid w:val="00327C51"/>
    <w:rsid w:val="0033060D"/>
    <w:rsid w:val="00333A22"/>
    <w:rsid w:val="00342064"/>
    <w:rsid w:val="00343EDC"/>
    <w:rsid w:val="00344149"/>
    <w:rsid w:val="00345192"/>
    <w:rsid w:val="003458D6"/>
    <w:rsid w:val="00352C14"/>
    <w:rsid w:val="00355637"/>
    <w:rsid w:val="00360A2B"/>
    <w:rsid w:val="0036383D"/>
    <w:rsid w:val="0036456A"/>
    <w:rsid w:val="00365FA1"/>
    <w:rsid w:val="00366DB7"/>
    <w:rsid w:val="00370014"/>
    <w:rsid w:val="003711FD"/>
    <w:rsid w:val="003806B0"/>
    <w:rsid w:val="003820D7"/>
    <w:rsid w:val="003820F6"/>
    <w:rsid w:val="003826EF"/>
    <w:rsid w:val="0038465C"/>
    <w:rsid w:val="003A1069"/>
    <w:rsid w:val="003A32DB"/>
    <w:rsid w:val="003A3F8C"/>
    <w:rsid w:val="003B62C1"/>
    <w:rsid w:val="003C0CC5"/>
    <w:rsid w:val="003C35A1"/>
    <w:rsid w:val="003C4C18"/>
    <w:rsid w:val="003C61D1"/>
    <w:rsid w:val="003D5BD1"/>
    <w:rsid w:val="003D60E2"/>
    <w:rsid w:val="003E4D9B"/>
    <w:rsid w:val="003F0355"/>
    <w:rsid w:val="003F17FB"/>
    <w:rsid w:val="003F376D"/>
    <w:rsid w:val="0041380C"/>
    <w:rsid w:val="00417918"/>
    <w:rsid w:val="0042192B"/>
    <w:rsid w:val="00423E06"/>
    <w:rsid w:val="00431694"/>
    <w:rsid w:val="00432A60"/>
    <w:rsid w:val="00432AD1"/>
    <w:rsid w:val="00436EDA"/>
    <w:rsid w:val="00445120"/>
    <w:rsid w:val="004478E9"/>
    <w:rsid w:val="00452AD8"/>
    <w:rsid w:val="00457DA7"/>
    <w:rsid w:val="0046067C"/>
    <w:rsid w:val="0046304E"/>
    <w:rsid w:val="0046312A"/>
    <w:rsid w:val="00464333"/>
    <w:rsid w:val="00477700"/>
    <w:rsid w:val="00480FA7"/>
    <w:rsid w:val="0048223F"/>
    <w:rsid w:val="004834E5"/>
    <w:rsid w:val="00486862"/>
    <w:rsid w:val="00491432"/>
    <w:rsid w:val="00491EDC"/>
    <w:rsid w:val="004A3031"/>
    <w:rsid w:val="004A3452"/>
    <w:rsid w:val="004B4CEE"/>
    <w:rsid w:val="004B7DE2"/>
    <w:rsid w:val="004C0370"/>
    <w:rsid w:val="004C0C9A"/>
    <w:rsid w:val="004D0225"/>
    <w:rsid w:val="004D15B6"/>
    <w:rsid w:val="004F5482"/>
    <w:rsid w:val="005044C9"/>
    <w:rsid w:val="00506985"/>
    <w:rsid w:val="00510BE5"/>
    <w:rsid w:val="005164BE"/>
    <w:rsid w:val="005251A3"/>
    <w:rsid w:val="00534F95"/>
    <w:rsid w:val="00540F3E"/>
    <w:rsid w:val="00547698"/>
    <w:rsid w:val="005512D0"/>
    <w:rsid w:val="00553B8A"/>
    <w:rsid w:val="0055618A"/>
    <w:rsid w:val="00561A20"/>
    <w:rsid w:val="005669F3"/>
    <w:rsid w:val="0057288F"/>
    <w:rsid w:val="00575A41"/>
    <w:rsid w:val="005826B9"/>
    <w:rsid w:val="00582ACB"/>
    <w:rsid w:val="005955FB"/>
    <w:rsid w:val="005A00B8"/>
    <w:rsid w:val="005A0231"/>
    <w:rsid w:val="005A4EF0"/>
    <w:rsid w:val="005A5CFA"/>
    <w:rsid w:val="005A69F9"/>
    <w:rsid w:val="005B5616"/>
    <w:rsid w:val="005B5A48"/>
    <w:rsid w:val="005C2002"/>
    <w:rsid w:val="005C4B94"/>
    <w:rsid w:val="005D358B"/>
    <w:rsid w:val="005D3BB7"/>
    <w:rsid w:val="005E598E"/>
    <w:rsid w:val="005F3996"/>
    <w:rsid w:val="006046D6"/>
    <w:rsid w:val="00622905"/>
    <w:rsid w:val="00630757"/>
    <w:rsid w:val="00635FC0"/>
    <w:rsid w:val="00656A7B"/>
    <w:rsid w:val="006655B0"/>
    <w:rsid w:val="00667C48"/>
    <w:rsid w:val="00674BAD"/>
    <w:rsid w:val="00681D3A"/>
    <w:rsid w:val="006856B3"/>
    <w:rsid w:val="0068586F"/>
    <w:rsid w:val="006925CA"/>
    <w:rsid w:val="00692CB0"/>
    <w:rsid w:val="006931C1"/>
    <w:rsid w:val="0069433D"/>
    <w:rsid w:val="0069535B"/>
    <w:rsid w:val="006A32C8"/>
    <w:rsid w:val="006A3F2A"/>
    <w:rsid w:val="006B4AB4"/>
    <w:rsid w:val="006B6622"/>
    <w:rsid w:val="006C3834"/>
    <w:rsid w:val="006D45E9"/>
    <w:rsid w:val="00702974"/>
    <w:rsid w:val="00706C70"/>
    <w:rsid w:val="0070777F"/>
    <w:rsid w:val="007144BD"/>
    <w:rsid w:val="0072055D"/>
    <w:rsid w:val="007218EC"/>
    <w:rsid w:val="00721E3F"/>
    <w:rsid w:val="00723283"/>
    <w:rsid w:val="00730511"/>
    <w:rsid w:val="0074477B"/>
    <w:rsid w:val="00746264"/>
    <w:rsid w:val="00750985"/>
    <w:rsid w:val="00752099"/>
    <w:rsid w:val="00765291"/>
    <w:rsid w:val="00766C0D"/>
    <w:rsid w:val="007709DC"/>
    <w:rsid w:val="00770A9C"/>
    <w:rsid w:val="00772506"/>
    <w:rsid w:val="00772F72"/>
    <w:rsid w:val="00780226"/>
    <w:rsid w:val="00782E5C"/>
    <w:rsid w:val="007947D1"/>
    <w:rsid w:val="007968AD"/>
    <w:rsid w:val="007A1BCC"/>
    <w:rsid w:val="007A3F26"/>
    <w:rsid w:val="007A5798"/>
    <w:rsid w:val="007A6FA6"/>
    <w:rsid w:val="007B2C54"/>
    <w:rsid w:val="007B2E11"/>
    <w:rsid w:val="007B3A1E"/>
    <w:rsid w:val="007B7C5C"/>
    <w:rsid w:val="007C2C5C"/>
    <w:rsid w:val="007C4B6F"/>
    <w:rsid w:val="007D1529"/>
    <w:rsid w:val="007D1C83"/>
    <w:rsid w:val="007D2C77"/>
    <w:rsid w:val="007D311B"/>
    <w:rsid w:val="007E082B"/>
    <w:rsid w:val="007E78EB"/>
    <w:rsid w:val="007F2D79"/>
    <w:rsid w:val="007F460C"/>
    <w:rsid w:val="008006C2"/>
    <w:rsid w:val="00802841"/>
    <w:rsid w:val="0081172A"/>
    <w:rsid w:val="008247F9"/>
    <w:rsid w:val="0083408B"/>
    <w:rsid w:val="00834F4A"/>
    <w:rsid w:val="0084247D"/>
    <w:rsid w:val="00844BB3"/>
    <w:rsid w:val="008465E6"/>
    <w:rsid w:val="00850E20"/>
    <w:rsid w:val="008535C6"/>
    <w:rsid w:val="00855B71"/>
    <w:rsid w:val="008674FA"/>
    <w:rsid w:val="008745CB"/>
    <w:rsid w:val="00880FC9"/>
    <w:rsid w:val="008822EC"/>
    <w:rsid w:val="00885605"/>
    <w:rsid w:val="00890615"/>
    <w:rsid w:val="00890995"/>
    <w:rsid w:val="0089153B"/>
    <w:rsid w:val="00892F58"/>
    <w:rsid w:val="0089503B"/>
    <w:rsid w:val="008B1025"/>
    <w:rsid w:val="008B5FD3"/>
    <w:rsid w:val="008B65C3"/>
    <w:rsid w:val="008B6659"/>
    <w:rsid w:val="008B762F"/>
    <w:rsid w:val="008C0A09"/>
    <w:rsid w:val="008C4C6F"/>
    <w:rsid w:val="008D07B8"/>
    <w:rsid w:val="008D1463"/>
    <w:rsid w:val="008D295F"/>
    <w:rsid w:val="008E6AC0"/>
    <w:rsid w:val="008F0BE5"/>
    <w:rsid w:val="00905618"/>
    <w:rsid w:val="0091712F"/>
    <w:rsid w:val="00931FB8"/>
    <w:rsid w:val="00932B8A"/>
    <w:rsid w:val="00945F09"/>
    <w:rsid w:val="00947C37"/>
    <w:rsid w:val="00953414"/>
    <w:rsid w:val="00962F20"/>
    <w:rsid w:val="00971563"/>
    <w:rsid w:val="00971684"/>
    <w:rsid w:val="00974439"/>
    <w:rsid w:val="00977369"/>
    <w:rsid w:val="009947CF"/>
    <w:rsid w:val="0099623F"/>
    <w:rsid w:val="009A70F4"/>
    <w:rsid w:val="009B14AC"/>
    <w:rsid w:val="009C0253"/>
    <w:rsid w:val="009E6272"/>
    <w:rsid w:val="009F0675"/>
    <w:rsid w:val="009F5C67"/>
    <w:rsid w:val="00A0295B"/>
    <w:rsid w:val="00A06094"/>
    <w:rsid w:val="00A065AB"/>
    <w:rsid w:val="00A21583"/>
    <w:rsid w:val="00A2360B"/>
    <w:rsid w:val="00A25A26"/>
    <w:rsid w:val="00A37668"/>
    <w:rsid w:val="00A46129"/>
    <w:rsid w:val="00A57E68"/>
    <w:rsid w:val="00A64CFB"/>
    <w:rsid w:val="00A9046D"/>
    <w:rsid w:val="00A94414"/>
    <w:rsid w:val="00AA05A1"/>
    <w:rsid w:val="00AA6BEE"/>
    <w:rsid w:val="00AB38B0"/>
    <w:rsid w:val="00AB63A1"/>
    <w:rsid w:val="00AC16FA"/>
    <w:rsid w:val="00AD572A"/>
    <w:rsid w:val="00AE0628"/>
    <w:rsid w:val="00AE28CE"/>
    <w:rsid w:val="00AE44C4"/>
    <w:rsid w:val="00AF0625"/>
    <w:rsid w:val="00AF7219"/>
    <w:rsid w:val="00B009E3"/>
    <w:rsid w:val="00B01900"/>
    <w:rsid w:val="00B01E8D"/>
    <w:rsid w:val="00B3186B"/>
    <w:rsid w:val="00B33812"/>
    <w:rsid w:val="00B3527D"/>
    <w:rsid w:val="00B4078F"/>
    <w:rsid w:val="00B602AD"/>
    <w:rsid w:val="00B70320"/>
    <w:rsid w:val="00B71218"/>
    <w:rsid w:val="00B72DA0"/>
    <w:rsid w:val="00B73F93"/>
    <w:rsid w:val="00B75730"/>
    <w:rsid w:val="00B76DDF"/>
    <w:rsid w:val="00B838CF"/>
    <w:rsid w:val="00B843A6"/>
    <w:rsid w:val="00B90C2B"/>
    <w:rsid w:val="00B919B9"/>
    <w:rsid w:val="00BA3833"/>
    <w:rsid w:val="00BA4641"/>
    <w:rsid w:val="00BA5E62"/>
    <w:rsid w:val="00BB4E70"/>
    <w:rsid w:val="00BB5915"/>
    <w:rsid w:val="00BC2D88"/>
    <w:rsid w:val="00BE1A63"/>
    <w:rsid w:val="00BE1CA4"/>
    <w:rsid w:val="00BE73AD"/>
    <w:rsid w:val="00BF0E3F"/>
    <w:rsid w:val="00C02676"/>
    <w:rsid w:val="00C03E01"/>
    <w:rsid w:val="00C10E21"/>
    <w:rsid w:val="00C1359B"/>
    <w:rsid w:val="00C20921"/>
    <w:rsid w:val="00C212E1"/>
    <w:rsid w:val="00C2448D"/>
    <w:rsid w:val="00C32203"/>
    <w:rsid w:val="00C40BC1"/>
    <w:rsid w:val="00C54D76"/>
    <w:rsid w:val="00C61348"/>
    <w:rsid w:val="00C6219E"/>
    <w:rsid w:val="00C636F5"/>
    <w:rsid w:val="00C66075"/>
    <w:rsid w:val="00C67786"/>
    <w:rsid w:val="00C74D62"/>
    <w:rsid w:val="00C80E02"/>
    <w:rsid w:val="00C84605"/>
    <w:rsid w:val="00C8660D"/>
    <w:rsid w:val="00C86812"/>
    <w:rsid w:val="00C961F4"/>
    <w:rsid w:val="00CA0187"/>
    <w:rsid w:val="00CA4185"/>
    <w:rsid w:val="00CA6DB8"/>
    <w:rsid w:val="00CB5204"/>
    <w:rsid w:val="00CC0616"/>
    <w:rsid w:val="00CC06A8"/>
    <w:rsid w:val="00CD46C3"/>
    <w:rsid w:val="00CD7D27"/>
    <w:rsid w:val="00CE22E8"/>
    <w:rsid w:val="00CE2563"/>
    <w:rsid w:val="00CE7BCE"/>
    <w:rsid w:val="00CF030D"/>
    <w:rsid w:val="00CF201E"/>
    <w:rsid w:val="00CF5027"/>
    <w:rsid w:val="00CF52CD"/>
    <w:rsid w:val="00D04AF3"/>
    <w:rsid w:val="00D10F57"/>
    <w:rsid w:val="00D12923"/>
    <w:rsid w:val="00D12EFB"/>
    <w:rsid w:val="00D2153C"/>
    <w:rsid w:val="00D236B7"/>
    <w:rsid w:val="00D24154"/>
    <w:rsid w:val="00D33CE2"/>
    <w:rsid w:val="00D406D6"/>
    <w:rsid w:val="00D42714"/>
    <w:rsid w:val="00D43583"/>
    <w:rsid w:val="00D464EA"/>
    <w:rsid w:val="00D531CC"/>
    <w:rsid w:val="00D561F1"/>
    <w:rsid w:val="00D61269"/>
    <w:rsid w:val="00D63778"/>
    <w:rsid w:val="00D667D4"/>
    <w:rsid w:val="00D67066"/>
    <w:rsid w:val="00D7329D"/>
    <w:rsid w:val="00D81225"/>
    <w:rsid w:val="00D86FFD"/>
    <w:rsid w:val="00DA017A"/>
    <w:rsid w:val="00DB0DA3"/>
    <w:rsid w:val="00DC0275"/>
    <w:rsid w:val="00DD59D7"/>
    <w:rsid w:val="00DE49DF"/>
    <w:rsid w:val="00DE66C1"/>
    <w:rsid w:val="00DF07B0"/>
    <w:rsid w:val="00DF2EBF"/>
    <w:rsid w:val="00DF698E"/>
    <w:rsid w:val="00E01EE9"/>
    <w:rsid w:val="00E02834"/>
    <w:rsid w:val="00E07FCA"/>
    <w:rsid w:val="00E216BD"/>
    <w:rsid w:val="00E22E7F"/>
    <w:rsid w:val="00E24D92"/>
    <w:rsid w:val="00E25699"/>
    <w:rsid w:val="00E27318"/>
    <w:rsid w:val="00E306AE"/>
    <w:rsid w:val="00E33805"/>
    <w:rsid w:val="00E37EC7"/>
    <w:rsid w:val="00E37EEB"/>
    <w:rsid w:val="00E54598"/>
    <w:rsid w:val="00E555F8"/>
    <w:rsid w:val="00E6167D"/>
    <w:rsid w:val="00E6592F"/>
    <w:rsid w:val="00E82859"/>
    <w:rsid w:val="00E84185"/>
    <w:rsid w:val="00E85B41"/>
    <w:rsid w:val="00E87D07"/>
    <w:rsid w:val="00E94722"/>
    <w:rsid w:val="00EA5271"/>
    <w:rsid w:val="00EC2A9C"/>
    <w:rsid w:val="00EC624D"/>
    <w:rsid w:val="00EC67DE"/>
    <w:rsid w:val="00ED1CF5"/>
    <w:rsid w:val="00ED69DB"/>
    <w:rsid w:val="00F23FCE"/>
    <w:rsid w:val="00F2693F"/>
    <w:rsid w:val="00F41111"/>
    <w:rsid w:val="00F51DEC"/>
    <w:rsid w:val="00F60DE1"/>
    <w:rsid w:val="00F6189E"/>
    <w:rsid w:val="00F67B23"/>
    <w:rsid w:val="00F72E56"/>
    <w:rsid w:val="00F73958"/>
    <w:rsid w:val="00F77D4F"/>
    <w:rsid w:val="00F82422"/>
    <w:rsid w:val="00FA261D"/>
    <w:rsid w:val="00FA2B9A"/>
    <w:rsid w:val="00FD1D81"/>
    <w:rsid w:val="00FD21D7"/>
    <w:rsid w:val="00FD2D60"/>
    <w:rsid w:val="00FD3C52"/>
    <w:rsid w:val="00FD589C"/>
    <w:rsid w:val="00FD5BC0"/>
    <w:rsid w:val="00FD5FDB"/>
    <w:rsid w:val="00FE00BD"/>
    <w:rsid w:val="00FE3EDB"/>
    <w:rsid w:val="00FF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93C1E"/>
  <w15:docId w15:val="{9251E250-5514-4993-97A4-89F223C1D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semiHidden/>
    <w:rsid w:val="00953414"/>
    <w:pPr>
      <w:widowControl w:val="0"/>
      <w:spacing w:line="240" w:lineRule="atLeast"/>
    </w:pPr>
  </w:style>
  <w:style w:type="paragraph" w:styleId="1">
    <w:name w:val="heading 1"/>
    <w:basedOn w:val="a"/>
    <w:next w:val="a"/>
    <w:link w:val="10"/>
    <w:uiPriority w:val="9"/>
    <w:rsid w:val="002E4F3E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rsid w:val="00880F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rsid w:val="00880FC9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rsid w:val="00931FB8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sid w:val="00B009E3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B009E3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semiHidden/>
    <w:rsid w:val="00516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B009E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5164B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B009E3"/>
    <w:rPr>
      <w:rFonts w:ascii="Times New Roman" w:eastAsia="宋体" w:hAnsi="Times New Roman" w:cs="Times New Roman"/>
      <w:sz w:val="18"/>
      <w:szCs w:val="18"/>
    </w:rPr>
  </w:style>
  <w:style w:type="paragraph" w:customStyle="1" w:styleId="Center1">
    <w:name w:val="★Center1"/>
    <w:basedOn w:val="ABCText"/>
    <w:link w:val="Center1Char"/>
    <w:qFormat/>
    <w:rsid w:val="0070777F"/>
    <w:pPr>
      <w:spacing w:beforeLines="100" w:afterLines="300" w:line="480" w:lineRule="auto"/>
      <w:ind w:leftChars="0" w:left="0" w:firstLineChars="0" w:firstLine="0"/>
    </w:pPr>
    <w:rPr>
      <w:b/>
      <w:sz w:val="44"/>
      <w:szCs w:val="44"/>
    </w:rPr>
  </w:style>
  <w:style w:type="paragraph" w:customStyle="1" w:styleId="Center2">
    <w:name w:val="★Center2"/>
    <w:basedOn w:val="Center1"/>
    <w:next w:val="a"/>
    <w:link w:val="Center2Char"/>
    <w:qFormat/>
    <w:rsid w:val="005164BE"/>
    <w:pPr>
      <w:jc w:val="center"/>
    </w:pPr>
  </w:style>
  <w:style w:type="character" w:customStyle="1" w:styleId="Center1Char">
    <w:name w:val="★Center1 Char"/>
    <w:basedOn w:val="a0"/>
    <w:link w:val="Center1"/>
    <w:rsid w:val="0070777F"/>
    <w:rPr>
      <w:rFonts w:ascii="Arial" w:eastAsia="宋体" w:hAnsi="Arial" w:cs="Arial"/>
      <w:b/>
      <w:sz w:val="44"/>
      <w:szCs w:val="44"/>
    </w:rPr>
  </w:style>
  <w:style w:type="paragraph" w:customStyle="1" w:styleId="ABCText">
    <w:name w:val="★ABC_Text"/>
    <w:basedOn w:val="a"/>
    <w:link w:val="ABCTextChar"/>
    <w:qFormat/>
    <w:rsid w:val="00B73F93"/>
    <w:pPr>
      <w:spacing w:afterLines="100" w:line="360" w:lineRule="auto"/>
      <w:ind w:leftChars="225" w:left="225" w:firstLineChars="200" w:firstLine="200"/>
    </w:pPr>
    <w:rPr>
      <w:rFonts w:ascii="Arial" w:hAnsi="Arial" w:cs="Arial"/>
      <w:sz w:val="24"/>
    </w:rPr>
  </w:style>
  <w:style w:type="character" w:customStyle="1" w:styleId="Center2Char">
    <w:name w:val="★Center2 Char"/>
    <w:basedOn w:val="Center1Char"/>
    <w:link w:val="Center2"/>
    <w:rsid w:val="0070777F"/>
    <w:rPr>
      <w:rFonts w:ascii="Arial" w:eastAsia="宋体" w:hAnsi="Arial" w:cs="Arial"/>
      <w:b/>
      <w:sz w:val="44"/>
      <w:szCs w:val="44"/>
    </w:rPr>
  </w:style>
  <w:style w:type="paragraph" w:customStyle="1" w:styleId="Title1">
    <w:name w:val="★Title1"/>
    <w:basedOn w:val="ABCText"/>
    <w:link w:val="Title1Char"/>
    <w:qFormat/>
    <w:rsid w:val="00953414"/>
    <w:pPr>
      <w:numPr>
        <w:numId w:val="33"/>
      </w:numPr>
      <w:spacing w:beforeLines="100" w:after="312"/>
      <w:ind w:leftChars="0" w:left="0" w:firstLineChars="0" w:firstLine="0"/>
      <w:outlineLvl w:val="0"/>
    </w:pPr>
    <w:rPr>
      <w:rFonts w:eastAsia="宋体"/>
      <w:bCs/>
      <w:kern w:val="44"/>
      <w:sz w:val="32"/>
      <w:szCs w:val="32"/>
    </w:rPr>
  </w:style>
  <w:style w:type="character" w:customStyle="1" w:styleId="ABCTextChar">
    <w:name w:val="★ABC_Text Char"/>
    <w:basedOn w:val="a0"/>
    <w:link w:val="ABCText"/>
    <w:rsid w:val="00B73F93"/>
    <w:rPr>
      <w:rFonts w:ascii="Arial" w:hAnsi="Arial" w:cs="Arial"/>
      <w:sz w:val="24"/>
    </w:rPr>
  </w:style>
  <w:style w:type="paragraph" w:customStyle="1" w:styleId="Title11">
    <w:name w:val="★Title1.1"/>
    <w:basedOn w:val="Title1"/>
    <w:link w:val="Title11Char"/>
    <w:qFormat/>
    <w:rsid w:val="00E6167D"/>
    <w:pPr>
      <w:numPr>
        <w:numId w:val="32"/>
      </w:numPr>
      <w:spacing w:before="100" w:after="100"/>
      <w:outlineLvl w:val="1"/>
    </w:pPr>
    <w:rPr>
      <w:rFonts w:eastAsiaTheme="majorEastAsia"/>
      <w:bCs w:val="0"/>
      <w:sz w:val="24"/>
      <w:szCs w:val="30"/>
    </w:rPr>
  </w:style>
  <w:style w:type="character" w:customStyle="1" w:styleId="Title1Char">
    <w:name w:val="★Title1 Char"/>
    <w:basedOn w:val="a0"/>
    <w:link w:val="Title1"/>
    <w:rsid w:val="00953414"/>
    <w:rPr>
      <w:rFonts w:ascii="Arial" w:eastAsia="宋体" w:hAnsi="Arial" w:cs="Arial"/>
      <w:bCs/>
      <w:kern w:val="44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009E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B009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le11Char">
    <w:name w:val="★Title1.1 Char"/>
    <w:basedOn w:val="Title1Char"/>
    <w:link w:val="Title11"/>
    <w:rsid w:val="00E6167D"/>
    <w:rPr>
      <w:rFonts w:ascii="Arial" w:eastAsiaTheme="majorEastAsia" w:hAnsi="Arial" w:cs="Arial"/>
      <w:bCs/>
      <w:kern w:val="44"/>
      <w:sz w:val="24"/>
      <w:szCs w:val="30"/>
    </w:rPr>
  </w:style>
  <w:style w:type="paragraph" w:styleId="a7">
    <w:name w:val="List Paragraph"/>
    <w:basedOn w:val="a"/>
    <w:link w:val="a8"/>
    <w:uiPriority w:val="34"/>
    <w:semiHidden/>
    <w:rsid w:val="006A32C8"/>
    <w:pPr>
      <w:ind w:firstLineChars="200" w:firstLine="420"/>
    </w:pPr>
  </w:style>
  <w:style w:type="paragraph" w:customStyle="1" w:styleId="Title111">
    <w:name w:val="★Title1.1.1"/>
    <w:basedOn w:val="Title11"/>
    <w:link w:val="Title111Char"/>
    <w:qFormat/>
    <w:rsid w:val="00750985"/>
    <w:pPr>
      <w:numPr>
        <w:numId w:val="0"/>
      </w:numPr>
      <w:spacing w:beforeLines="50"/>
      <w:outlineLvl w:val="2"/>
    </w:pPr>
    <w:rPr>
      <w:rFonts w:eastAsia="宋体"/>
      <w:szCs w:val="24"/>
    </w:rPr>
  </w:style>
  <w:style w:type="paragraph" w:customStyle="1" w:styleId="List">
    <w:name w:val="★List ●●"/>
    <w:link w:val="ListChar"/>
    <w:qFormat/>
    <w:rsid w:val="00971684"/>
    <w:pPr>
      <w:numPr>
        <w:numId w:val="11"/>
      </w:numPr>
      <w:spacing w:line="360" w:lineRule="auto"/>
      <w:ind w:leftChars="600" w:left="600" w:firstLine="0"/>
    </w:pPr>
    <w:rPr>
      <w:rFonts w:ascii="Arial" w:hAnsi="Arial" w:cs="Arial"/>
      <w:sz w:val="24"/>
    </w:rPr>
  </w:style>
  <w:style w:type="character" w:customStyle="1" w:styleId="a8">
    <w:name w:val="列表段落 字符"/>
    <w:basedOn w:val="a0"/>
    <w:link w:val="a7"/>
    <w:uiPriority w:val="34"/>
    <w:semiHidden/>
    <w:rsid w:val="00B009E3"/>
    <w:rPr>
      <w:rFonts w:ascii="Times New Roman" w:eastAsia="宋体" w:hAnsi="Times New Roman" w:cs="Times New Roman"/>
      <w:szCs w:val="24"/>
    </w:rPr>
  </w:style>
  <w:style w:type="character" w:customStyle="1" w:styleId="Title111Char">
    <w:name w:val="★Title1.1.1 Char"/>
    <w:basedOn w:val="a8"/>
    <w:link w:val="Title111"/>
    <w:rsid w:val="00F60DE1"/>
    <w:rPr>
      <w:rFonts w:ascii="Arial" w:eastAsia="宋体" w:hAnsi="Arial" w:cs="Arial"/>
      <w:kern w:val="44"/>
      <w:sz w:val="24"/>
      <w:szCs w:val="24"/>
    </w:rPr>
  </w:style>
  <w:style w:type="paragraph" w:customStyle="1" w:styleId="List1">
    <w:name w:val="★List 1)"/>
    <w:basedOn w:val="a"/>
    <w:link w:val="List1Char"/>
    <w:qFormat/>
    <w:rsid w:val="00237BAD"/>
  </w:style>
  <w:style w:type="character" w:customStyle="1" w:styleId="ListChar">
    <w:name w:val="★List ●● Char"/>
    <w:basedOn w:val="ABCTextChar"/>
    <w:link w:val="List"/>
    <w:rsid w:val="00971684"/>
    <w:rPr>
      <w:rFonts w:ascii="Arial" w:hAnsi="Arial" w:cs="Arial"/>
      <w:sz w:val="24"/>
    </w:rPr>
  </w:style>
  <w:style w:type="table" w:styleId="a9">
    <w:name w:val="Table Grid"/>
    <w:basedOn w:val="a1"/>
    <w:uiPriority w:val="39"/>
    <w:rsid w:val="00834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1Char">
    <w:name w:val="★List 1) Char"/>
    <w:basedOn w:val="ListChar"/>
    <w:link w:val="List1"/>
    <w:rsid w:val="00237BAD"/>
    <w:rPr>
      <w:rFonts w:ascii="Arial" w:hAnsi="Arial" w:cs="Arial"/>
      <w:sz w:val="24"/>
    </w:rPr>
  </w:style>
  <w:style w:type="paragraph" w:customStyle="1" w:styleId="List1-">
    <w:name w:val="★List 1) -"/>
    <w:basedOn w:val="List1"/>
    <w:link w:val="List1-Char"/>
    <w:qFormat/>
    <w:rsid w:val="00706C70"/>
    <w:pPr>
      <w:numPr>
        <w:numId w:val="14"/>
      </w:numPr>
    </w:pPr>
  </w:style>
  <w:style w:type="paragraph" w:customStyle="1" w:styleId="List0">
    <w:name w:val="★List ●"/>
    <w:basedOn w:val="List"/>
    <w:link w:val="ListChar0"/>
    <w:qFormat/>
    <w:rsid w:val="00706C70"/>
    <w:pPr>
      <w:numPr>
        <w:numId w:val="16"/>
      </w:numPr>
    </w:pPr>
  </w:style>
  <w:style w:type="character" w:customStyle="1" w:styleId="List1-Char">
    <w:name w:val="★List 1) - Char"/>
    <w:basedOn w:val="List1Char"/>
    <w:link w:val="List1-"/>
    <w:rsid w:val="00706C70"/>
    <w:rPr>
      <w:rFonts w:ascii="Arial" w:eastAsia="宋体" w:hAnsi="Arial" w:cs="Arial"/>
      <w:sz w:val="24"/>
      <w:szCs w:val="24"/>
    </w:rPr>
  </w:style>
  <w:style w:type="paragraph" w:customStyle="1" w:styleId="Fig">
    <w:name w:val="★Fig."/>
    <w:next w:val="ABCText"/>
    <w:link w:val="FigChar"/>
    <w:qFormat/>
    <w:rsid w:val="00706C70"/>
    <w:pPr>
      <w:jc w:val="center"/>
    </w:pPr>
    <w:rPr>
      <w:rFonts w:ascii="Arial" w:eastAsia="宋体" w:hAnsi="Arial" w:cs="Arial"/>
      <w:sz w:val="24"/>
      <w:szCs w:val="24"/>
    </w:rPr>
  </w:style>
  <w:style w:type="character" w:customStyle="1" w:styleId="ListChar0">
    <w:name w:val="★List ● Char"/>
    <w:basedOn w:val="ListChar"/>
    <w:link w:val="List0"/>
    <w:rsid w:val="00706C70"/>
    <w:rPr>
      <w:rFonts w:ascii="Arial" w:eastAsia="宋体" w:hAnsi="Arial" w:cs="Arial"/>
      <w:sz w:val="24"/>
      <w:szCs w:val="24"/>
    </w:rPr>
  </w:style>
  <w:style w:type="numbering" w:customStyle="1" w:styleId="T1">
    <w:name w:val="T1"/>
    <w:uiPriority w:val="99"/>
    <w:rsid w:val="00143841"/>
    <w:pPr>
      <w:numPr>
        <w:numId w:val="21"/>
      </w:numPr>
    </w:pPr>
  </w:style>
  <w:style w:type="character" w:customStyle="1" w:styleId="FigChar">
    <w:name w:val="★Fig. Char"/>
    <w:basedOn w:val="ABCTextChar"/>
    <w:link w:val="Fig"/>
    <w:rsid w:val="00706C70"/>
    <w:rPr>
      <w:rFonts w:ascii="Arial" w:eastAsia="宋体" w:hAnsi="Arial" w:cs="Arial"/>
      <w:sz w:val="24"/>
      <w:szCs w:val="24"/>
    </w:rPr>
  </w:style>
  <w:style w:type="numbering" w:customStyle="1" w:styleId="T11">
    <w:name w:val="T1.1"/>
    <w:uiPriority w:val="99"/>
    <w:rsid w:val="00143841"/>
    <w:pPr>
      <w:numPr>
        <w:numId w:val="22"/>
      </w:numPr>
    </w:pPr>
  </w:style>
  <w:style w:type="table" w:customStyle="1" w:styleId="TableGrid">
    <w:name w:val="TableGrid"/>
    <w:rsid w:val="007E78EB"/>
    <w:rPr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ding">
    <w:name w:val="★Coding输入代码"/>
    <w:basedOn w:val="a"/>
    <w:qFormat/>
    <w:rsid w:val="00730511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EFEFEF"/>
      <w:spacing w:after="86" w:line="265" w:lineRule="auto"/>
      <w:ind w:left="-5" w:hanging="10"/>
    </w:pPr>
    <w:rPr>
      <w:rFonts w:ascii="Courier New" w:eastAsia="Courier New" w:hAnsi="Courier New" w:cs="宋体"/>
      <w:bCs/>
      <w:sz w:val="18"/>
      <w:szCs w:val="20"/>
    </w:rPr>
  </w:style>
  <w:style w:type="paragraph" w:styleId="aa">
    <w:name w:val="Document Map"/>
    <w:basedOn w:val="a"/>
    <w:link w:val="ab"/>
    <w:uiPriority w:val="99"/>
    <w:semiHidden/>
    <w:unhideWhenUsed/>
    <w:rsid w:val="00674B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文档结构图 字符"/>
    <w:basedOn w:val="a0"/>
    <w:link w:val="aa"/>
    <w:uiPriority w:val="99"/>
    <w:semiHidden/>
    <w:rsid w:val="00674BAD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B602AD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D07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D07AE"/>
    <w:rPr>
      <w:rFonts w:ascii="Courier New" w:eastAsia="Times New Roman" w:hAnsi="Courier New" w:cs="Courier New"/>
      <w:kern w:val="0"/>
      <w:sz w:val="20"/>
      <w:szCs w:val="20"/>
    </w:rPr>
  </w:style>
  <w:style w:type="paragraph" w:customStyle="1" w:styleId="Coding0">
    <w:name w:val="★Coding验证代码"/>
    <w:basedOn w:val="Coding"/>
    <w:rsid w:val="00205CFD"/>
    <w:pPr>
      <w:pBdr>
        <w:top w:val="single" w:sz="6" w:space="0" w:color="00B050"/>
        <w:left w:val="single" w:sz="6" w:space="0" w:color="00B050"/>
        <w:bottom w:val="single" w:sz="6" w:space="0" w:color="00B050"/>
        <w:right w:val="single" w:sz="6" w:space="0" w:color="00B050"/>
      </w:pBdr>
      <w:shd w:val="clear" w:color="auto" w:fill="E2EFD9" w:themeFill="accent6" w:themeFillTint="3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2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002et0z\AppData\Roaming\Microsoft\Templates\&#32431;&#25991;&#20214;&#27169;&#26495;2015%20v1.2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10F1F-67E1-400A-AAD9-6CD896605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纯文件模板2015 v1.2.dotx</Template>
  <TotalTime>41</TotalTime>
  <Pages>5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CN1LZ4F0</dc:creator>
  <cp:keywords>C_Unrestricted</cp:keywords>
  <dc:description/>
  <cp:lastModifiedBy>Edgar</cp:lastModifiedBy>
  <cp:revision>362</cp:revision>
  <dcterms:created xsi:type="dcterms:W3CDTF">2018-07-02T00:02:00Z</dcterms:created>
  <dcterms:modified xsi:type="dcterms:W3CDTF">2018-08-28T01:42:00Z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