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270F24" w14:textId="0C522779" w:rsidR="00143841" w:rsidRDefault="00A61A5A" w:rsidP="007E78EB">
      <w:pPr>
        <w:pStyle w:val="Center2"/>
        <w:spacing w:before="312" w:after="936"/>
      </w:pPr>
      <w:r>
        <w:rPr>
          <w:rFonts w:hint="eastAsia"/>
        </w:rPr>
        <w:t>Oracle</w:t>
      </w:r>
      <w:r>
        <w:rPr>
          <w:rFonts w:hint="eastAsia"/>
        </w:rPr>
        <w:t>备份</w:t>
      </w:r>
    </w:p>
    <w:p w14:paraId="46C10647" w14:textId="77777777" w:rsidR="008024F2" w:rsidRPr="008024F2" w:rsidRDefault="008024F2" w:rsidP="008024F2">
      <w:pPr>
        <w:pStyle w:val="Coding"/>
        <w:rPr>
          <w:rFonts w:hint="eastAsia"/>
        </w:rPr>
      </w:pPr>
      <w:bookmarkStart w:id="0" w:name="_GoBack"/>
      <w:bookmarkEnd w:id="0"/>
    </w:p>
    <w:p w14:paraId="7C7CA7E0" w14:textId="21347C6F" w:rsidR="00575A41" w:rsidRPr="008F4C8C" w:rsidRDefault="00DD7C41" w:rsidP="008F4C8C">
      <w:pPr>
        <w:pStyle w:val="Title11"/>
        <w:spacing w:before="312" w:after="312"/>
      </w:pPr>
      <w:proofErr w:type="spellStart"/>
      <w:r w:rsidRPr="008F4C8C">
        <w:rPr>
          <w:rFonts w:hint="eastAsia"/>
        </w:rPr>
        <w:t>archivelog</w:t>
      </w:r>
      <w:proofErr w:type="spellEnd"/>
      <w:r w:rsidRPr="008F4C8C">
        <w:rPr>
          <w:rFonts w:hint="eastAsia"/>
        </w:rPr>
        <w:t>归档模式</w:t>
      </w:r>
    </w:p>
    <w:p w14:paraId="3C085337" w14:textId="77777777" w:rsidR="00AC3DDB" w:rsidRPr="004A0C51" w:rsidRDefault="00AC3DDB" w:rsidP="004A0C51">
      <w:pPr>
        <w:pStyle w:val="ABCText"/>
        <w:spacing w:after="312"/>
        <w:ind w:left="473" w:firstLine="480"/>
      </w:pPr>
      <w:r w:rsidRPr="004A0C51">
        <w:t>归档模式</w:t>
      </w:r>
      <w:r w:rsidRPr="004A0C51">
        <w:t>(</w:t>
      </w:r>
      <w:proofErr w:type="spellStart"/>
      <w:r w:rsidRPr="004A0C51">
        <w:t>archivelog</w:t>
      </w:r>
      <w:proofErr w:type="spellEnd"/>
      <w:r w:rsidRPr="004A0C51">
        <w:t>)</w:t>
      </w:r>
      <w:r w:rsidRPr="004A0C51">
        <w:t>：可以在线</w:t>
      </w:r>
      <w:r w:rsidRPr="004A0C51">
        <w:t>|</w:t>
      </w:r>
      <w:r w:rsidRPr="004A0C51">
        <w:t>离线备份数据库，可以是全备份或者是部分备份</w:t>
      </w:r>
      <w:r w:rsidRPr="004A0C51">
        <w:t>(</w:t>
      </w:r>
      <w:r w:rsidRPr="004A0C51">
        <w:t>单个</w:t>
      </w:r>
      <w:proofErr w:type="gramStart"/>
      <w:r w:rsidRPr="004A0C51">
        <w:t>表空间</w:t>
      </w:r>
      <w:proofErr w:type="gramEnd"/>
      <w:r w:rsidRPr="004A0C51">
        <w:t>|</w:t>
      </w:r>
      <w:r w:rsidRPr="004A0C51">
        <w:t>数据文件</w:t>
      </w:r>
      <w:r w:rsidRPr="004A0C51">
        <w:t xml:space="preserve">) </w:t>
      </w:r>
      <w:r w:rsidRPr="004A0C51">
        <w:t>；</w:t>
      </w:r>
    </w:p>
    <w:p w14:paraId="266D2BB7" w14:textId="18E22FC2" w:rsidR="00AC3DDB" w:rsidRPr="004A0C51" w:rsidRDefault="00AC3DDB" w:rsidP="004A0C51">
      <w:pPr>
        <w:pStyle w:val="ABCText"/>
        <w:spacing w:after="312"/>
        <w:ind w:left="473" w:firstLine="480"/>
      </w:pPr>
      <w:r w:rsidRPr="004A0C51">
        <w:t>非归档模式</w:t>
      </w:r>
      <w:r w:rsidRPr="004A0C51">
        <w:t>(</w:t>
      </w:r>
      <w:proofErr w:type="spellStart"/>
      <w:r w:rsidRPr="004A0C51">
        <w:t>noarchivelog</w:t>
      </w:r>
      <w:proofErr w:type="spellEnd"/>
      <w:r w:rsidRPr="004A0C51">
        <w:t>)</w:t>
      </w:r>
      <w:r w:rsidRPr="004A0C51">
        <w:t>：只能离线备份而且必须备份所有的数据文件，控制文件，日志文件</w:t>
      </w:r>
    </w:p>
    <w:p w14:paraId="34922254" w14:textId="12C1F7C0" w:rsidR="003473F0" w:rsidRPr="003473F0" w:rsidRDefault="0007367F" w:rsidP="003473F0">
      <w:pPr>
        <w:pStyle w:val="Coding"/>
      </w:pPr>
      <w:r w:rsidRPr="003473F0">
        <w:tab/>
      </w:r>
      <w:r w:rsidR="003473F0" w:rsidRPr="003473F0">
        <w:t>[</w:t>
      </w:r>
      <w:r w:rsidR="003473F0" w:rsidRPr="003473F0">
        <w:rPr>
          <w:color w:val="FF0000"/>
        </w:rPr>
        <w:t>oracle</w:t>
      </w:r>
      <w:r w:rsidR="003473F0" w:rsidRPr="003473F0">
        <w:t xml:space="preserve">@oracle1 </w:t>
      </w:r>
      <w:proofErr w:type="gramStart"/>
      <w:r w:rsidR="003473F0" w:rsidRPr="003473F0">
        <w:t>~]$</w:t>
      </w:r>
      <w:proofErr w:type="gramEnd"/>
      <w:r w:rsidR="003473F0" w:rsidRPr="003473F0">
        <w:t xml:space="preserve"> </w:t>
      </w:r>
      <w:proofErr w:type="spellStart"/>
      <w:r w:rsidR="003473F0" w:rsidRPr="003473F0">
        <w:t>sqlplus</w:t>
      </w:r>
      <w:proofErr w:type="spellEnd"/>
      <w:r w:rsidR="003473F0" w:rsidRPr="003473F0">
        <w:t xml:space="preserve"> </w:t>
      </w:r>
      <w:hyperlink r:id="rId8" w:history="1">
        <w:r w:rsidR="003473F0" w:rsidRPr="003473F0">
          <w:rPr>
            <w:rStyle w:val="Hyperlink"/>
            <w:color w:val="auto"/>
            <w:u w:val="none"/>
          </w:rPr>
          <w:t>system/Siasun2018@oracle-scan.rac.occ/occorcl</w:t>
        </w:r>
      </w:hyperlink>
    </w:p>
    <w:p w14:paraId="084AE6F5" w14:textId="0639AEEF" w:rsidR="003473F0" w:rsidRPr="003473F0" w:rsidRDefault="003473F0" w:rsidP="003473F0">
      <w:pPr>
        <w:pStyle w:val="Coding"/>
      </w:pPr>
      <w:r w:rsidRPr="003473F0">
        <w:rPr>
          <w:rStyle w:val="Strong"/>
          <w:rFonts w:hint="eastAsia"/>
          <w:b w:val="0"/>
          <w:bCs/>
        </w:rPr>
        <w:t xml:space="preserve">SQL&gt;select </w:t>
      </w:r>
      <w:proofErr w:type="spellStart"/>
      <w:r w:rsidRPr="003473F0">
        <w:rPr>
          <w:rStyle w:val="Strong"/>
          <w:rFonts w:hint="eastAsia"/>
          <w:b w:val="0"/>
          <w:bCs/>
        </w:rPr>
        <w:t>log_mode</w:t>
      </w:r>
      <w:proofErr w:type="spellEnd"/>
      <w:r w:rsidRPr="003473F0">
        <w:rPr>
          <w:rStyle w:val="Strong"/>
          <w:rFonts w:hint="eastAsia"/>
          <w:b w:val="0"/>
          <w:bCs/>
        </w:rPr>
        <w:t xml:space="preserve"> from </w:t>
      </w:r>
      <w:proofErr w:type="spellStart"/>
      <w:r w:rsidRPr="003473F0">
        <w:rPr>
          <w:rStyle w:val="Strong"/>
          <w:rFonts w:hint="eastAsia"/>
          <w:b w:val="0"/>
          <w:bCs/>
        </w:rPr>
        <w:t>V$database</w:t>
      </w:r>
      <w:proofErr w:type="spellEnd"/>
      <w:r w:rsidRPr="003473F0">
        <w:rPr>
          <w:rStyle w:val="Strong"/>
          <w:rFonts w:hint="eastAsia"/>
          <w:b w:val="0"/>
          <w:bCs/>
        </w:rPr>
        <w:t>;</w:t>
      </w:r>
    </w:p>
    <w:p w14:paraId="36909C66" w14:textId="42563875" w:rsidR="00AC3DDB" w:rsidRDefault="00AC3DDB" w:rsidP="0004086B"/>
    <w:p w14:paraId="178DEE65" w14:textId="3FF3DD0A" w:rsidR="00AF3B3E" w:rsidRPr="00507823" w:rsidRDefault="00AF3B3E" w:rsidP="00507823">
      <w:pPr>
        <w:pStyle w:val="Coding"/>
      </w:pPr>
      <w:r w:rsidRPr="00507823">
        <w:t xml:space="preserve">[oracle@oracle1 </w:t>
      </w:r>
      <w:proofErr w:type="gramStart"/>
      <w:r w:rsidRPr="00507823">
        <w:t>~]$</w:t>
      </w:r>
      <w:proofErr w:type="gramEnd"/>
      <w:r w:rsidRPr="00507823">
        <w:t xml:space="preserve"> </w:t>
      </w:r>
      <w:proofErr w:type="spellStart"/>
      <w:r w:rsidRPr="00507823">
        <w:t>sqlplus</w:t>
      </w:r>
      <w:proofErr w:type="spellEnd"/>
      <w:r w:rsidRPr="00507823">
        <w:t xml:space="preserve"> sys/Siasun2018@oracle-scan.rac.occ/</w:t>
      </w:r>
      <w:proofErr w:type="spellStart"/>
      <w:r w:rsidRPr="00507823">
        <w:t>occorcl</w:t>
      </w:r>
      <w:proofErr w:type="spellEnd"/>
      <w:r w:rsidRPr="00507823">
        <w:t xml:space="preserve"> as </w:t>
      </w:r>
      <w:proofErr w:type="spellStart"/>
      <w:r w:rsidRPr="00507823">
        <w:t>sysoper</w:t>
      </w:r>
      <w:proofErr w:type="spellEnd"/>
    </w:p>
    <w:p w14:paraId="0973AE50" w14:textId="6E129A3B" w:rsidR="00AF3B3E" w:rsidRPr="00507823" w:rsidRDefault="00507823" w:rsidP="00507823">
      <w:pPr>
        <w:pStyle w:val="Coding"/>
        <w:rPr>
          <w:rStyle w:val="Strong"/>
          <w:b w:val="0"/>
          <w:bCs/>
        </w:rPr>
      </w:pPr>
      <w:r w:rsidRPr="00507823">
        <w:rPr>
          <w:rStyle w:val="Strong"/>
          <w:rFonts w:hint="eastAsia"/>
          <w:b w:val="0"/>
          <w:bCs/>
        </w:rPr>
        <w:t xml:space="preserve">SQL&gt;alter database </w:t>
      </w:r>
      <w:proofErr w:type="spellStart"/>
      <w:r w:rsidRPr="00507823">
        <w:rPr>
          <w:rStyle w:val="Strong"/>
          <w:rFonts w:hint="eastAsia"/>
          <w:b w:val="0"/>
          <w:bCs/>
        </w:rPr>
        <w:t>archivelog</w:t>
      </w:r>
      <w:proofErr w:type="spellEnd"/>
      <w:r w:rsidRPr="00507823">
        <w:rPr>
          <w:rStyle w:val="Strong"/>
          <w:rFonts w:hint="eastAsia"/>
          <w:b w:val="0"/>
          <w:bCs/>
        </w:rPr>
        <w:t>;</w:t>
      </w:r>
    </w:p>
    <w:p w14:paraId="6EBB5E98" w14:textId="094F4DFD" w:rsidR="00507823" w:rsidRPr="00507823" w:rsidRDefault="00507823" w:rsidP="00507823">
      <w:pPr>
        <w:pStyle w:val="Coding"/>
      </w:pPr>
      <w:r w:rsidRPr="00507823">
        <w:rPr>
          <w:rFonts w:hint="eastAsia"/>
        </w:rPr>
        <w:t>Database altered.</w:t>
      </w:r>
    </w:p>
    <w:p w14:paraId="00C0B135" w14:textId="37505720" w:rsidR="006E09A2" w:rsidRDefault="006E09A2" w:rsidP="0004086B"/>
    <w:p w14:paraId="04802CF5" w14:textId="0B290CF5" w:rsidR="008F4C8C" w:rsidRDefault="00786949" w:rsidP="0004086B">
      <w:pPr>
        <w:pStyle w:val="Title11"/>
        <w:spacing w:before="312" w:after="312"/>
      </w:pPr>
      <w:r>
        <w:rPr>
          <w:rFonts w:hint="eastAsia"/>
        </w:rPr>
        <w:t>文件夹权限</w:t>
      </w:r>
    </w:p>
    <w:p w14:paraId="4C218E8F" w14:textId="1F5749B3" w:rsidR="008F4C8C" w:rsidRDefault="005F28DB" w:rsidP="005F28DB">
      <w:pPr>
        <w:pStyle w:val="Coding"/>
      </w:pPr>
      <w:proofErr w:type="spellStart"/>
      <w:r>
        <w:t>rm</w:t>
      </w:r>
      <w:r>
        <w:rPr>
          <w:rFonts w:hint="eastAsia"/>
        </w:rPr>
        <w:t>an</w:t>
      </w:r>
      <w:proofErr w:type="spellEnd"/>
      <w:r>
        <w:rPr>
          <w:rFonts w:ascii="微软雅黑" w:eastAsia="微软雅黑" w:hAnsi="微软雅黑" w:cs="微软雅黑" w:hint="eastAsia"/>
        </w:rPr>
        <w:t>：</w:t>
      </w:r>
      <w:r w:rsidR="002C2DE5">
        <w:rPr>
          <w:rFonts w:ascii="微软雅黑" w:eastAsia="微软雅黑" w:hAnsi="微软雅黑" w:cs="微软雅黑" w:hint="eastAsia"/>
        </w:rPr>
        <w:t xml:space="preserve"> </w:t>
      </w:r>
      <w:r w:rsidR="002C2DE5">
        <w:rPr>
          <w:rFonts w:ascii="微软雅黑" w:eastAsia="微软雅黑" w:hAnsi="微软雅黑" w:cs="微软雅黑"/>
        </w:rPr>
        <w:t xml:space="preserve">   </w:t>
      </w:r>
      <w:proofErr w:type="spellStart"/>
      <w:r>
        <w:rPr>
          <w:rFonts w:hint="eastAsia"/>
        </w:rPr>
        <w:t>chown</w:t>
      </w:r>
      <w:proofErr w:type="spellEnd"/>
      <w:r>
        <w:t xml:space="preserve"> -R </w:t>
      </w:r>
      <w:proofErr w:type="spellStart"/>
      <w:proofErr w:type="gramStart"/>
      <w:r>
        <w:t>oracle:oinstall</w:t>
      </w:r>
      <w:proofErr w:type="spellEnd"/>
      <w:proofErr w:type="gramEnd"/>
      <w:r>
        <w:t xml:space="preserve"> /u01/datafiles</w:t>
      </w:r>
    </w:p>
    <w:p w14:paraId="27221C76" w14:textId="78ED0C95" w:rsidR="005F28DB" w:rsidRDefault="005F28DB" w:rsidP="005F28DB">
      <w:pPr>
        <w:pStyle w:val="Coding"/>
      </w:pPr>
      <w:proofErr w:type="spellStart"/>
      <w:r>
        <w:t>asmcmd</w:t>
      </w:r>
      <w:proofErr w:type="spellEnd"/>
      <w:r>
        <w:t>:</w:t>
      </w:r>
      <w:r w:rsidR="002C2DE5">
        <w:t xml:space="preserve">   </w:t>
      </w:r>
      <w:proofErr w:type="spellStart"/>
      <w:r>
        <w:t>chown</w:t>
      </w:r>
      <w:proofErr w:type="spellEnd"/>
      <w:r>
        <w:t xml:space="preserve"> -R </w:t>
      </w:r>
      <w:proofErr w:type="spellStart"/>
      <w:proofErr w:type="gramStart"/>
      <w:r>
        <w:t>grid:asmoper</w:t>
      </w:r>
      <w:proofErr w:type="spellEnd"/>
      <w:proofErr w:type="gramEnd"/>
      <w:r>
        <w:t xml:space="preserve"> /u01/datafiles</w:t>
      </w:r>
    </w:p>
    <w:p w14:paraId="09D35184" w14:textId="69001CF7" w:rsidR="008F4C8C" w:rsidRDefault="008F4C8C" w:rsidP="0004086B"/>
    <w:p w14:paraId="446424EB" w14:textId="17B70497" w:rsidR="00A760C7" w:rsidRDefault="00A760C7" w:rsidP="00A760C7">
      <w:pPr>
        <w:pStyle w:val="Title11"/>
        <w:spacing w:before="312" w:after="312"/>
      </w:pPr>
      <w:r>
        <w:rPr>
          <w:rFonts w:hint="eastAsia"/>
        </w:rPr>
        <w:t>映射网络路径</w:t>
      </w:r>
    </w:p>
    <w:p w14:paraId="6337D957" w14:textId="5149AD83" w:rsidR="006E5BAC" w:rsidRDefault="003E0496" w:rsidP="006E5BAC">
      <w:pPr>
        <w:pStyle w:val="Coding"/>
      </w:pPr>
      <w:hyperlink r:id="rId9" w:history="1">
        <w:r w:rsidR="006E5BAC" w:rsidRPr="00AC5FDE">
          <w:rPr>
            <w:rStyle w:val="Hyperlink"/>
          </w:rPr>
          <w:t>https://www.cnblogs.com/liuyisai/p/5992511.html</w:t>
        </w:r>
      </w:hyperlink>
      <w:r w:rsidR="0076310B">
        <w:tab/>
      </w:r>
      <w:r w:rsidR="0076310B">
        <w:rPr>
          <w:rFonts w:ascii="宋体" w:eastAsia="宋体" w:hAnsi="宋体" w:hint="eastAsia"/>
        </w:rPr>
        <w:t>参考网址</w:t>
      </w:r>
    </w:p>
    <w:p w14:paraId="203807DB" w14:textId="77777777" w:rsidR="006E5BAC" w:rsidRPr="006E5BAC" w:rsidRDefault="006E5BAC" w:rsidP="006E5BAC">
      <w:pPr>
        <w:pStyle w:val="ABCText"/>
        <w:spacing w:after="312"/>
        <w:ind w:left="473" w:firstLine="480"/>
      </w:pPr>
    </w:p>
    <w:p w14:paraId="17435D45" w14:textId="0D058BB6" w:rsidR="00A760C7" w:rsidRDefault="00CA2A65" w:rsidP="00CA2A65">
      <w:pPr>
        <w:pStyle w:val="Coding"/>
      </w:pPr>
      <w:r>
        <w:rPr>
          <w:rFonts w:hint="eastAsia"/>
        </w:rPr>
        <w:t>yum</w:t>
      </w:r>
      <w:r>
        <w:t xml:space="preserve"> list installed | grep </w:t>
      </w:r>
      <w:proofErr w:type="spellStart"/>
      <w:r>
        <w:t>nfs</w:t>
      </w:r>
      <w:proofErr w:type="spellEnd"/>
    </w:p>
    <w:p w14:paraId="28CD8987" w14:textId="168A9A4C" w:rsidR="00CA2A65" w:rsidRDefault="00CA2A65" w:rsidP="00CA2A65">
      <w:pPr>
        <w:pStyle w:val="Coding"/>
      </w:pPr>
      <w:r>
        <w:rPr>
          <w:rFonts w:hint="eastAsia"/>
        </w:rPr>
        <w:t>y</w:t>
      </w:r>
      <w:r>
        <w:t xml:space="preserve">um list installed | grep </w:t>
      </w:r>
      <w:proofErr w:type="spellStart"/>
      <w:r>
        <w:t>rpcbind</w:t>
      </w:r>
      <w:proofErr w:type="spellEnd"/>
    </w:p>
    <w:p w14:paraId="5E4E06B0" w14:textId="2DCFCAC8" w:rsidR="00FF373F" w:rsidRPr="00824006" w:rsidRDefault="00FF373F" w:rsidP="00CA2A65">
      <w:pPr>
        <w:pStyle w:val="Coding"/>
        <w:rPr>
          <w:rFonts w:eastAsiaTheme="minorEastAsia"/>
          <w:color w:val="FF0000"/>
        </w:rPr>
      </w:pPr>
      <w:r w:rsidRPr="00824006">
        <w:rPr>
          <w:rFonts w:eastAsiaTheme="minorEastAsia" w:hint="eastAsia"/>
          <w:color w:val="FF0000"/>
        </w:rPr>
        <w:t>yum</w:t>
      </w:r>
      <w:r w:rsidRPr="00824006">
        <w:rPr>
          <w:rFonts w:eastAsiaTheme="minorEastAsia"/>
          <w:color w:val="FF0000"/>
        </w:rPr>
        <w:t xml:space="preserve"> -y install </w:t>
      </w:r>
      <w:proofErr w:type="spellStart"/>
      <w:r w:rsidRPr="00824006">
        <w:rPr>
          <w:rFonts w:eastAsiaTheme="minorEastAsia"/>
          <w:color w:val="FF0000"/>
        </w:rPr>
        <w:t>nfs-utils</w:t>
      </w:r>
      <w:proofErr w:type="spellEnd"/>
      <w:r w:rsidRPr="00824006">
        <w:rPr>
          <w:rFonts w:eastAsiaTheme="minorEastAsia"/>
          <w:color w:val="FF0000"/>
        </w:rPr>
        <w:t xml:space="preserve"> </w:t>
      </w:r>
      <w:proofErr w:type="spellStart"/>
      <w:r w:rsidRPr="00824006">
        <w:rPr>
          <w:rFonts w:eastAsiaTheme="minorEastAsia"/>
          <w:color w:val="FF0000"/>
        </w:rPr>
        <w:t>rpcbind</w:t>
      </w:r>
      <w:proofErr w:type="spellEnd"/>
      <w:r w:rsidR="00824006">
        <w:rPr>
          <w:rFonts w:eastAsiaTheme="minorEastAsia"/>
          <w:color w:val="FF0000"/>
        </w:rPr>
        <w:tab/>
      </w:r>
      <w:r w:rsidR="00824006">
        <w:rPr>
          <w:rFonts w:eastAsiaTheme="minorEastAsia" w:hint="eastAsia"/>
          <w:color w:val="FF0000"/>
        </w:rPr>
        <w:t>大多数系统已经安装</w:t>
      </w:r>
    </w:p>
    <w:p w14:paraId="330EF3EB" w14:textId="3F1C1397" w:rsidR="00CA2A65" w:rsidRDefault="002819A8" w:rsidP="00CA2A65">
      <w:pPr>
        <w:pStyle w:val="Coding"/>
        <w:rPr>
          <w:rFonts w:eastAsiaTheme="minorEastAsia"/>
        </w:rPr>
      </w:pPr>
      <w:r>
        <w:rPr>
          <w:rFonts w:eastAsiaTheme="minorEastAsia" w:hint="eastAsia"/>
        </w:rPr>
        <w:t>v</w:t>
      </w:r>
      <w:r>
        <w:rPr>
          <w:rFonts w:eastAsiaTheme="minorEastAsia"/>
        </w:rPr>
        <w:t>im /</w:t>
      </w:r>
      <w:proofErr w:type="spellStart"/>
      <w:r>
        <w:rPr>
          <w:rFonts w:eastAsiaTheme="minorEastAsia"/>
        </w:rPr>
        <w:t>etc</w:t>
      </w:r>
      <w:proofErr w:type="spellEnd"/>
      <w:r>
        <w:rPr>
          <w:rFonts w:eastAsiaTheme="minorEastAsia"/>
        </w:rPr>
        <w:t>/exports</w:t>
      </w:r>
    </w:p>
    <w:p w14:paraId="4E73EAB1" w14:textId="7C1BF55F" w:rsidR="00966301" w:rsidRDefault="00966301" w:rsidP="00966301">
      <w:pPr>
        <w:pStyle w:val="Coding"/>
      </w:pPr>
      <w:r w:rsidRPr="00966301">
        <w:lastRenderedPageBreak/>
        <w:t>/</w:t>
      </w:r>
      <w:r>
        <w:rPr>
          <w:rFonts w:asciiTheme="minorEastAsia" w:eastAsiaTheme="minorEastAsia" w:hAnsiTheme="minorEastAsia" w:hint="eastAsia"/>
        </w:rPr>
        <w:t>u01</w:t>
      </w:r>
      <w:r w:rsidRPr="00966301">
        <w:t>/</w:t>
      </w:r>
      <w:r>
        <w:rPr>
          <w:rFonts w:asciiTheme="minorEastAsia" w:eastAsiaTheme="minorEastAsia" w:hAnsiTheme="minorEastAsia" w:hint="eastAsia"/>
        </w:rPr>
        <w:t>datafiles</w:t>
      </w:r>
      <w:r w:rsidRPr="00966301">
        <w:t xml:space="preserve"> </w:t>
      </w:r>
      <w:r w:rsidRPr="00966301">
        <w:rPr>
          <w:color w:val="800080"/>
        </w:rPr>
        <w:t>192.168</w:t>
      </w:r>
      <w:r w:rsidRPr="00966301">
        <w:t>.</w:t>
      </w:r>
      <w:r w:rsidR="00023E30">
        <w:rPr>
          <w:color w:val="800080"/>
        </w:rPr>
        <w:t>10</w:t>
      </w:r>
      <w:r w:rsidRPr="00966301">
        <w:rPr>
          <w:color w:val="800080"/>
        </w:rPr>
        <w:t>.0/24</w:t>
      </w:r>
      <w:r w:rsidRPr="00966301">
        <w:t>(</w:t>
      </w:r>
      <w:proofErr w:type="spellStart"/>
      <w:proofErr w:type="gramStart"/>
      <w:r w:rsidRPr="00966301">
        <w:t>rw,no</w:t>
      </w:r>
      <w:proofErr w:type="gramEnd"/>
      <w:r w:rsidRPr="00966301">
        <w:t>_root_squash,no_all_squash,</w:t>
      </w:r>
      <w:r w:rsidRPr="00966301">
        <w:rPr>
          <w:color w:val="0000FF"/>
        </w:rPr>
        <w:t>sync</w:t>
      </w:r>
      <w:proofErr w:type="spellEnd"/>
      <w:r w:rsidRPr="00966301">
        <w:t>)</w:t>
      </w:r>
    </w:p>
    <w:p w14:paraId="57A14308" w14:textId="60957E1E" w:rsidR="00F94620" w:rsidRDefault="00F94620" w:rsidP="00966301">
      <w:pPr>
        <w:pStyle w:val="Coding"/>
        <w:rPr>
          <w:rFonts w:eastAsiaTheme="minorEastAsia"/>
        </w:rPr>
      </w:pPr>
    </w:p>
    <w:p w14:paraId="3AC27330" w14:textId="53DD3E3B" w:rsidR="00BD6BBE" w:rsidRPr="00BD6BBE" w:rsidRDefault="00BD6BBE" w:rsidP="00BD6BBE">
      <w:pPr>
        <w:pStyle w:val="Coding"/>
      </w:pPr>
      <w:r>
        <w:rPr>
          <w:rFonts w:hint="eastAsia"/>
        </w:rPr>
        <w:t>#</w:t>
      </w:r>
      <w:proofErr w:type="spellStart"/>
      <w:r w:rsidRPr="00BD6BBE">
        <w:t>chkconfig</w:t>
      </w:r>
      <w:proofErr w:type="spellEnd"/>
      <w:r w:rsidRPr="00BD6BBE">
        <w:t xml:space="preserve"> --level 35 </w:t>
      </w:r>
      <w:proofErr w:type="spellStart"/>
      <w:r w:rsidRPr="00BD6BBE">
        <w:t>portmap</w:t>
      </w:r>
      <w:proofErr w:type="spellEnd"/>
      <w:r w:rsidRPr="00BD6BBE">
        <w:t xml:space="preserve"> on</w:t>
      </w:r>
      <w:r w:rsidRPr="00BD6BBE">
        <w:br w:type="textWrapping" w:clear="all"/>
      </w:r>
      <w:r>
        <w:rPr>
          <w:rFonts w:hint="eastAsia"/>
        </w:rPr>
        <w:t>#</w:t>
      </w:r>
      <w:proofErr w:type="spellStart"/>
      <w:r w:rsidRPr="00BD6BBE">
        <w:t>chkconfig</w:t>
      </w:r>
      <w:proofErr w:type="spellEnd"/>
      <w:r w:rsidRPr="00BD6BBE">
        <w:t xml:space="preserve"> --level 35 </w:t>
      </w:r>
      <w:proofErr w:type="spellStart"/>
      <w:r w:rsidRPr="00BD6BBE">
        <w:t>nfs</w:t>
      </w:r>
      <w:proofErr w:type="spellEnd"/>
      <w:r w:rsidRPr="00BD6BBE">
        <w:t xml:space="preserve"> on</w:t>
      </w:r>
    </w:p>
    <w:p w14:paraId="62143A89" w14:textId="4B27C679" w:rsidR="00F94620" w:rsidRPr="00CD181B" w:rsidRDefault="00B678CD" w:rsidP="00CD181B">
      <w:pPr>
        <w:pStyle w:val="Coding"/>
      </w:pPr>
      <w:r w:rsidRPr="00CD181B">
        <w:t>#</w:t>
      </w:r>
      <w:r w:rsidR="00F71844" w:rsidRPr="00CD181B">
        <w:rPr>
          <w:rFonts w:hint="eastAsia"/>
        </w:rPr>
        <w:t>"</w:t>
      </w:r>
      <w:proofErr w:type="spellStart"/>
      <w:r w:rsidRPr="00CD181B">
        <w:rPr>
          <w:rFonts w:hint="eastAsia"/>
        </w:rPr>
        <w:t>ntsysv</w:t>
      </w:r>
      <w:proofErr w:type="spellEnd"/>
      <w:r w:rsidRPr="00CD181B">
        <w:rPr>
          <w:rFonts w:hint="eastAsia"/>
        </w:rPr>
        <w:t>"</w:t>
      </w:r>
      <w:r w:rsidRPr="00CD181B">
        <w:rPr>
          <w:rFonts w:ascii="微软雅黑" w:eastAsia="微软雅黑" w:hAnsi="微软雅黑" w:cs="微软雅黑" w:hint="eastAsia"/>
        </w:rPr>
        <w:t>命令启动服务配置程序，找到</w:t>
      </w:r>
      <w:r w:rsidRPr="00CD181B">
        <w:rPr>
          <w:rFonts w:hint="eastAsia"/>
        </w:rPr>
        <w:t>"</w:t>
      </w:r>
      <w:proofErr w:type="spellStart"/>
      <w:r w:rsidRPr="00CD181B">
        <w:rPr>
          <w:rFonts w:hint="eastAsia"/>
        </w:rPr>
        <w:t>nfs</w:t>
      </w:r>
      <w:proofErr w:type="spellEnd"/>
      <w:r w:rsidRPr="00CD181B">
        <w:rPr>
          <w:rFonts w:hint="eastAsia"/>
        </w:rPr>
        <w:t>"</w:t>
      </w:r>
      <w:r w:rsidRPr="00CD181B">
        <w:rPr>
          <w:rFonts w:ascii="微软雅黑" w:eastAsia="微软雅黑" w:hAnsi="微软雅黑" w:cs="微软雅黑" w:hint="eastAsia"/>
        </w:rPr>
        <w:t>和</w:t>
      </w:r>
      <w:r w:rsidRPr="00CD181B">
        <w:rPr>
          <w:rFonts w:hint="eastAsia"/>
        </w:rPr>
        <w:t>"</w:t>
      </w:r>
      <w:proofErr w:type="spellStart"/>
      <w:r w:rsidRPr="00CD181B">
        <w:rPr>
          <w:rFonts w:hint="eastAsia"/>
        </w:rPr>
        <w:t>portmap</w:t>
      </w:r>
      <w:proofErr w:type="spellEnd"/>
      <w:r w:rsidRPr="00CD181B">
        <w:rPr>
          <w:rFonts w:hint="eastAsia"/>
        </w:rPr>
        <w:t>"</w:t>
      </w:r>
      <w:r w:rsidRPr="00CD181B">
        <w:rPr>
          <w:rFonts w:ascii="微软雅黑" w:eastAsia="微软雅黑" w:hAnsi="微软雅黑" w:cs="微软雅黑" w:hint="eastAsia"/>
        </w:rPr>
        <w:t>服务</w:t>
      </w:r>
    </w:p>
    <w:p w14:paraId="0C3CBF67" w14:textId="77777777" w:rsidR="00126D35" w:rsidRPr="00126D35" w:rsidRDefault="00126D35" w:rsidP="00966301">
      <w:pPr>
        <w:pStyle w:val="Coding"/>
        <w:rPr>
          <w:rFonts w:eastAsiaTheme="minorEastAsia"/>
        </w:rPr>
      </w:pPr>
    </w:p>
    <w:p w14:paraId="1A5C65EE" w14:textId="0BF4B7C0" w:rsidR="00B153D2" w:rsidRPr="00B153D2" w:rsidRDefault="00B153D2" w:rsidP="00B153D2">
      <w:pPr>
        <w:pStyle w:val="Coding"/>
        <w:rPr>
          <w:rFonts w:eastAsiaTheme="minorEastAsia"/>
        </w:rPr>
      </w:pPr>
      <w:r w:rsidRPr="00B153D2">
        <w:rPr>
          <w:rFonts w:eastAsiaTheme="minorEastAsia" w:hint="eastAsia"/>
        </w:rPr>
        <w:t>常见的参数则有：</w:t>
      </w:r>
    </w:p>
    <w:p w14:paraId="65BF22CA" w14:textId="77777777" w:rsidR="00B153D2" w:rsidRPr="00B153D2" w:rsidRDefault="00B153D2" w:rsidP="00B153D2">
      <w:pPr>
        <w:pStyle w:val="Coding"/>
        <w:rPr>
          <w:rFonts w:eastAsiaTheme="minorEastAsia"/>
        </w:rPr>
      </w:pPr>
      <w:r w:rsidRPr="00B153D2">
        <w:rPr>
          <w:rFonts w:eastAsiaTheme="minorEastAsia" w:hint="eastAsia"/>
        </w:rPr>
        <w:t>参数值</w:t>
      </w:r>
      <w:r w:rsidRPr="00B153D2">
        <w:rPr>
          <w:rFonts w:eastAsiaTheme="minorEastAsia" w:hint="eastAsia"/>
        </w:rPr>
        <w:t xml:space="preserve">    </w:t>
      </w:r>
      <w:r w:rsidRPr="00B153D2">
        <w:rPr>
          <w:rFonts w:eastAsiaTheme="minorEastAsia" w:hint="eastAsia"/>
        </w:rPr>
        <w:t>内容说明</w:t>
      </w:r>
    </w:p>
    <w:p w14:paraId="42D21456" w14:textId="463A04B6" w:rsidR="00B153D2" w:rsidRPr="00B153D2" w:rsidRDefault="00B153D2" w:rsidP="00B153D2">
      <w:pPr>
        <w:pStyle w:val="Coding"/>
        <w:rPr>
          <w:rFonts w:eastAsiaTheme="minorEastAsia"/>
        </w:rPr>
      </w:pPr>
      <w:proofErr w:type="spellStart"/>
      <w:r w:rsidRPr="00B153D2">
        <w:rPr>
          <w:rFonts w:eastAsiaTheme="minorEastAsia" w:hint="eastAsia"/>
        </w:rPr>
        <w:t>rw</w:t>
      </w:r>
      <w:proofErr w:type="spellEnd"/>
      <w:r w:rsidRPr="00B153D2">
        <w:rPr>
          <w:rFonts w:eastAsiaTheme="minorEastAsia" w:hint="eastAsia"/>
        </w:rPr>
        <w:t xml:space="preserve">　　</w:t>
      </w:r>
      <w:proofErr w:type="spellStart"/>
      <w:r w:rsidRPr="00B153D2">
        <w:rPr>
          <w:rFonts w:eastAsiaTheme="minorEastAsia" w:hint="eastAsia"/>
        </w:rPr>
        <w:t>ro</w:t>
      </w:r>
      <w:proofErr w:type="spellEnd"/>
      <w:r w:rsidRPr="00B153D2">
        <w:rPr>
          <w:rFonts w:eastAsiaTheme="minorEastAsia" w:hint="eastAsia"/>
        </w:rPr>
        <w:t xml:space="preserve">    </w:t>
      </w:r>
      <w:r w:rsidRPr="00B153D2">
        <w:rPr>
          <w:rFonts w:eastAsiaTheme="minorEastAsia" w:hint="eastAsia"/>
        </w:rPr>
        <w:t>该目录分享的权限是可擦写</w:t>
      </w:r>
      <w:r w:rsidRPr="00B153D2">
        <w:rPr>
          <w:rFonts w:eastAsiaTheme="minorEastAsia" w:hint="eastAsia"/>
        </w:rPr>
        <w:t xml:space="preserve"> (read-write) </w:t>
      </w:r>
      <w:r w:rsidRPr="00B153D2">
        <w:rPr>
          <w:rFonts w:eastAsiaTheme="minorEastAsia" w:hint="eastAsia"/>
        </w:rPr>
        <w:t>或只读</w:t>
      </w:r>
      <w:r w:rsidRPr="00B153D2">
        <w:rPr>
          <w:rFonts w:eastAsiaTheme="minorEastAsia" w:hint="eastAsia"/>
        </w:rPr>
        <w:t xml:space="preserve"> (read-only)</w:t>
      </w:r>
      <w:r w:rsidRPr="00B153D2">
        <w:rPr>
          <w:rFonts w:eastAsiaTheme="minorEastAsia" w:hint="eastAsia"/>
        </w:rPr>
        <w:t>，但最终能不能读写，还是与文件系统的</w:t>
      </w:r>
      <w:r w:rsidRPr="00B153D2">
        <w:rPr>
          <w:rFonts w:eastAsiaTheme="minorEastAsia" w:hint="eastAsia"/>
        </w:rPr>
        <w:t xml:space="preserve"> </w:t>
      </w:r>
      <w:proofErr w:type="spellStart"/>
      <w:r w:rsidRPr="00B153D2">
        <w:rPr>
          <w:rFonts w:eastAsiaTheme="minorEastAsia" w:hint="eastAsia"/>
        </w:rPr>
        <w:t>rwx</w:t>
      </w:r>
      <w:proofErr w:type="spellEnd"/>
      <w:r w:rsidRPr="00B153D2">
        <w:rPr>
          <w:rFonts w:eastAsiaTheme="minorEastAsia" w:hint="eastAsia"/>
        </w:rPr>
        <w:t xml:space="preserve"> </w:t>
      </w:r>
      <w:r w:rsidRPr="00B153D2">
        <w:rPr>
          <w:rFonts w:eastAsiaTheme="minorEastAsia" w:hint="eastAsia"/>
        </w:rPr>
        <w:t>及身份有关。</w:t>
      </w:r>
    </w:p>
    <w:p w14:paraId="42D6C129" w14:textId="3AD38A4B" w:rsidR="00B153D2" w:rsidRPr="00B153D2" w:rsidRDefault="00B153D2" w:rsidP="00B153D2">
      <w:pPr>
        <w:pStyle w:val="Coding"/>
        <w:rPr>
          <w:rFonts w:eastAsiaTheme="minorEastAsia"/>
        </w:rPr>
      </w:pPr>
      <w:r w:rsidRPr="00B153D2">
        <w:rPr>
          <w:rFonts w:eastAsiaTheme="minorEastAsia" w:hint="eastAsia"/>
        </w:rPr>
        <w:t>sync</w:t>
      </w:r>
      <w:r w:rsidRPr="00B153D2">
        <w:rPr>
          <w:rFonts w:eastAsiaTheme="minorEastAsia" w:hint="eastAsia"/>
        </w:rPr>
        <w:t xml:space="preserve">　　</w:t>
      </w:r>
      <w:r w:rsidRPr="00B153D2">
        <w:rPr>
          <w:rFonts w:eastAsiaTheme="minorEastAsia" w:hint="eastAsia"/>
        </w:rPr>
        <w:t xml:space="preserve">async    sync </w:t>
      </w:r>
      <w:r w:rsidRPr="00B153D2">
        <w:rPr>
          <w:rFonts w:eastAsiaTheme="minorEastAsia" w:hint="eastAsia"/>
        </w:rPr>
        <w:t>代表数据会同步写入到内存与硬盘中，</w:t>
      </w:r>
      <w:r w:rsidRPr="00B153D2">
        <w:rPr>
          <w:rFonts w:eastAsiaTheme="minorEastAsia" w:hint="eastAsia"/>
        </w:rPr>
        <w:t xml:space="preserve">async </w:t>
      </w:r>
      <w:r w:rsidRPr="00B153D2">
        <w:rPr>
          <w:rFonts w:eastAsiaTheme="minorEastAsia" w:hint="eastAsia"/>
        </w:rPr>
        <w:t>则代表数据会先暂存于内存当中，而非直接写入硬盘！</w:t>
      </w:r>
    </w:p>
    <w:p w14:paraId="49620705" w14:textId="606D205B" w:rsidR="00B153D2" w:rsidRPr="00B153D2" w:rsidRDefault="00B153D2" w:rsidP="00B153D2">
      <w:pPr>
        <w:pStyle w:val="Coding"/>
        <w:rPr>
          <w:rFonts w:eastAsiaTheme="minorEastAsia"/>
        </w:rPr>
      </w:pPr>
      <w:proofErr w:type="spellStart"/>
      <w:r w:rsidRPr="00B153D2">
        <w:rPr>
          <w:rFonts w:eastAsiaTheme="minorEastAsia" w:hint="eastAsia"/>
        </w:rPr>
        <w:t>no_root_squash</w:t>
      </w:r>
      <w:proofErr w:type="spellEnd"/>
      <w:r w:rsidRPr="00B153D2">
        <w:rPr>
          <w:rFonts w:eastAsiaTheme="minorEastAsia" w:hint="eastAsia"/>
        </w:rPr>
        <w:t xml:space="preserve">　　</w:t>
      </w:r>
      <w:proofErr w:type="spellStart"/>
      <w:r w:rsidRPr="00B153D2">
        <w:rPr>
          <w:rFonts w:eastAsiaTheme="minorEastAsia" w:hint="eastAsia"/>
        </w:rPr>
        <w:t>root_squash</w:t>
      </w:r>
      <w:proofErr w:type="spellEnd"/>
      <w:r w:rsidRPr="00B153D2">
        <w:rPr>
          <w:rFonts w:eastAsiaTheme="minorEastAsia" w:hint="eastAsia"/>
        </w:rPr>
        <w:t xml:space="preserve">    </w:t>
      </w:r>
      <w:r w:rsidRPr="00B153D2">
        <w:rPr>
          <w:rFonts w:eastAsiaTheme="minorEastAsia" w:hint="eastAsia"/>
        </w:rPr>
        <w:t>客户端使用</w:t>
      </w:r>
      <w:r w:rsidRPr="00B153D2">
        <w:rPr>
          <w:rFonts w:eastAsiaTheme="minorEastAsia" w:hint="eastAsia"/>
        </w:rPr>
        <w:t xml:space="preserve"> NFS </w:t>
      </w:r>
      <w:r w:rsidRPr="00B153D2">
        <w:rPr>
          <w:rFonts w:eastAsiaTheme="minorEastAsia" w:hint="eastAsia"/>
        </w:rPr>
        <w:t>文件系统的账号若为</w:t>
      </w:r>
      <w:r w:rsidRPr="00B153D2">
        <w:rPr>
          <w:rFonts w:eastAsiaTheme="minorEastAsia" w:hint="eastAsia"/>
        </w:rPr>
        <w:t xml:space="preserve"> root </w:t>
      </w:r>
      <w:r w:rsidRPr="00B153D2">
        <w:rPr>
          <w:rFonts w:eastAsiaTheme="minorEastAsia" w:hint="eastAsia"/>
        </w:rPr>
        <w:t>时，系统该如何判断这个账号的身份？预设的情况下，客户端</w:t>
      </w:r>
      <w:r w:rsidRPr="00B153D2">
        <w:rPr>
          <w:rFonts w:eastAsiaTheme="minorEastAsia" w:hint="eastAsia"/>
        </w:rPr>
        <w:t xml:space="preserve"> root </w:t>
      </w:r>
      <w:r w:rsidRPr="00B153D2">
        <w:rPr>
          <w:rFonts w:eastAsiaTheme="minorEastAsia" w:hint="eastAsia"/>
        </w:rPr>
        <w:t>的身份会由</w:t>
      </w:r>
      <w:r w:rsidRPr="00B153D2">
        <w:rPr>
          <w:rFonts w:eastAsiaTheme="minorEastAsia" w:hint="eastAsia"/>
        </w:rPr>
        <w:t xml:space="preserve"> </w:t>
      </w:r>
      <w:proofErr w:type="spellStart"/>
      <w:r w:rsidRPr="00B153D2">
        <w:rPr>
          <w:rFonts w:eastAsiaTheme="minorEastAsia" w:hint="eastAsia"/>
        </w:rPr>
        <w:t>root_squash</w:t>
      </w:r>
      <w:proofErr w:type="spellEnd"/>
      <w:r w:rsidRPr="00B153D2">
        <w:rPr>
          <w:rFonts w:eastAsiaTheme="minorEastAsia" w:hint="eastAsia"/>
        </w:rPr>
        <w:t xml:space="preserve"> </w:t>
      </w:r>
      <w:r w:rsidRPr="00B153D2">
        <w:rPr>
          <w:rFonts w:eastAsiaTheme="minorEastAsia" w:hint="eastAsia"/>
        </w:rPr>
        <w:t>的设定压缩成</w:t>
      </w:r>
      <w:r w:rsidRPr="00B153D2">
        <w:rPr>
          <w:rFonts w:eastAsiaTheme="minorEastAsia" w:hint="eastAsia"/>
        </w:rPr>
        <w:t xml:space="preserve"> </w:t>
      </w:r>
      <w:proofErr w:type="spellStart"/>
      <w:r w:rsidRPr="00B153D2">
        <w:rPr>
          <w:rFonts w:eastAsiaTheme="minorEastAsia" w:hint="eastAsia"/>
        </w:rPr>
        <w:t>nfsnobody</w:t>
      </w:r>
      <w:proofErr w:type="spellEnd"/>
      <w:r w:rsidRPr="00B153D2">
        <w:rPr>
          <w:rFonts w:eastAsiaTheme="minorEastAsia" w:hint="eastAsia"/>
        </w:rPr>
        <w:t>，</w:t>
      </w:r>
      <w:r w:rsidRPr="00B153D2">
        <w:rPr>
          <w:rFonts w:eastAsiaTheme="minorEastAsia" w:hint="eastAsia"/>
        </w:rPr>
        <w:t xml:space="preserve"> </w:t>
      </w:r>
      <w:r w:rsidRPr="00B153D2">
        <w:rPr>
          <w:rFonts w:eastAsiaTheme="minorEastAsia" w:hint="eastAsia"/>
        </w:rPr>
        <w:t>如此对服务器的系统会较有保障。但如果你想要开放客户端使用</w:t>
      </w:r>
      <w:r w:rsidRPr="00B153D2">
        <w:rPr>
          <w:rFonts w:eastAsiaTheme="minorEastAsia" w:hint="eastAsia"/>
        </w:rPr>
        <w:t xml:space="preserve"> root </w:t>
      </w:r>
      <w:r w:rsidRPr="00B153D2">
        <w:rPr>
          <w:rFonts w:eastAsiaTheme="minorEastAsia" w:hint="eastAsia"/>
        </w:rPr>
        <w:t>身份来操作服务器的文件系统，那么这里就得要开</w:t>
      </w:r>
      <w:r w:rsidRPr="00B153D2">
        <w:rPr>
          <w:rFonts w:eastAsiaTheme="minorEastAsia" w:hint="eastAsia"/>
        </w:rPr>
        <w:t xml:space="preserve"> </w:t>
      </w:r>
      <w:proofErr w:type="spellStart"/>
      <w:r w:rsidRPr="00B153D2">
        <w:rPr>
          <w:rFonts w:eastAsiaTheme="minorEastAsia" w:hint="eastAsia"/>
        </w:rPr>
        <w:t>no_root_squash</w:t>
      </w:r>
      <w:proofErr w:type="spellEnd"/>
      <w:r w:rsidRPr="00B153D2">
        <w:rPr>
          <w:rFonts w:eastAsiaTheme="minorEastAsia" w:hint="eastAsia"/>
        </w:rPr>
        <w:t xml:space="preserve"> </w:t>
      </w:r>
      <w:r w:rsidRPr="00B153D2">
        <w:rPr>
          <w:rFonts w:eastAsiaTheme="minorEastAsia" w:hint="eastAsia"/>
        </w:rPr>
        <w:t>才行！</w:t>
      </w:r>
    </w:p>
    <w:p w14:paraId="2A340F9A" w14:textId="557F3D57" w:rsidR="00B153D2" w:rsidRPr="00B153D2" w:rsidRDefault="00B153D2" w:rsidP="00B153D2">
      <w:pPr>
        <w:pStyle w:val="Coding"/>
        <w:rPr>
          <w:rFonts w:eastAsiaTheme="minorEastAsia"/>
        </w:rPr>
      </w:pPr>
      <w:proofErr w:type="spellStart"/>
      <w:r w:rsidRPr="00B153D2">
        <w:rPr>
          <w:rFonts w:eastAsiaTheme="minorEastAsia" w:hint="eastAsia"/>
        </w:rPr>
        <w:t>all_squash</w:t>
      </w:r>
      <w:proofErr w:type="spellEnd"/>
      <w:r w:rsidRPr="00B153D2">
        <w:rPr>
          <w:rFonts w:eastAsiaTheme="minorEastAsia" w:hint="eastAsia"/>
        </w:rPr>
        <w:t xml:space="preserve">    </w:t>
      </w:r>
      <w:r w:rsidRPr="00B153D2">
        <w:rPr>
          <w:rFonts w:eastAsiaTheme="minorEastAsia" w:hint="eastAsia"/>
        </w:rPr>
        <w:t>不论登入</w:t>
      </w:r>
      <w:r w:rsidRPr="00B153D2">
        <w:rPr>
          <w:rFonts w:eastAsiaTheme="minorEastAsia" w:hint="eastAsia"/>
        </w:rPr>
        <w:t xml:space="preserve"> NFS </w:t>
      </w:r>
      <w:r w:rsidRPr="00B153D2">
        <w:rPr>
          <w:rFonts w:eastAsiaTheme="minorEastAsia" w:hint="eastAsia"/>
        </w:rPr>
        <w:t>的使用者身份为何，</w:t>
      </w:r>
      <w:r w:rsidRPr="00B153D2">
        <w:rPr>
          <w:rFonts w:eastAsiaTheme="minorEastAsia" w:hint="eastAsia"/>
        </w:rPr>
        <w:t xml:space="preserve"> </w:t>
      </w:r>
      <w:r w:rsidRPr="00B153D2">
        <w:rPr>
          <w:rFonts w:eastAsiaTheme="minorEastAsia" w:hint="eastAsia"/>
        </w:rPr>
        <w:t>他的身份都会被压缩成为匿名用户，通常也就是</w:t>
      </w:r>
      <w:r w:rsidRPr="00B153D2">
        <w:rPr>
          <w:rFonts w:eastAsiaTheme="minorEastAsia" w:hint="eastAsia"/>
        </w:rPr>
        <w:t xml:space="preserve"> nobody(</w:t>
      </w:r>
      <w:proofErr w:type="spellStart"/>
      <w:r w:rsidRPr="00B153D2">
        <w:rPr>
          <w:rFonts w:eastAsiaTheme="minorEastAsia" w:hint="eastAsia"/>
        </w:rPr>
        <w:t>nfsnobody</w:t>
      </w:r>
      <w:proofErr w:type="spellEnd"/>
      <w:r w:rsidRPr="00B153D2">
        <w:rPr>
          <w:rFonts w:eastAsiaTheme="minorEastAsia" w:hint="eastAsia"/>
        </w:rPr>
        <w:t xml:space="preserve">) </w:t>
      </w:r>
      <w:r w:rsidRPr="00B153D2">
        <w:rPr>
          <w:rFonts w:eastAsiaTheme="minorEastAsia" w:hint="eastAsia"/>
        </w:rPr>
        <w:t>啦！</w:t>
      </w:r>
    </w:p>
    <w:p w14:paraId="33285688" w14:textId="6787B73F" w:rsidR="002819A8" w:rsidRPr="00B153D2" w:rsidRDefault="00B153D2" w:rsidP="00B153D2">
      <w:pPr>
        <w:pStyle w:val="Coding"/>
        <w:rPr>
          <w:rFonts w:eastAsiaTheme="minorEastAsia"/>
        </w:rPr>
      </w:pPr>
      <w:proofErr w:type="spellStart"/>
      <w:r w:rsidRPr="00B153D2">
        <w:rPr>
          <w:rFonts w:eastAsiaTheme="minorEastAsia" w:hint="eastAsia"/>
        </w:rPr>
        <w:t>anonuid</w:t>
      </w:r>
      <w:proofErr w:type="spellEnd"/>
      <w:r w:rsidRPr="00B153D2">
        <w:rPr>
          <w:rFonts w:eastAsiaTheme="minorEastAsia" w:hint="eastAsia"/>
        </w:rPr>
        <w:t xml:space="preserve">　　</w:t>
      </w:r>
      <w:proofErr w:type="spellStart"/>
      <w:r w:rsidRPr="00B153D2">
        <w:rPr>
          <w:rFonts w:eastAsiaTheme="minorEastAsia" w:hint="eastAsia"/>
        </w:rPr>
        <w:t>anongid</w:t>
      </w:r>
      <w:proofErr w:type="spellEnd"/>
      <w:r w:rsidRPr="00B153D2">
        <w:rPr>
          <w:rFonts w:eastAsiaTheme="minorEastAsia" w:hint="eastAsia"/>
        </w:rPr>
        <w:t xml:space="preserve">    anon </w:t>
      </w:r>
      <w:r w:rsidRPr="00B153D2">
        <w:rPr>
          <w:rFonts w:eastAsiaTheme="minorEastAsia" w:hint="eastAsia"/>
        </w:rPr>
        <w:t>意指</w:t>
      </w:r>
      <w:r w:rsidRPr="00B153D2">
        <w:rPr>
          <w:rFonts w:eastAsiaTheme="minorEastAsia" w:hint="eastAsia"/>
        </w:rPr>
        <w:t xml:space="preserve"> anonymous (</w:t>
      </w:r>
      <w:r w:rsidRPr="00B153D2">
        <w:rPr>
          <w:rFonts w:eastAsiaTheme="minorEastAsia" w:hint="eastAsia"/>
        </w:rPr>
        <w:t>匿名者</w:t>
      </w:r>
      <w:r w:rsidRPr="00B153D2">
        <w:rPr>
          <w:rFonts w:eastAsiaTheme="minorEastAsia" w:hint="eastAsia"/>
        </w:rPr>
        <w:t xml:space="preserve">) </w:t>
      </w:r>
      <w:r w:rsidRPr="00B153D2">
        <w:rPr>
          <w:rFonts w:eastAsiaTheme="minorEastAsia" w:hint="eastAsia"/>
        </w:rPr>
        <w:t>前面关于</w:t>
      </w:r>
      <w:r w:rsidRPr="00B153D2">
        <w:rPr>
          <w:rFonts w:eastAsiaTheme="minorEastAsia" w:hint="eastAsia"/>
        </w:rPr>
        <w:t xml:space="preserve"> *_squash </w:t>
      </w:r>
      <w:r w:rsidRPr="00B153D2">
        <w:rPr>
          <w:rFonts w:eastAsiaTheme="minorEastAsia" w:hint="eastAsia"/>
        </w:rPr>
        <w:t>提到的匿名用户的</w:t>
      </w:r>
      <w:r w:rsidRPr="00B153D2">
        <w:rPr>
          <w:rFonts w:eastAsiaTheme="minorEastAsia" w:hint="eastAsia"/>
        </w:rPr>
        <w:t xml:space="preserve"> UID </w:t>
      </w:r>
      <w:r w:rsidRPr="00B153D2">
        <w:rPr>
          <w:rFonts w:eastAsiaTheme="minorEastAsia" w:hint="eastAsia"/>
        </w:rPr>
        <w:t>设定值</w:t>
      </w:r>
      <w:r>
        <w:rPr>
          <w:rFonts w:eastAsiaTheme="minorEastAsia" w:hint="eastAsia"/>
        </w:rPr>
        <w:t>，</w:t>
      </w:r>
      <w:r w:rsidRPr="00B153D2">
        <w:rPr>
          <w:rFonts w:eastAsiaTheme="minorEastAsia" w:hint="eastAsia"/>
        </w:rPr>
        <w:t>通常为</w:t>
      </w:r>
      <w:r w:rsidRPr="00B153D2">
        <w:rPr>
          <w:rFonts w:eastAsiaTheme="minorEastAsia" w:hint="eastAsia"/>
        </w:rPr>
        <w:t xml:space="preserve"> nobody(</w:t>
      </w:r>
      <w:proofErr w:type="spellStart"/>
      <w:r w:rsidRPr="00B153D2">
        <w:rPr>
          <w:rFonts w:eastAsiaTheme="minorEastAsia" w:hint="eastAsia"/>
        </w:rPr>
        <w:t>nfsnobody</w:t>
      </w:r>
      <w:proofErr w:type="spellEnd"/>
      <w:r w:rsidRPr="00B153D2">
        <w:rPr>
          <w:rFonts w:eastAsiaTheme="minorEastAsia" w:hint="eastAsia"/>
        </w:rPr>
        <w:t>)</w:t>
      </w:r>
      <w:r w:rsidRPr="00B153D2">
        <w:rPr>
          <w:rFonts w:eastAsiaTheme="minorEastAsia" w:hint="eastAsia"/>
        </w:rPr>
        <w:t>，但是你可以自行设定这个</w:t>
      </w:r>
      <w:r w:rsidRPr="00B153D2">
        <w:rPr>
          <w:rFonts w:eastAsiaTheme="minorEastAsia" w:hint="eastAsia"/>
        </w:rPr>
        <w:t xml:space="preserve"> UID </w:t>
      </w:r>
      <w:r w:rsidRPr="00B153D2">
        <w:rPr>
          <w:rFonts w:eastAsiaTheme="minorEastAsia" w:hint="eastAsia"/>
        </w:rPr>
        <w:t>的值！当然，这个</w:t>
      </w:r>
      <w:r w:rsidRPr="00B153D2">
        <w:rPr>
          <w:rFonts w:eastAsiaTheme="minorEastAsia" w:hint="eastAsia"/>
        </w:rPr>
        <w:t xml:space="preserve"> UID </w:t>
      </w:r>
      <w:r w:rsidRPr="00B153D2">
        <w:rPr>
          <w:rFonts w:eastAsiaTheme="minorEastAsia" w:hint="eastAsia"/>
        </w:rPr>
        <w:t>必需要存在于你的</w:t>
      </w:r>
      <w:r w:rsidRPr="00B153D2">
        <w:rPr>
          <w:rFonts w:eastAsiaTheme="minorEastAsia" w:hint="eastAsia"/>
        </w:rPr>
        <w:t xml:space="preserve"> /</w:t>
      </w:r>
      <w:proofErr w:type="spellStart"/>
      <w:r w:rsidRPr="00B153D2">
        <w:rPr>
          <w:rFonts w:eastAsiaTheme="minorEastAsia" w:hint="eastAsia"/>
        </w:rPr>
        <w:t>etc</w:t>
      </w:r>
      <w:proofErr w:type="spellEnd"/>
      <w:r w:rsidRPr="00B153D2">
        <w:rPr>
          <w:rFonts w:eastAsiaTheme="minorEastAsia" w:hint="eastAsia"/>
        </w:rPr>
        <w:t xml:space="preserve">/passwd </w:t>
      </w:r>
      <w:r w:rsidRPr="00B153D2">
        <w:rPr>
          <w:rFonts w:eastAsiaTheme="minorEastAsia" w:hint="eastAsia"/>
        </w:rPr>
        <w:t>当中！</w:t>
      </w:r>
      <w:r w:rsidRPr="00B153D2">
        <w:rPr>
          <w:rFonts w:eastAsiaTheme="minorEastAsia" w:hint="eastAsia"/>
        </w:rPr>
        <w:t xml:space="preserve"> </w:t>
      </w:r>
      <w:proofErr w:type="spellStart"/>
      <w:r w:rsidRPr="00B153D2">
        <w:rPr>
          <w:rFonts w:eastAsiaTheme="minorEastAsia" w:hint="eastAsia"/>
        </w:rPr>
        <w:t>anonuid</w:t>
      </w:r>
      <w:proofErr w:type="spellEnd"/>
      <w:r w:rsidRPr="00B153D2">
        <w:rPr>
          <w:rFonts w:eastAsiaTheme="minorEastAsia" w:hint="eastAsia"/>
        </w:rPr>
        <w:t xml:space="preserve"> </w:t>
      </w:r>
      <w:r w:rsidRPr="00B153D2">
        <w:rPr>
          <w:rFonts w:eastAsiaTheme="minorEastAsia" w:hint="eastAsia"/>
        </w:rPr>
        <w:t>指的是</w:t>
      </w:r>
      <w:r w:rsidRPr="00B153D2">
        <w:rPr>
          <w:rFonts w:eastAsiaTheme="minorEastAsia" w:hint="eastAsia"/>
        </w:rPr>
        <w:t xml:space="preserve"> UID </w:t>
      </w:r>
      <w:r w:rsidRPr="00B153D2">
        <w:rPr>
          <w:rFonts w:eastAsiaTheme="minorEastAsia" w:hint="eastAsia"/>
        </w:rPr>
        <w:t>而</w:t>
      </w:r>
      <w:r w:rsidRPr="00B153D2">
        <w:rPr>
          <w:rFonts w:eastAsiaTheme="minorEastAsia" w:hint="eastAsia"/>
        </w:rPr>
        <w:t xml:space="preserve"> </w:t>
      </w:r>
      <w:proofErr w:type="spellStart"/>
      <w:r w:rsidRPr="00B153D2">
        <w:rPr>
          <w:rFonts w:eastAsiaTheme="minorEastAsia" w:hint="eastAsia"/>
        </w:rPr>
        <w:t>anongid</w:t>
      </w:r>
      <w:proofErr w:type="spellEnd"/>
      <w:r w:rsidRPr="00B153D2">
        <w:rPr>
          <w:rFonts w:eastAsiaTheme="minorEastAsia" w:hint="eastAsia"/>
        </w:rPr>
        <w:t xml:space="preserve"> </w:t>
      </w:r>
      <w:r w:rsidRPr="00B153D2">
        <w:rPr>
          <w:rFonts w:eastAsiaTheme="minorEastAsia" w:hint="eastAsia"/>
        </w:rPr>
        <w:t>则是群组的</w:t>
      </w:r>
      <w:r w:rsidRPr="00B153D2">
        <w:rPr>
          <w:rFonts w:eastAsiaTheme="minorEastAsia" w:hint="eastAsia"/>
        </w:rPr>
        <w:t xml:space="preserve"> GID </w:t>
      </w:r>
      <w:proofErr w:type="gramStart"/>
      <w:r w:rsidRPr="00B153D2">
        <w:rPr>
          <w:rFonts w:eastAsiaTheme="minorEastAsia" w:hint="eastAsia"/>
        </w:rPr>
        <w:t>啰</w:t>
      </w:r>
      <w:proofErr w:type="gramEnd"/>
      <w:r w:rsidRPr="00B153D2">
        <w:rPr>
          <w:rFonts w:eastAsiaTheme="minorEastAsia" w:hint="eastAsia"/>
        </w:rPr>
        <w:t>。</w:t>
      </w:r>
    </w:p>
    <w:p w14:paraId="1589F81D" w14:textId="1A455F57" w:rsidR="00A760C7" w:rsidRDefault="005051B2" w:rsidP="0004086B">
      <w:r>
        <w:rPr>
          <w:rFonts w:hint="eastAsia"/>
        </w:rPr>
        <w:t>使配置生效</w:t>
      </w:r>
    </w:p>
    <w:p w14:paraId="4471B744" w14:textId="77777777" w:rsidR="005051B2" w:rsidRPr="005051B2" w:rsidRDefault="005051B2" w:rsidP="005051B2">
      <w:pPr>
        <w:pStyle w:val="Coding"/>
      </w:pPr>
      <w:proofErr w:type="spellStart"/>
      <w:r w:rsidRPr="005051B2">
        <w:t>exportfs</w:t>
      </w:r>
      <w:proofErr w:type="spellEnd"/>
      <w:r w:rsidRPr="005051B2">
        <w:t xml:space="preserve"> -r</w:t>
      </w:r>
    </w:p>
    <w:p w14:paraId="3CC6A6C0" w14:textId="19FAE780" w:rsidR="005051B2" w:rsidRDefault="005965DB" w:rsidP="0004086B">
      <w:r>
        <w:rPr>
          <w:rFonts w:hint="eastAsia"/>
        </w:rPr>
        <w:t>挂载目录</w:t>
      </w:r>
    </w:p>
    <w:p w14:paraId="0B5EE166" w14:textId="31B70E5B" w:rsidR="005965DB" w:rsidRPr="005965DB" w:rsidRDefault="005965DB" w:rsidP="005965DB">
      <w:pPr>
        <w:pStyle w:val="Coding"/>
      </w:pPr>
      <w:r w:rsidRPr="005965DB">
        <w:rPr>
          <w:color w:val="0000FF"/>
        </w:rPr>
        <w:t>mount</w:t>
      </w:r>
      <w:r w:rsidRPr="005965DB">
        <w:t xml:space="preserve"> -t </w:t>
      </w:r>
      <w:proofErr w:type="spellStart"/>
      <w:r w:rsidRPr="005965DB">
        <w:t>nfs</w:t>
      </w:r>
      <w:proofErr w:type="spellEnd"/>
      <w:r w:rsidRPr="005965DB">
        <w:t xml:space="preserve"> </w:t>
      </w:r>
      <w:proofErr w:type="spellStart"/>
      <w:r w:rsidR="00385E37">
        <w:rPr>
          <w:rFonts w:asciiTheme="minorEastAsia" w:eastAsiaTheme="minorEastAsia" w:hAnsiTheme="minorEastAsia" w:hint="eastAsia"/>
        </w:rPr>
        <w:t>dns</w:t>
      </w:r>
      <w:proofErr w:type="spellEnd"/>
      <w:r w:rsidRPr="005965DB">
        <w:t>:/</w:t>
      </w:r>
      <w:r w:rsidR="00385E37">
        <w:rPr>
          <w:rFonts w:asciiTheme="minorEastAsia" w:eastAsiaTheme="minorEastAsia" w:hAnsiTheme="minorEastAsia" w:hint="eastAsia"/>
        </w:rPr>
        <w:t>u</w:t>
      </w:r>
      <w:r w:rsidR="00385E37">
        <w:t>01/datafiles</w:t>
      </w:r>
      <w:r w:rsidRPr="005965DB">
        <w:t xml:space="preserve"> /</w:t>
      </w:r>
      <w:r w:rsidR="00385E37">
        <w:t xml:space="preserve">u01/datafiles </w:t>
      </w:r>
      <w:r w:rsidRPr="005965DB">
        <w:t>-o proto=</w:t>
      </w:r>
      <w:proofErr w:type="spellStart"/>
      <w:r w:rsidRPr="005965DB">
        <w:t>tcp</w:t>
      </w:r>
      <w:proofErr w:type="spellEnd"/>
      <w:r w:rsidRPr="005965DB">
        <w:t xml:space="preserve"> -o </w:t>
      </w:r>
      <w:proofErr w:type="spellStart"/>
      <w:r w:rsidRPr="005965DB">
        <w:t>nolock</w:t>
      </w:r>
      <w:proofErr w:type="spellEnd"/>
    </w:p>
    <w:p w14:paraId="4B965E27" w14:textId="77777777" w:rsidR="005965DB" w:rsidRPr="005965DB" w:rsidRDefault="005965DB" w:rsidP="0004086B"/>
    <w:p w14:paraId="73B5152B" w14:textId="415065F7" w:rsidR="008F4C8C" w:rsidRDefault="00E965F6" w:rsidP="00E965F6">
      <w:pPr>
        <w:pStyle w:val="Title11"/>
        <w:spacing w:before="312" w:after="312"/>
      </w:pPr>
      <w:r>
        <w:rPr>
          <w:rFonts w:hint="eastAsia"/>
        </w:rPr>
        <w:t>备份操作</w:t>
      </w:r>
    </w:p>
    <w:p w14:paraId="08D658A6" w14:textId="3BAF2EE9" w:rsidR="008F4C8C" w:rsidRDefault="00D812C3" w:rsidP="0004086B">
      <w:r>
        <w:rPr>
          <w:rFonts w:hint="eastAsia"/>
        </w:rPr>
        <w:t>方法</w:t>
      </w:r>
      <w:r>
        <w:rPr>
          <w:rFonts w:hint="eastAsia"/>
        </w:rPr>
        <w:t>1</w:t>
      </w:r>
      <w:r>
        <w:rPr>
          <w:rFonts w:hint="eastAsia"/>
        </w:rPr>
        <w:t>：</w:t>
      </w:r>
    </w:p>
    <w:p w14:paraId="1ECE4F36" w14:textId="77777777" w:rsidR="00D812C3" w:rsidRDefault="00D812C3" w:rsidP="00D812C3">
      <w:pPr>
        <w:pStyle w:val="Coding"/>
      </w:pPr>
      <w:r>
        <w:t xml:space="preserve">[oracle@dhcppc1 </w:t>
      </w:r>
      <w:proofErr w:type="gramStart"/>
      <w:r>
        <w:t>datafiles]$</w:t>
      </w:r>
      <w:proofErr w:type="gramEnd"/>
      <w:r>
        <w:t xml:space="preserve"> </w:t>
      </w:r>
      <w:proofErr w:type="spellStart"/>
      <w:r>
        <w:t>pwd</w:t>
      </w:r>
      <w:proofErr w:type="spellEnd"/>
      <w:r>
        <w:t xml:space="preserve"> </w:t>
      </w:r>
    </w:p>
    <w:p w14:paraId="6BC17DB7" w14:textId="77777777" w:rsidR="00D812C3" w:rsidRDefault="00D812C3" w:rsidP="00D812C3">
      <w:pPr>
        <w:pStyle w:val="Coding"/>
      </w:pPr>
      <w:r>
        <w:t xml:space="preserve">/u01/datafiles </w:t>
      </w:r>
    </w:p>
    <w:p w14:paraId="7900D109" w14:textId="77777777" w:rsidR="00D812C3" w:rsidRDefault="00D812C3" w:rsidP="00D812C3">
      <w:pPr>
        <w:pStyle w:val="Coding"/>
      </w:pPr>
      <w:r>
        <w:t xml:space="preserve">[oracle@dhcppc1 </w:t>
      </w:r>
      <w:proofErr w:type="gramStart"/>
      <w:r>
        <w:t>datafiles]$</w:t>
      </w:r>
      <w:proofErr w:type="gramEnd"/>
      <w:r>
        <w:t xml:space="preserve"> ls </w:t>
      </w:r>
    </w:p>
    <w:p w14:paraId="2F603457" w14:textId="77777777" w:rsidR="00D812C3" w:rsidRDefault="00D812C3" w:rsidP="00D812C3">
      <w:pPr>
        <w:pStyle w:val="Coding"/>
      </w:pPr>
      <w:r>
        <w:t xml:space="preserve">[oracle@dhcppc1 </w:t>
      </w:r>
      <w:proofErr w:type="gramStart"/>
      <w:r>
        <w:t>datafiles]$</w:t>
      </w:r>
      <w:proofErr w:type="gramEnd"/>
      <w:r>
        <w:t xml:space="preserve"> </w:t>
      </w:r>
    </w:p>
    <w:p w14:paraId="18C4C101" w14:textId="77777777" w:rsidR="00D812C3" w:rsidRDefault="00D812C3" w:rsidP="00D812C3">
      <w:pPr>
        <w:pStyle w:val="Coding"/>
      </w:pPr>
    </w:p>
    <w:p w14:paraId="4F2CFD35" w14:textId="77777777" w:rsidR="00D812C3" w:rsidRDefault="00D812C3" w:rsidP="00D812C3">
      <w:pPr>
        <w:pStyle w:val="Coding"/>
      </w:pPr>
      <w:r>
        <w:t xml:space="preserve">[oracle@dhcppc1 </w:t>
      </w:r>
      <w:proofErr w:type="gramStart"/>
      <w:r>
        <w:t>~]$</w:t>
      </w:r>
      <w:proofErr w:type="gramEnd"/>
      <w:r>
        <w:t xml:space="preserve"> </w:t>
      </w:r>
      <w:proofErr w:type="spellStart"/>
      <w:r>
        <w:t>asmcmd</w:t>
      </w:r>
      <w:proofErr w:type="spellEnd"/>
      <w:r>
        <w:t xml:space="preserve"> </w:t>
      </w:r>
    </w:p>
    <w:p w14:paraId="0BFABCCA" w14:textId="77777777" w:rsidR="00D812C3" w:rsidRDefault="00D812C3" w:rsidP="00D812C3">
      <w:pPr>
        <w:pStyle w:val="Coding"/>
      </w:pPr>
      <w:r>
        <w:t>ASMCMD&gt; ls -</w:t>
      </w:r>
      <w:proofErr w:type="spellStart"/>
      <w:r>
        <w:t>lt</w:t>
      </w:r>
      <w:proofErr w:type="spellEnd"/>
      <w:r>
        <w:t xml:space="preserve"> </w:t>
      </w:r>
    </w:p>
    <w:p w14:paraId="2D293F64" w14:textId="77777777" w:rsidR="00D812C3" w:rsidRDefault="00D812C3" w:rsidP="00D812C3">
      <w:pPr>
        <w:pStyle w:val="Coding"/>
      </w:pPr>
      <w:r>
        <w:t xml:space="preserve">State    Type    </w:t>
      </w:r>
      <w:proofErr w:type="spellStart"/>
      <w:proofErr w:type="gramStart"/>
      <w:r>
        <w:t>Rebal</w:t>
      </w:r>
      <w:proofErr w:type="spellEnd"/>
      <w:r>
        <w:t xml:space="preserve">  Name</w:t>
      </w:r>
      <w:proofErr w:type="gramEnd"/>
      <w:r>
        <w:t xml:space="preserve"> </w:t>
      </w:r>
    </w:p>
    <w:p w14:paraId="2271A709" w14:textId="77777777" w:rsidR="00D812C3" w:rsidRDefault="00D812C3" w:rsidP="00D812C3">
      <w:pPr>
        <w:pStyle w:val="Coding"/>
      </w:pPr>
      <w:proofErr w:type="gramStart"/>
      <w:r>
        <w:lastRenderedPageBreak/>
        <w:t>MOUNTED  EXTERN</w:t>
      </w:r>
      <w:proofErr w:type="gramEnd"/>
      <w:r>
        <w:t xml:space="preserve">  N      DATA/ </w:t>
      </w:r>
    </w:p>
    <w:p w14:paraId="7D21D796" w14:textId="77777777" w:rsidR="00D812C3" w:rsidRDefault="00D812C3" w:rsidP="00D812C3">
      <w:pPr>
        <w:pStyle w:val="Coding"/>
      </w:pPr>
      <w:proofErr w:type="gramStart"/>
      <w:r>
        <w:t>MOUNTED  EXTERN</w:t>
      </w:r>
      <w:proofErr w:type="gramEnd"/>
      <w:r>
        <w:t xml:space="preserve">  N      DG1/ </w:t>
      </w:r>
    </w:p>
    <w:p w14:paraId="16589519" w14:textId="77777777" w:rsidR="00D812C3" w:rsidRDefault="00D812C3" w:rsidP="00D812C3">
      <w:pPr>
        <w:pStyle w:val="Coding"/>
      </w:pPr>
      <w:proofErr w:type="gramStart"/>
      <w:r>
        <w:t>MOUNTED  EXTERN</w:t>
      </w:r>
      <w:proofErr w:type="gramEnd"/>
      <w:r>
        <w:t xml:space="preserve">  N      FRA/ </w:t>
      </w:r>
    </w:p>
    <w:p w14:paraId="5F5CA072" w14:textId="77777777" w:rsidR="00D812C3" w:rsidRDefault="00D812C3" w:rsidP="00D812C3">
      <w:pPr>
        <w:pStyle w:val="Coding"/>
      </w:pPr>
      <w:proofErr w:type="gramStart"/>
      <w:r>
        <w:t>MOUNTED  EXTERN</w:t>
      </w:r>
      <w:proofErr w:type="gramEnd"/>
      <w:r>
        <w:t xml:space="preserve">  N      OCR/ </w:t>
      </w:r>
    </w:p>
    <w:p w14:paraId="7F841060" w14:textId="77777777" w:rsidR="00D812C3" w:rsidRDefault="00D812C3" w:rsidP="00D812C3">
      <w:pPr>
        <w:pStyle w:val="Coding"/>
      </w:pPr>
      <w:r>
        <w:t xml:space="preserve">ASMCMD&gt; cd dg1 </w:t>
      </w:r>
    </w:p>
    <w:p w14:paraId="08752059" w14:textId="77777777" w:rsidR="00D812C3" w:rsidRDefault="00D812C3" w:rsidP="00D812C3">
      <w:pPr>
        <w:pStyle w:val="Coding"/>
      </w:pPr>
      <w:r>
        <w:t xml:space="preserve">ASMCMD&gt; cd </w:t>
      </w:r>
      <w:proofErr w:type="spellStart"/>
      <w:r>
        <w:t>testdb</w:t>
      </w:r>
      <w:proofErr w:type="spellEnd"/>
      <w:r>
        <w:t xml:space="preserve">/datafile </w:t>
      </w:r>
    </w:p>
    <w:p w14:paraId="1066B859" w14:textId="77777777" w:rsidR="00D812C3" w:rsidRDefault="00D812C3" w:rsidP="00D812C3">
      <w:pPr>
        <w:pStyle w:val="Coding"/>
      </w:pPr>
      <w:r>
        <w:t>ASMCMD&gt; ls -</w:t>
      </w:r>
      <w:proofErr w:type="spellStart"/>
      <w:r>
        <w:t>lt</w:t>
      </w:r>
      <w:proofErr w:type="spellEnd"/>
      <w:r>
        <w:t xml:space="preserve"> </w:t>
      </w:r>
    </w:p>
    <w:p w14:paraId="4FBAE2C8" w14:textId="77777777" w:rsidR="00D812C3" w:rsidRDefault="00D812C3" w:rsidP="00D812C3">
      <w:pPr>
        <w:pStyle w:val="Coding"/>
      </w:pPr>
      <w:r>
        <w:t xml:space="preserve">Type      </w:t>
      </w:r>
      <w:proofErr w:type="spellStart"/>
      <w:proofErr w:type="gramStart"/>
      <w:r>
        <w:t>Redund</w:t>
      </w:r>
      <w:proofErr w:type="spellEnd"/>
      <w:r>
        <w:t xml:space="preserve">  Striped</w:t>
      </w:r>
      <w:proofErr w:type="gramEnd"/>
      <w:r>
        <w:t xml:space="preserve">  Time             Sys  Name </w:t>
      </w:r>
    </w:p>
    <w:p w14:paraId="4F9AF230" w14:textId="77777777" w:rsidR="00D812C3" w:rsidRDefault="00D812C3" w:rsidP="00D812C3">
      <w:pPr>
        <w:pStyle w:val="Coding"/>
      </w:pPr>
      <w:proofErr w:type="gramStart"/>
      <w:r>
        <w:t>DATAFILE  UNPROT</w:t>
      </w:r>
      <w:proofErr w:type="gramEnd"/>
      <w:r>
        <w:t xml:space="preserve">  COARSE   DEC 31 13:00:00  Y    TS1.256.739191187 </w:t>
      </w:r>
    </w:p>
    <w:p w14:paraId="064A0BFC" w14:textId="77777777" w:rsidR="00D812C3" w:rsidRDefault="00D812C3" w:rsidP="00D812C3">
      <w:pPr>
        <w:pStyle w:val="Coding"/>
      </w:pPr>
      <w:r>
        <w:t xml:space="preserve">ASMCMD&gt; cp TS1.256.739191187 /u01/datafiles/ts2.dbf </w:t>
      </w:r>
    </w:p>
    <w:p w14:paraId="61BA6F47" w14:textId="77777777" w:rsidR="00D812C3" w:rsidRDefault="00D812C3" w:rsidP="00D812C3">
      <w:pPr>
        <w:pStyle w:val="Coding"/>
      </w:pPr>
      <w:r>
        <w:t>copying +dg1/</w:t>
      </w:r>
      <w:proofErr w:type="spellStart"/>
      <w:r>
        <w:t>testdb</w:t>
      </w:r>
      <w:proofErr w:type="spellEnd"/>
      <w:r>
        <w:t xml:space="preserve">/datafile/TS1.256.739191187 -&gt; /u01/datafiles/ts2.dbf </w:t>
      </w:r>
    </w:p>
    <w:p w14:paraId="484BE17E" w14:textId="77777777" w:rsidR="00D812C3" w:rsidRDefault="00D812C3" w:rsidP="00D812C3">
      <w:pPr>
        <w:pStyle w:val="Coding"/>
      </w:pPr>
      <w:r>
        <w:t xml:space="preserve">ASMCMD&gt; </w:t>
      </w:r>
    </w:p>
    <w:p w14:paraId="22166B6D" w14:textId="77777777" w:rsidR="00D812C3" w:rsidRDefault="00D812C3" w:rsidP="00D812C3">
      <w:pPr>
        <w:pStyle w:val="Coding"/>
      </w:pPr>
    </w:p>
    <w:p w14:paraId="51240778" w14:textId="77777777" w:rsidR="00D812C3" w:rsidRDefault="00D812C3" w:rsidP="00D812C3">
      <w:pPr>
        <w:pStyle w:val="Coding"/>
      </w:pPr>
      <w:r>
        <w:t xml:space="preserve">[oracle@dhcppc1 </w:t>
      </w:r>
      <w:proofErr w:type="gramStart"/>
      <w:r>
        <w:t>datafiles]$</w:t>
      </w:r>
      <w:proofErr w:type="gramEnd"/>
      <w:r>
        <w:t xml:space="preserve"> ls -</w:t>
      </w:r>
      <w:proofErr w:type="spellStart"/>
      <w:r>
        <w:t>lrt</w:t>
      </w:r>
      <w:proofErr w:type="spellEnd"/>
      <w:r>
        <w:t xml:space="preserve"> </w:t>
      </w:r>
    </w:p>
    <w:p w14:paraId="6E3F5C62" w14:textId="77777777" w:rsidR="00D812C3" w:rsidRDefault="00D812C3" w:rsidP="00D812C3">
      <w:pPr>
        <w:pStyle w:val="Coding"/>
      </w:pPr>
      <w:r>
        <w:t xml:space="preserve">total 525208 </w:t>
      </w:r>
    </w:p>
    <w:p w14:paraId="0FC81AFC" w14:textId="77777777" w:rsidR="00D812C3" w:rsidRDefault="00D812C3" w:rsidP="00D812C3">
      <w:pPr>
        <w:pStyle w:val="Coding"/>
      </w:pPr>
      <w:r>
        <w:t>-</w:t>
      </w:r>
      <w:proofErr w:type="spellStart"/>
      <w:r>
        <w:t>rw</w:t>
      </w:r>
      <w:proofErr w:type="spellEnd"/>
      <w:r>
        <w:t xml:space="preserve">-r—– 1 oracle </w:t>
      </w:r>
      <w:proofErr w:type="spellStart"/>
      <w:r>
        <w:t>oinstall</w:t>
      </w:r>
      <w:proofErr w:type="spellEnd"/>
      <w:r>
        <w:t xml:space="preserve"> 314580992 Dec 31 13:17 ts2.dbf </w:t>
      </w:r>
    </w:p>
    <w:p w14:paraId="4AA77FCE" w14:textId="0ABFE0EF" w:rsidR="00D812C3" w:rsidRDefault="00D812C3" w:rsidP="00D812C3">
      <w:pPr>
        <w:pStyle w:val="Coding"/>
      </w:pPr>
      <w:r>
        <w:t xml:space="preserve">[oracle@dhcppc1 </w:t>
      </w:r>
      <w:proofErr w:type="gramStart"/>
      <w:r>
        <w:t>datafiles]$</w:t>
      </w:r>
      <w:proofErr w:type="gramEnd"/>
    </w:p>
    <w:p w14:paraId="520C7939" w14:textId="43934E75" w:rsidR="00861F13" w:rsidRDefault="00861F13" w:rsidP="0004086B"/>
    <w:p w14:paraId="0535B4AD" w14:textId="75B52698" w:rsidR="00861F13" w:rsidRDefault="00BC13F6" w:rsidP="0004086B">
      <w:r>
        <w:rPr>
          <w:rFonts w:hint="eastAsia"/>
        </w:rPr>
        <w:t>方法</w:t>
      </w:r>
      <w:r>
        <w:rPr>
          <w:rFonts w:hint="eastAsia"/>
        </w:rPr>
        <w:t>2</w:t>
      </w:r>
      <w:r>
        <w:rPr>
          <w:rFonts w:hint="eastAsia"/>
        </w:rPr>
        <w:t>：</w:t>
      </w:r>
    </w:p>
    <w:p w14:paraId="4393EB93" w14:textId="77777777" w:rsidR="00B42D23" w:rsidRDefault="00B42D23" w:rsidP="00B42D23">
      <w:pPr>
        <w:pStyle w:val="Coding"/>
      </w:pPr>
      <w:r>
        <w:t xml:space="preserve">[oracle@dhcppc1 </w:t>
      </w:r>
      <w:proofErr w:type="gramStart"/>
      <w:r>
        <w:t>datafiles]$</w:t>
      </w:r>
      <w:proofErr w:type="gramEnd"/>
      <w:r>
        <w:t xml:space="preserve"> </w:t>
      </w:r>
      <w:proofErr w:type="spellStart"/>
      <w:r>
        <w:t>pwd</w:t>
      </w:r>
      <w:proofErr w:type="spellEnd"/>
      <w:r>
        <w:t xml:space="preserve"> </w:t>
      </w:r>
    </w:p>
    <w:p w14:paraId="1CC13D66" w14:textId="77777777" w:rsidR="00B42D23" w:rsidRDefault="00B42D23" w:rsidP="00B42D23">
      <w:pPr>
        <w:pStyle w:val="Coding"/>
      </w:pPr>
      <w:r>
        <w:t xml:space="preserve">/u01/datafiles </w:t>
      </w:r>
    </w:p>
    <w:p w14:paraId="3C5D211C" w14:textId="77777777" w:rsidR="00B42D23" w:rsidRDefault="00B42D23" w:rsidP="00B42D23">
      <w:pPr>
        <w:pStyle w:val="Coding"/>
      </w:pPr>
      <w:r>
        <w:t xml:space="preserve">[oracle@dhcppc1 </w:t>
      </w:r>
      <w:proofErr w:type="gramStart"/>
      <w:r>
        <w:t>datafiles]$</w:t>
      </w:r>
      <w:proofErr w:type="gramEnd"/>
      <w:r>
        <w:t xml:space="preserve"> ls </w:t>
      </w:r>
    </w:p>
    <w:p w14:paraId="5BCC0BB5" w14:textId="77777777" w:rsidR="00B42D23" w:rsidRDefault="00B42D23" w:rsidP="00B42D23">
      <w:pPr>
        <w:pStyle w:val="Coding"/>
      </w:pPr>
      <w:r>
        <w:t xml:space="preserve">[oracle@dhcppc1 </w:t>
      </w:r>
      <w:proofErr w:type="gramStart"/>
      <w:r>
        <w:t>datafiles]$</w:t>
      </w:r>
      <w:proofErr w:type="gramEnd"/>
      <w:r>
        <w:t xml:space="preserve"> </w:t>
      </w:r>
    </w:p>
    <w:p w14:paraId="3DEA051B" w14:textId="77777777" w:rsidR="00B42D23" w:rsidRDefault="00B42D23" w:rsidP="00B42D23">
      <w:pPr>
        <w:pStyle w:val="Coding"/>
      </w:pPr>
      <w:r>
        <w:t xml:space="preserve">SQL&gt; create tablespace ts1 datafile ‘+DG1’ size 20m; </w:t>
      </w:r>
    </w:p>
    <w:p w14:paraId="55D2BB4B" w14:textId="77777777" w:rsidR="00B42D23" w:rsidRDefault="00B42D23" w:rsidP="00B42D23">
      <w:pPr>
        <w:pStyle w:val="Coding"/>
      </w:pPr>
    </w:p>
    <w:p w14:paraId="106807F6" w14:textId="77777777" w:rsidR="00B42D23" w:rsidRDefault="00B42D23" w:rsidP="00B42D23">
      <w:pPr>
        <w:pStyle w:val="Coding"/>
      </w:pPr>
      <w:r>
        <w:t xml:space="preserve">Tablespace created. </w:t>
      </w:r>
    </w:p>
    <w:p w14:paraId="0206286F" w14:textId="77777777" w:rsidR="00B42D23" w:rsidRDefault="00B42D23" w:rsidP="00B42D23">
      <w:pPr>
        <w:pStyle w:val="Coding"/>
      </w:pPr>
    </w:p>
    <w:p w14:paraId="4149E96A" w14:textId="77777777" w:rsidR="00B42D23" w:rsidRDefault="00B42D23" w:rsidP="00B42D23">
      <w:pPr>
        <w:pStyle w:val="Coding"/>
      </w:pPr>
      <w:r>
        <w:rPr>
          <w:rFonts w:hint="eastAsia"/>
        </w:rPr>
        <w:t xml:space="preserve">SQL&gt; select </w:t>
      </w:r>
      <w:proofErr w:type="spellStart"/>
      <w:r>
        <w:rPr>
          <w:rFonts w:hint="eastAsia"/>
        </w:rPr>
        <w:t>tablespace_name,status</w:t>
      </w:r>
      <w:proofErr w:type="spellEnd"/>
      <w:r>
        <w:rPr>
          <w:rFonts w:hint="eastAsia"/>
        </w:rPr>
        <w:t xml:space="preserve"> from </w:t>
      </w:r>
      <w:proofErr w:type="spellStart"/>
      <w:r>
        <w:rPr>
          <w:rFonts w:hint="eastAsia"/>
        </w:rPr>
        <w:t>dba_tablespaces</w:t>
      </w:r>
      <w:proofErr w:type="spellEnd"/>
      <w:r>
        <w:rPr>
          <w:rFonts w:hint="eastAsia"/>
        </w:rPr>
        <w:t xml:space="preserve"> where  </w:t>
      </w:r>
      <w:proofErr w:type="spellStart"/>
      <w:r>
        <w:rPr>
          <w:rFonts w:hint="eastAsia"/>
        </w:rPr>
        <w:t>tablespace_name</w:t>
      </w:r>
      <w:proofErr w:type="spellEnd"/>
      <w:r>
        <w:rPr>
          <w:rFonts w:hint="eastAsia"/>
        </w:rPr>
        <w:t>=</w:t>
      </w:r>
      <w:proofErr w:type="gramStart"/>
      <w:r>
        <w:rPr>
          <w:rFonts w:hint="eastAsia"/>
        </w:rPr>
        <w:t>’</w:t>
      </w:r>
      <w:proofErr w:type="gramEnd"/>
      <w:r>
        <w:rPr>
          <w:rFonts w:hint="eastAsia"/>
        </w:rPr>
        <w:t xml:space="preserve">TS1′; </w:t>
      </w:r>
    </w:p>
    <w:p w14:paraId="4B8C5F1A" w14:textId="77777777" w:rsidR="00B42D23" w:rsidRDefault="00B42D23" w:rsidP="00B42D23">
      <w:pPr>
        <w:pStyle w:val="Coding"/>
      </w:pPr>
    </w:p>
    <w:p w14:paraId="63293FE3" w14:textId="77777777" w:rsidR="00B42D23" w:rsidRDefault="00B42D23" w:rsidP="00B42D23">
      <w:pPr>
        <w:pStyle w:val="Coding"/>
      </w:pPr>
      <w:r>
        <w:t xml:space="preserve">TABLESPACE_NAME STATUS </w:t>
      </w:r>
    </w:p>
    <w:p w14:paraId="4084C055" w14:textId="77777777" w:rsidR="00B42D23" w:rsidRDefault="00B42D23" w:rsidP="00B42D23">
      <w:pPr>
        <w:pStyle w:val="Coding"/>
      </w:pPr>
      <w:r>
        <w:rPr>
          <w:rFonts w:hint="eastAsia"/>
        </w:rPr>
        <w:t>——</w:t>
      </w:r>
      <w:proofErr w:type="gramStart"/>
      <w:r>
        <w:rPr>
          <w:rFonts w:hint="eastAsia"/>
        </w:rPr>
        <w:t>——</w:t>
      </w:r>
      <w:proofErr w:type="gramEnd"/>
      <w:r>
        <w:rPr>
          <w:rFonts w:hint="eastAsia"/>
        </w:rPr>
        <w:t>—</w:t>
      </w:r>
      <w:r>
        <w:t xml:space="preserve"> ——— </w:t>
      </w:r>
    </w:p>
    <w:p w14:paraId="3FD340B0" w14:textId="77777777" w:rsidR="00B42D23" w:rsidRDefault="00B42D23" w:rsidP="00B42D23">
      <w:pPr>
        <w:pStyle w:val="Coding"/>
      </w:pPr>
      <w:r>
        <w:t xml:space="preserve">TS1             ONLINE </w:t>
      </w:r>
    </w:p>
    <w:p w14:paraId="2665888A" w14:textId="77777777" w:rsidR="00B42D23" w:rsidRDefault="00B42D23" w:rsidP="00B42D23">
      <w:pPr>
        <w:pStyle w:val="Coding"/>
      </w:pPr>
    </w:p>
    <w:p w14:paraId="2033DF7D" w14:textId="77777777" w:rsidR="00B42D23" w:rsidRDefault="00B42D23" w:rsidP="00B42D23">
      <w:pPr>
        <w:pStyle w:val="Coding"/>
      </w:pPr>
      <w:r>
        <w:t xml:space="preserve">SQL&gt; select </w:t>
      </w:r>
      <w:proofErr w:type="spellStart"/>
      <w:r>
        <w:t>file_</w:t>
      </w:r>
      <w:proofErr w:type="gramStart"/>
      <w:r>
        <w:t>name,status</w:t>
      </w:r>
      <w:proofErr w:type="spellEnd"/>
      <w:proofErr w:type="gramEnd"/>
      <w:r>
        <w:t xml:space="preserve"> from </w:t>
      </w:r>
      <w:proofErr w:type="spellStart"/>
      <w:r>
        <w:t>dba_data_files</w:t>
      </w:r>
      <w:proofErr w:type="spellEnd"/>
      <w:r>
        <w:t xml:space="preserve"> where </w:t>
      </w:r>
      <w:proofErr w:type="spellStart"/>
      <w:r>
        <w:t>file_id</w:t>
      </w:r>
      <w:proofErr w:type="spellEnd"/>
      <w:r>
        <w:t xml:space="preserve">=8; </w:t>
      </w:r>
    </w:p>
    <w:p w14:paraId="01119196" w14:textId="77777777" w:rsidR="00B42D23" w:rsidRDefault="00B42D23" w:rsidP="00B42D23">
      <w:pPr>
        <w:pStyle w:val="Coding"/>
      </w:pPr>
    </w:p>
    <w:p w14:paraId="1A0ACC6F" w14:textId="77777777" w:rsidR="00B42D23" w:rsidRDefault="00B42D23" w:rsidP="00B42D23">
      <w:pPr>
        <w:pStyle w:val="Coding"/>
      </w:pPr>
      <w:r>
        <w:lastRenderedPageBreak/>
        <w:t xml:space="preserve">FILE_NAME                                          STATUS </w:t>
      </w:r>
    </w:p>
    <w:p w14:paraId="2B5186DC" w14:textId="77777777" w:rsidR="00B42D23" w:rsidRDefault="00B42D23" w:rsidP="00B42D23">
      <w:pPr>
        <w:pStyle w:val="Coding"/>
      </w:pPr>
      <w:r>
        <w:rPr>
          <w:rFonts w:hint="eastAsia"/>
        </w:rPr>
        <w:t>——</w:t>
      </w:r>
      <w:proofErr w:type="gramStart"/>
      <w:r>
        <w:rPr>
          <w:rFonts w:hint="eastAsia"/>
        </w:rPr>
        <w:t>———</w:t>
      </w:r>
      <w:proofErr w:type="gramEnd"/>
      <w:r>
        <w:rPr>
          <w:rFonts w:hint="eastAsia"/>
        </w:rPr>
        <w:t>—</w:t>
      </w:r>
      <w:proofErr w:type="gramStart"/>
      <w:r>
        <w:rPr>
          <w:rFonts w:hint="eastAsia"/>
        </w:rPr>
        <w:t>—</w:t>
      </w:r>
      <w:proofErr w:type="gramEnd"/>
      <w:r>
        <w:rPr>
          <w:rFonts w:hint="eastAsia"/>
        </w:rPr>
        <w:t>—</w:t>
      </w:r>
      <w:proofErr w:type="gramStart"/>
      <w:r>
        <w:rPr>
          <w:rFonts w:hint="eastAsia"/>
        </w:rPr>
        <w:t>—</w:t>
      </w:r>
      <w:proofErr w:type="gramEnd"/>
      <w:r>
        <w:rPr>
          <w:rFonts w:hint="eastAsia"/>
        </w:rPr>
        <w:t>—</w:t>
      </w:r>
      <w:proofErr w:type="gramStart"/>
      <w:r>
        <w:rPr>
          <w:rFonts w:hint="eastAsia"/>
        </w:rPr>
        <w:t>—</w:t>
      </w:r>
      <w:proofErr w:type="gramEnd"/>
      <w:r>
        <w:rPr>
          <w:rFonts w:hint="eastAsia"/>
        </w:rPr>
        <w:t>—</w:t>
      </w:r>
      <w:proofErr w:type="gramStart"/>
      <w:r>
        <w:rPr>
          <w:rFonts w:hint="eastAsia"/>
        </w:rPr>
        <w:t>—</w:t>
      </w:r>
      <w:proofErr w:type="gramEnd"/>
      <w:r>
        <w:rPr>
          <w:rFonts w:hint="eastAsia"/>
        </w:rPr>
        <w:t>—</w:t>
      </w:r>
      <w:proofErr w:type="gramStart"/>
      <w:r>
        <w:rPr>
          <w:rFonts w:hint="eastAsia"/>
        </w:rPr>
        <w:t>—</w:t>
      </w:r>
      <w:proofErr w:type="gramEnd"/>
      <w:r>
        <w:rPr>
          <w:rFonts w:hint="eastAsia"/>
        </w:rPr>
        <w:t>—–</w:t>
      </w:r>
      <w:r>
        <w:t xml:space="preserve"> ——— </w:t>
      </w:r>
    </w:p>
    <w:p w14:paraId="71AF5E4D" w14:textId="77777777" w:rsidR="00B42D23" w:rsidRDefault="00B42D23" w:rsidP="00B42D23">
      <w:pPr>
        <w:pStyle w:val="Coding"/>
      </w:pPr>
      <w:r>
        <w:t>+DG1/</w:t>
      </w:r>
      <w:proofErr w:type="spellStart"/>
      <w:r>
        <w:t>testdb</w:t>
      </w:r>
      <w:proofErr w:type="spellEnd"/>
      <w:r>
        <w:t xml:space="preserve">/datafile/ts1.256.739204397             AVAILABLE </w:t>
      </w:r>
    </w:p>
    <w:p w14:paraId="6FC1B741" w14:textId="77777777" w:rsidR="00B42D23" w:rsidRDefault="00B42D23" w:rsidP="00B42D23">
      <w:pPr>
        <w:pStyle w:val="Coding"/>
      </w:pPr>
    </w:p>
    <w:p w14:paraId="75A023D5" w14:textId="77777777" w:rsidR="00B42D23" w:rsidRDefault="00B42D23" w:rsidP="00B42D23">
      <w:pPr>
        <w:pStyle w:val="Coding"/>
      </w:pPr>
      <w:r>
        <w:t xml:space="preserve">[oracle@dhcppc1 </w:t>
      </w:r>
      <w:proofErr w:type="gramStart"/>
      <w:r>
        <w:t>datafiles]$</w:t>
      </w:r>
      <w:proofErr w:type="gramEnd"/>
      <w:r>
        <w:t xml:space="preserve"> </w:t>
      </w:r>
      <w:proofErr w:type="spellStart"/>
      <w:r>
        <w:t>rman</w:t>
      </w:r>
      <w:proofErr w:type="spellEnd"/>
      <w:r>
        <w:t xml:space="preserve"> target / </w:t>
      </w:r>
      <w:proofErr w:type="spellStart"/>
      <w:r>
        <w:t>nocatalog</w:t>
      </w:r>
      <w:proofErr w:type="spellEnd"/>
      <w:r>
        <w:t xml:space="preserve"> </w:t>
      </w:r>
    </w:p>
    <w:p w14:paraId="1B8B9FE3" w14:textId="2FAA7F12" w:rsidR="00B42D23" w:rsidRPr="001013FA" w:rsidRDefault="00837015" w:rsidP="00B42D23">
      <w:pPr>
        <w:pStyle w:val="Coding"/>
        <w:rPr>
          <w:color w:val="FF0000"/>
        </w:rPr>
      </w:pPr>
      <w:proofErr w:type="spellStart"/>
      <w:r w:rsidRPr="001013FA">
        <w:rPr>
          <w:rFonts w:asciiTheme="minorEastAsia" w:eastAsiaTheme="minorEastAsia" w:hAnsiTheme="minorEastAsia"/>
          <w:color w:val="FF0000"/>
        </w:rPr>
        <w:t>r</w:t>
      </w:r>
      <w:r w:rsidRPr="001013FA">
        <w:rPr>
          <w:rFonts w:asciiTheme="minorEastAsia" w:eastAsiaTheme="minorEastAsia" w:hAnsiTheme="minorEastAsia" w:hint="eastAsia"/>
          <w:color w:val="FF0000"/>
        </w:rPr>
        <w:t>man</w:t>
      </w:r>
      <w:proofErr w:type="spellEnd"/>
      <w:r w:rsidRPr="001013FA">
        <w:rPr>
          <w:color w:val="FF0000"/>
        </w:rPr>
        <w:t xml:space="preserve"> target sys/Siasun2018</w:t>
      </w:r>
      <w:r w:rsidR="001013FA" w:rsidRPr="001013FA">
        <w:rPr>
          <w:color w:val="FF0000"/>
        </w:rPr>
        <w:t xml:space="preserve">@occorcl </w:t>
      </w:r>
      <w:proofErr w:type="spellStart"/>
      <w:r w:rsidR="001013FA" w:rsidRPr="001013FA">
        <w:rPr>
          <w:color w:val="FF0000"/>
        </w:rPr>
        <w:t>nocatalog</w:t>
      </w:r>
      <w:proofErr w:type="spellEnd"/>
    </w:p>
    <w:p w14:paraId="56818488" w14:textId="77777777" w:rsidR="00B42D23" w:rsidRDefault="00B42D23" w:rsidP="00B42D23">
      <w:pPr>
        <w:pStyle w:val="Coding"/>
      </w:pPr>
      <w:r>
        <w:t xml:space="preserve">Recovery Manager: Release 11.2.0.1.0 – Production on Fri Dec 31 14:34:15 2010 </w:t>
      </w:r>
    </w:p>
    <w:p w14:paraId="41C630AB" w14:textId="77777777" w:rsidR="00B42D23" w:rsidRDefault="00B42D23" w:rsidP="00B42D23">
      <w:pPr>
        <w:pStyle w:val="Coding"/>
      </w:pPr>
    </w:p>
    <w:p w14:paraId="6B45F319" w14:textId="77777777" w:rsidR="00B42D23" w:rsidRDefault="00B42D23" w:rsidP="00B42D23">
      <w:pPr>
        <w:pStyle w:val="Coding"/>
      </w:pPr>
      <w:r>
        <w:t xml:space="preserve">Copyright (c) 1982, 2009, Oracle and/or its affiliates.  All rights reserved. </w:t>
      </w:r>
    </w:p>
    <w:p w14:paraId="758C0442" w14:textId="77777777" w:rsidR="00B42D23" w:rsidRDefault="00B42D23" w:rsidP="00B42D23">
      <w:pPr>
        <w:pStyle w:val="Coding"/>
      </w:pPr>
    </w:p>
    <w:p w14:paraId="178C53B0" w14:textId="77777777" w:rsidR="00B42D23" w:rsidRDefault="00B42D23" w:rsidP="00B42D23">
      <w:pPr>
        <w:pStyle w:val="Coding"/>
      </w:pPr>
      <w:r>
        <w:t xml:space="preserve">connected to target database: TESTDB (DBID=2521935115) </w:t>
      </w:r>
    </w:p>
    <w:p w14:paraId="7D733637" w14:textId="77777777" w:rsidR="00B42D23" w:rsidRDefault="00B42D23" w:rsidP="00B42D23">
      <w:pPr>
        <w:pStyle w:val="Coding"/>
      </w:pPr>
      <w:r>
        <w:t xml:space="preserve">using target database control file instead of recovery catalog </w:t>
      </w:r>
    </w:p>
    <w:p w14:paraId="47F3CD6C" w14:textId="77777777" w:rsidR="00B42D23" w:rsidRDefault="00B42D23" w:rsidP="00B42D23">
      <w:pPr>
        <w:pStyle w:val="Coding"/>
      </w:pPr>
    </w:p>
    <w:p w14:paraId="6F1C825F" w14:textId="77777777" w:rsidR="00B42D23" w:rsidRDefault="00B42D23" w:rsidP="00B42D23">
      <w:pPr>
        <w:pStyle w:val="Coding"/>
      </w:pPr>
      <w:r>
        <w:t xml:space="preserve">RMAN&gt; copy datafile 8 to ‘/u01/datafiles/ts1.dbf’; </w:t>
      </w:r>
    </w:p>
    <w:p w14:paraId="33C2640F" w14:textId="77777777" w:rsidR="00B42D23" w:rsidRDefault="00B42D23" w:rsidP="00B42D23">
      <w:pPr>
        <w:pStyle w:val="Coding"/>
      </w:pPr>
    </w:p>
    <w:p w14:paraId="43855C81" w14:textId="77777777" w:rsidR="00B42D23" w:rsidRDefault="00B42D23" w:rsidP="00B42D23">
      <w:pPr>
        <w:pStyle w:val="Coding"/>
      </w:pPr>
      <w:r>
        <w:t xml:space="preserve">Starting backup at 31-DEC-10 </w:t>
      </w:r>
    </w:p>
    <w:p w14:paraId="6E3A9E85" w14:textId="77777777" w:rsidR="00B42D23" w:rsidRDefault="00B42D23" w:rsidP="00B42D23">
      <w:pPr>
        <w:pStyle w:val="Coding"/>
      </w:pPr>
      <w:r>
        <w:t xml:space="preserve">allocated channel: ORA_DISK_1 </w:t>
      </w:r>
    </w:p>
    <w:p w14:paraId="59E05677" w14:textId="77777777" w:rsidR="00B42D23" w:rsidRDefault="00B42D23" w:rsidP="00B42D23">
      <w:pPr>
        <w:pStyle w:val="Coding"/>
      </w:pPr>
      <w:r>
        <w:t>channel ORA_DISK_1: SID=31 device type=DISK</w:t>
      </w:r>
    </w:p>
    <w:p w14:paraId="0E6200B4" w14:textId="77777777" w:rsidR="00B42D23" w:rsidRDefault="00B42D23" w:rsidP="00B42D23">
      <w:pPr>
        <w:pStyle w:val="Coding"/>
      </w:pPr>
      <w:r>
        <w:t xml:space="preserve">channel ORA_DISK_1: starting datafile copy </w:t>
      </w:r>
    </w:p>
    <w:p w14:paraId="60C1BB53" w14:textId="77777777" w:rsidR="00B42D23" w:rsidRDefault="00B42D23" w:rsidP="00B42D23">
      <w:pPr>
        <w:pStyle w:val="Coding"/>
      </w:pPr>
      <w:r>
        <w:t>input datafile file number=00008 name=+DG1/</w:t>
      </w:r>
      <w:proofErr w:type="spellStart"/>
      <w:r>
        <w:t>testdb</w:t>
      </w:r>
      <w:proofErr w:type="spellEnd"/>
      <w:r>
        <w:t>/datafile/ts1.256.739204397</w:t>
      </w:r>
    </w:p>
    <w:p w14:paraId="033C595D" w14:textId="77777777" w:rsidR="00B42D23" w:rsidRDefault="00B42D23" w:rsidP="00B42D23">
      <w:pPr>
        <w:pStyle w:val="Coding"/>
      </w:pPr>
      <w:r>
        <w:t xml:space="preserve">output file name=/u01/datafiles/ts1.dbf tag=TAG20101231T143435 RECID=7 STAMP=739204478 </w:t>
      </w:r>
    </w:p>
    <w:p w14:paraId="3D3D0214" w14:textId="77777777" w:rsidR="00B42D23" w:rsidRDefault="00B42D23" w:rsidP="00B42D23">
      <w:pPr>
        <w:pStyle w:val="Coding"/>
      </w:pPr>
      <w:r>
        <w:t xml:space="preserve">channel ORA_DISK_1: datafile copy complete, elapsed time: 00:00:03 </w:t>
      </w:r>
    </w:p>
    <w:p w14:paraId="68858312" w14:textId="77777777" w:rsidR="00B42D23" w:rsidRDefault="00B42D23" w:rsidP="00B42D23">
      <w:pPr>
        <w:pStyle w:val="Coding"/>
      </w:pPr>
      <w:r>
        <w:t xml:space="preserve">Finished backup at 31-DEC-10 </w:t>
      </w:r>
    </w:p>
    <w:p w14:paraId="65023728" w14:textId="77777777" w:rsidR="00B42D23" w:rsidRDefault="00B42D23" w:rsidP="00B42D23">
      <w:pPr>
        <w:pStyle w:val="Coding"/>
      </w:pPr>
    </w:p>
    <w:p w14:paraId="210AEFC5" w14:textId="77777777" w:rsidR="00B42D23" w:rsidRDefault="00B42D23" w:rsidP="00B42D23">
      <w:pPr>
        <w:pStyle w:val="Coding"/>
      </w:pPr>
      <w:r>
        <w:t xml:space="preserve">RMAN&gt; </w:t>
      </w:r>
    </w:p>
    <w:p w14:paraId="3B9D242B" w14:textId="77777777" w:rsidR="00B42D23" w:rsidRDefault="00B42D23" w:rsidP="00B42D23">
      <w:pPr>
        <w:pStyle w:val="Coding"/>
      </w:pPr>
    </w:p>
    <w:p w14:paraId="16816A07" w14:textId="77777777" w:rsidR="00B42D23" w:rsidRDefault="00B42D23" w:rsidP="00B42D23">
      <w:pPr>
        <w:pStyle w:val="Coding"/>
      </w:pPr>
      <w:r>
        <w:t xml:space="preserve">[oracle@dhcppc1 </w:t>
      </w:r>
      <w:proofErr w:type="gramStart"/>
      <w:r>
        <w:t>datafiles]$</w:t>
      </w:r>
      <w:proofErr w:type="gramEnd"/>
      <w:r>
        <w:t xml:space="preserve"> ls -</w:t>
      </w:r>
      <w:proofErr w:type="spellStart"/>
      <w:r>
        <w:t>lrt</w:t>
      </w:r>
      <w:proofErr w:type="spellEnd"/>
      <w:r>
        <w:t xml:space="preserve"> </w:t>
      </w:r>
    </w:p>
    <w:p w14:paraId="7DCD514D" w14:textId="77777777" w:rsidR="00B42D23" w:rsidRDefault="00B42D23" w:rsidP="00B42D23">
      <w:pPr>
        <w:pStyle w:val="Coding"/>
      </w:pPr>
      <w:r>
        <w:t xml:space="preserve">total 525208 </w:t>
      </w:r>
    </w:p>
    <w:p w14:paraId="48B4F11B" w14:textId="77777777" w:rsidR="00B42D23" w:rsidRDefault="00B42D23" w:rsidP="00B42D23">
      <w:pPr>
        <w:pStyle w:val="Coding"/>
      </w:pPr>
      <w:r>
        <w:t>-</w:t>
      </w:r>
      <w:proofErr w:type="spellStart"/>
      <w:r>
        <w:t>rw</w:t>
      </w:r>
      <w:proofErr w:type="spellEnd"/>
      <w:r>
        <w:t xml:space="preserve">-r—– 1 oracle dba      314580992 Dec 31 14:40 ts1.dbf </w:t>
      </w:r>
    </w:p>
    <w:p w14:paraId="3C48FD53" w14:textId="609275A5" w:rsidR="00861F13" w:rsidRDefault="00B42D23" w:rsidP="00B42D23">
      <w:pPr>
        <w:pStyle w:val="Coding"/>
      </w:pPr>
      <w:r>
        <w:t xml:space="preserve">[oracle@dhcppc1 </w:t>
      </w:r>
      <w:proofErr w:type="gramStart"/>
      <w:r>
        <w:t>datafiles]$</w:t>
      </w:r>
      <w:proofErr w:type="gramEnd"/>
    </w:p>
    <w:p w14:paraId="32AEBF54" w14:textId="02E3C7C4" w:rsidR="00F0384D" w:rsidRDefault="0014046A" w:rsidP="0014046A">
      <w:pPr>
        <w:pStyle w:val="Title11"/>
        <w:spacing w:before="312" w:after="312"/>
      </w:pPr>
      <w:r>
        <w:rPr>
          <w:rFonts w:hint="eastAsia"/>
        </w:rPr>
        <w:t>备份全量、增量</w:t>
      </w:r>
      <w:r w:rsidR="00024CEC">
        <w:rPr>
          <w:rFonts w:hint="eastAsia"/>
        </w:rPr>
        <w:t>详解</w:t>
      </w:r>
    </w:p>
    <w:p w14:paraId="777354D6" w14:textId="4A0BD179" w:rsidR="00024CEC" w:rsidRDefault="00002F84" w:rsidP="00CF7BD8">
      <w:pPr>
        <w:pStyle w:val="ABCText"/>
        <w:spacing w:after="312"/>
        <w:ind w:left="473" w:firstLine="480"/>
      </w:pPr>
      <w:r>
        <w:rPr>
          <w:rFonts w:hint="eastAsia"/>
        </w:rPr>
        <w:t>如果指定</w:t>
      </w:r>
      <w:r>
        <w:rPr>
          <w:rFonts w:hint="eastAsia"/>
        </w:rPr>
        <w:t>B</w:t>
      </w:r>
      <w:r>
        <w:t>ACKUP INCREMENTAL,</w:t>
      </w:r>
      <w:r>
        <w:rPr>
          <w:rFonts w:hint="eastAsia"/>
        </w:rPr>
        <w:t>将会创建增量备份，增量备份比全量的备份更小、更快。使用增量备份相对单独使用</w:t>
      </w:r>
      <w:r>
        <w:rPr>
          <w:rFonts w:hint="eastAsia"/>
        </w:rPr>
        <w:t>redo</w:t>
      </w:r>
      <w:r>
        <w:t xml:space="preserve"> </w:t>
      </w:r>
      <w:r>
        <w:rPr>
          <w:rFonts w:hint="eastAsia"/>
        </w:rPr>
        <w:t>logs</w:t>
      </w:r>
      <w:r>
        <w:rPr>
          <w:rFonts w:hint="eastAsia"/>
        </w:rPr>
        <w:t>也会更快。</w:t>
      </w:r>
    </w:p>
    <w:p w14:paraId="426FE6B3" w14:textId="569F2AD8" w:rsidR="00002F84" w:rsidRDefault="00002F84" w:rsidP="00CF7BD8">
      <w:pPr>
        <w:pStyle w:val="ABCText"/>
        <w:spacing w:after="312"/>
        <w:ind w:left="473" w:firstLine="480"/>
      </w:pPr>
      <w:r>
        <w:rPr>
          <w:rFonts w:hint="eastAsia"/>
        </w:rPr>
        <w:lastRenderedPageBreak/>
        <w:t>level</w:t>
      </w:r>
      <w:r>
        <w:t xml:space="preserve"> 0</w:t>
      </w:r>
      <w:r>
        <w:rPr>
          <w:rFonts w:hint="eastAsia"/>
        </w:rPr>
        <w:t>：将会备份数据库中所有的块，和</w:t>
      </w:r>
      <w:r>
        <w:rPr>
          <w:rFonts w:hint="eastAsia"/>
        </w:rPr>
        <w:t>full</w:t>
      </w:r>
      <w:r>
        <w:t xml:space="preserve"> </w:t>
      </w:r>
      <w:r>
        <w:rPr>
          <w:rFonts w:hint="eastAsia"/>
        </w:rPr>
        <w:t>backup</w:t>
      </w:r>
      <w:r>
        <w:rPr>
          <w:rFonts w:hint="eastAsia"/>
        </w:rPr>
        <w:t>是一样的，不同的是，</w:t>
      </w:r>
      <w:r>
        <w:rPr>
          <w:rFonts w:hint="eastAsia"/>
        </w:rPr>
        <w:t>0</w:t>
      </w:r>
      <w:r>
        <w:rPr>
          <w:rFonts w:hint="eastAsia"/>
        </w:rPr>
        <w:t>级备份被认为是增量备份策略的一部分。</w:t>
      </w:r>
    </w:p>
    <w:p w14:paraId="333B766A" w14:textId="0D4A10F6" w:rsidR="00A22C2C" w:rsidRDefault="00A22C2C" w:rsidP="00CF7BD8">
      <w:pPr>
        <w:pStyle w:val="ABCText"/>
        <w:spacing w:after="312"/>
        <w:ind w:left="473" w:firstLine="480"/>
      </w:pPr>
      <w:r>
        <w:t>l</w:t>
      </w:r>
      <w:r>
        <w:rPr>
          <w:rFonts w:hint="eastAsia"/>
        </w:rPr>
        <w:t>evel</w:t>
      </w:r>
      <w:r>
        <w:t xml:space="preserve"> 1:</w:t>
      </w:r>
      <w:r>
        <w:rPr>
          <w:rFonts w:hint="eastAsia"/>
        </w:rPr>
        <w:t>只包含在前一个备份之后更改块的增量备份，如果当前或</w:t>
      </w:r>
      <w:proofErr w:type="gramStart"/>
      <w:r>
        <w:rPr>
          <w:rFonts w:hint="eastAsia"/>
        </w:rPr>
        <w:t>父数据</w:t>
      </w:r>
      <w:proofErr w:type="gramEnd"/>
      <w:r>
        <w:rPr>
          <w:rFonts w:hint="eastAsia"/>
        </w:rPr>
        <w:t>中不存在</w:t>
      </w:r>
      <w:r>
        <w:rPr>
          <w:rFonts w:hint="eastAsia"/>
        </w:rPr>
        <w:t>0</w:t>
      </w:r>
      <w:r>
        <w:rPr>
          <w:rFonts w:hint="eastAsia"/>
        </w:rPr>
        <w:t>级备份，当运行</w:t>
      </w:r>
      <w:r>
        <w:rPr>
          <w:rFonts w:hint="eastAsia"/>
        </w:rPr>
        <w:t>1</w:t>
      </w:r>
      <w:r>
        <w:rPr>
          <w:rFonts w:hint="eastAsia"/>
        </w:rPr>
        <w:t>级备份时，</w:t>
      </w:r>
      <w:proofErr w:type="spellStart"/>
      <w:r>
        <w:rPr>
          <w:rFonts w:hint="eastAsia"/>
        </w:rPr>
        <w:t>raman</w:t>
      </w:r>
      <w:proofErr w:type="spellEnd"/>
      <w:r>
        <w:rPr>
          <w:rFonts w:hint="eastAsia"/>
        </w:rPr>
        <w:t>将自动执行</w:t>
      </w:r>
      <w:r>
        <w:rPr>
          <w:rFonts w:hint="eastAsia"/>
        </w:rPr>
        <w:t>0</w:t>
      </w:r>
      <w:r>
        <w:rPr>
          <w:rFonts w:hint="eastAsia"/>
        </w:rPr>
        <w:t>级备份。</w:t>
      </w:r>
    </w:p>
    <w:p w14:paraId="6D795514" w14:textId="799F4229" w:rsidR="00A22C2C" w:rsidRDefault="00E75530" w:rsidP="00CF7BD8">
      <w:pPr>
        <w:pStyle w:val="ABCText"/>
        <w:spacing w:after="312"/>
        <w:ind w:left="473" w:firstLine="480"/>
      </w:pPr>
      <w:r>
        <w:rPr>
          <w:rFonts w:hint="eastAsia"/>
        </w:rPr>
        <w:t>当执行还原操作时，</w:t>
      </w:r>
      <w:proofErr w:type="spellStart"/>
      <w:r>
        <w:rPr>
          <w:rFonts w:hint="eastAsia"/>
        </w:rPr>
        <w:t>rman</w:t>
      </w:r>
      <w:proofErr w:type="spellEnd"/>
      <w:r>
        <w:rPr>
          <w:rFonts w:hint="eastAsia"/>
        </w:rPr>
        <w:t>将首先恢复</w:t>
      </w:r>
      <w:r w:rsidR="006D2FC1">
        <w:rPr>
          <w:rFonts w:hint="eastAsia"/>
        </w:rPr>
        <w:t>0</w:t>
      </w:r>
      <w:r w:rsidR="006D2FC1">
        <w:rPr>
          <w:rFonts w:hint="eastAsia"/>
        </w:rPr>
        <w:t>级备份，然后自动修改增量的备份。</w:t>
      </w:r>
    </w:p>
    <w:p w14:paraId="324411D5" w14:textId="176DB078" w:rsidR="009A491A" w:rsidRDefault="000F0460" w:rsidP="003E7BA1">
      <w:pPr>
        <w:pStyle w:val="ABCText"/>
        <w:spacing w:after="312"/>
        <w:ind w:left="473" w:firstLine="480"/>
      </w:pPr>
      <w:r w:rsidRPr="008B17BA">
        <w:rPr>
          <w:highlight w:val="yellow"/>
        </w:rPr>
        <w:t>N</w:t>
      </w:r>
      <w:r w:rsidRPr="008B17BA">
        <w:rPr>
          <w:rFonts w:hint="eastAsia"/>
          <w:highlight w:val="yellow"/>
        </w:rPr>
        <w:t>ote</w:t>
      </w:r>
      <w:r w:rsidRPr="008B17BA">
        <w:rPr>
          <w:highlight w:val="yellow"/>
        </w:rPr>
        <w:t>:</w:t>
      </w:r>
      <w:r w:rsidRPr="008B17BA">
        <w:rPr>
          <w:rFonts w:hint="eastAsia"/>
          <w:highlight w:val="yellow"/>
        </w:rPr>
        <w:t>还原过程费时，并且需要所有的过程的增量备份。</w:t>
      </w:r>
    </w:p>
    <w:p w14:paraId="06F03599" w14:textId="4049A22C" w:rsidR="00F0384D" w:rsidRDefault="00193B19" w:rsidP="00193B19">
      <w:pPr>
        <w:pStyle w:val="Title11"/>
        <w:spacing w:before="312" w:after="312"/>
      </w:pPr>
      <w:r>
        <w:rPr>
          <w:rFonts w:hint="eastAsia"/>
        </w:rPr>
        <w:t>常见故障</w:t>
      </w:r>
    </w:p>
    <w:p w14:paraId="0D7A0878" w14:textId="470F2E4C" w:rsidR="00FB2C48" w:rsidRPr="00D170C0" w:rsidRDefault="00FB2C48" w:rsidP="00D170C0">
      <w:pPr>
        <w:pStyle w:val="Coding"/>
      </w:pPr>
      <w:r w:rsidRPr="00D170C0">
        <w:t>ORA-27040: file create error, unable to create file</w:t>
      </w:r>
    </w:p>
    <w:p w14:paraId="432D1D69" w14:textId="349A15EC" w:rsidR="00CF262E" w:rsidRDefault="00D170C0" w:rsidP="00FA59E0">
      <w:pPr>
        <w:pStyle w:val="Coding"/>
      </w:pPr>
      <w:r w:rsidRPr="00D170C0">
        <w:t>Linux Error: 13: Permission denied</w:t>
      </w:r>
    </w:p>
    <w:p w14:paraId="290B8198" w14:textId="15A4A660" w:rsidR="00CF262E" w:rsidRPr="00DA7184" w:rsidRDefault="00CF262E" w:rsidP="00FA59E0">
      <w:pPr>
        <w:pStyle w:val="Coding"/>
        <w:ind w:left="0" w:firstLine="0"/>
      </w:pPr>
      <w:r w:rsidRPr="00CF262E">
        <w:rPr>
          <w:rFonts w:eastAsia="宋体" w:cs="Courier New"/>
          <w:color w:val="000000"/>
          <w:kern w:val="0"/>
          <w:sz w:val="20"/>
        </w:rPr>
        <w:t xml:space="preserve">$ </w:t>
      </w:r>
      <w:proofErr w:type="spellStart"/>
      <w:r w:rsidRPr="00CF262E">
        <w:rPr>
          <w:rFonts w:eastAsia="宋体" w:cs="Courier New"/>
          <w:color w:val="000000"/>
          <w:kern w:val="0"/>
          <w:sz w:val="20"/>
        </w:rPr>
        <w:t>srvctl</w:t>
      </w:r>
      <w:proofErr w:type="spellEnd"/>
      <w:r w:rsidRPr="00CF262E">
        <w:rPr>
          <w:rFonts w:eastAsia="宋体" w:cs="Courier New"/>
          <w:color w:val="000000"/>
          <w:kern w:val="0"/>
          <w:sz w:val="20"/>
        </w:rPr>
        <w:t xml:space="preserve"> start database -</w:t>
      </w:r>
      <w:proofErr w:type="spellStart"/>
      <w:r w:rsidRPr="00CF262E">
        <w:rPr>
          <w:rFonts w:eastAsia="宋体" w:cs="Courier New"/>
          <w:color w:val="000000"/>
          <w:kern w:val="0"/>
          <w:sz w:val="20"/>
        </w:rPr>
        <w:t>db</w:t>
      </w:r>
      <w:proofErr w:type="spellEnd"/>
      <w:r w:rsidRPr="00CF262E">
        <w:rPr>
          <w:rFonts w:eastAsia="宋体" w:cs="Courier New"/>
          <w:color w:val="000000"/>
          <w:kern w:val="0"/>
          <w:sz w:val="20"/>
        </w:rPr>
        <w:t xml:space="preserve"> </w:t>
      </w:r>
      <w:proofErr w:type="spellStart"/>
      <w:r w:rsidRPr="00CF262E">
        <w:rPr>
          <w:rFonts w:eastAsia="宋体" w:cs="Courier New"/>
          <w:color w:val="000000"/>
          <w:kern w:val="0"/>
          <w:sz w:val="20"/>
        </w:rPr>
        <w:t>crm</w:t>
      </w:r>
      <w:proofErr w:type="spellEnd"/>
      <w:r w:rsidRPr="00CF262E">
        <w:rPr>
          <w:rFonts w:eastAsia="宋体" w:cs="Courier New"/>
          <w:color w:val="000000"/>
          <w:kern w:val="0"/>
          <w:sz w:val="20"/>
        </w:rPr>
        <w:t xml:space="preserve"> -</w:t>
      </w:r>
      <w:proofErr w:type="spellStart"/>
      <w:r w:rsidRPr="00CF262E">
        <w:rPr>
          <w:rFonts w:eastAsia="宋体" w:cs="Courier New"/>
          <w:color w:val="000000"/>
          <w:kern w:val="0"/>
          <w:sz w:val="20"/>
        </w:rPr>
        <w:t>startoption</w:t>
      </w:r>
      <w:proofErr w:type="spellEnd"/>
      <w:r w:rsidRPr="00CF262E">
        <w:rPr>
          <w:rFonts w:eastAsia="宋体" w:cs="Courier New"/>
          <w:color w:val="000000"/>
          <w:kern w:val="0"/>
          <w:sz w:val="20"/>
        </w:rPr>
        <w:t xml:space="preserve"> </w:t>
      </w:r>
      <w:r>
        <w:rPr>
          <w:rFonts w:eastAsia="宋体" w:cs="Courier New" w:hint="eastAsia"/>
          <w:color w:val="000000"/>
          <w:kern w:val="0"/>
          <w:sz w:val="20"/>
        </w:rPr>
        <w:t>mount</w:t>
      </w:r>
    </w:p>
    <w:p w14:paraId="63DF503E" w14:textId="34CE18FE" w:rsidR="00193B19" w:rsidRPr="00FB2C48" w:rsidRDefault="007E55C0" w:rsidP="00FA59E0">
      <w:pPr>
        <w:pStyle w:val="Coding"/>
        <w:ind w:left="0" w:firstLine="0"/>
      </w:pPr>
      <w:r w:rsidRPr="007E55C0">
        <w:t>https://docs.oracle.com/database/121/RACAD/GUID-4598F8BC-BCB5-4489-81A4-EA52EECA2E86.htm#RACAD5032</w:t>
      </w:r>
    </w:p>
    <w:p w14:paraId="36C94418" w14:textId="77777777" w:rsidR="00193B19" w:rsidRPr="00DA7184" w:rsidRDefault="00193B19" w:rsidP="0013411C">
      <w:pPr>
        <w:pStyle w:val="ABCText"/>
        <w:spacing w:after="312"/>
        <w:ind w:left="473" w:firstLine="480"/>
      </w:pPr>
    </w:p>
    <w:p w14:paraId="185E8B91" w14:textId="61897345" w:rsidR="00F0384D" w:rsidRDefault="00422C34" w:rsidP="00422C34">
      <w:pPr>
        <w:pStyle w:val="Title11"/>
        <w:spacing w:before="312" w:after="312"/>
      </w:pPr>
      <w:r>
        <w:rPr>
          <w:rFonts w:hint="eastAsia"/>
        </w:rPr>
        <w:t>摘抄</w:t>
      </w:r>
      <w:r>
        <w:rPr>
          <w:rFonts w:hint="eastAsia"/>
        </w:rPr>
        <w:t>Oracle</w:t>
      </w:r>
      <w:r>
        <w:rPr>
          <w:rFonts w:hint="eastAsia"/>
        </w:rPr>
        <w:t>官方文档</w:t>
      </w:r>
    </w:p>
    <w:p w14:paraId="7117FC06" w14:textId="499D818C" w:rsidR="00422C34" w:rsidRPr="00260A25" w:rsidRDefault="00422C34" w:rsidP="00422C34">
      <w:pPr>
        <w:pStyle w:val="ABCText"/>
        <w:spacing w:after="312"/>
        <w:ind w:left="473" w:firstLine="480"/>
      </w:pPr>
      <w:r w:rsidRPr="00260A25">
        <w:t xml:space="preserve">The following example starts RMAN and then connects to a target database through Oracle Net as user </w:t>
      </w:r>
      <w:proofErr w:type="spellStart"/>
      <w:r w:rsidRPr="00260A25">
        <w:t>sbu</w:t>
      </w:r>
      <w:proofErr w:type="spellEnd"/>
      <w:r w:rsidRPr="00260A25">
        <w:t>, which is created with the SYSBACKUP privilege. RMAN prompts for a password.</w:t>
      </w:r>
    </w:p>
    <w:p w14:paraId="52EBB6D6" w14:textId="77777777" w:rsidR="00422C34" w:rsidRDefault="00422C34" w:rsidP="00422C34">
      <w:pPr>
        <w:pStyle w:val="Coding"/>
      </w:pPr>
      <w:r>
        <w:t xml:space="preserve">% </w:t>
      </w:r>
      <w:proofErr w:type="spellStart"/>
      <w:r>
        <w:t>rman</w:t>
      </w:r>
      <w:proofErr w:type="spellEnd"/>
      <w:r>
        <w:t xml:space="preserve"> RMAN&gt; CONNECT TARGET "</w:t>
      </w:r>
      <w:proofErr w:type="spellStart"/>
      <w:r>
        <w:t>sbu@prod</w:t>
      </w:r>
      <w:proofErr w:type="spellEnd"/>
      <w:r>
        <w:t xml:space="preserve"> AS SYSBACKUP" </w:t>
      </w:r>
    </w:p>
    <w:p w14:paraId="103F255F" w14:textId="77777777" w:rsidR="00422C34" w:rsidRDefault="00422C34" w:rsidP="00422C34">
      <w:pPr>
        <w:pStyle w:val="Coding"/>
      </w:pPr>
      <w:r>
        <w:t xml:space="preserve">target database Password: password </w:t>
      </w:r>
    </w:p>
    <w:p w14:paraId="6FA1A941" w14:textId="3DEFB7B1" w:rsidR="00422C34" w:rsidRDefault="00422C34" w:rsidP="00422C34">
      <w:pPr>
        <w:pStyle w:val="Coding"/>
      </w:pPr>
      <w:r>
        <w:t>connected to target database: PROD (DBID=39525561)</w:t>
      </w:r>
    </w:p>
    <w:p w14:paraId="35065D85" w14:textId="77777777" w:rsidR="00260A25" w:rsidRDefault="00260A25" w:rsidP="00260A25">
      <w:pPr>
        <w:pStyle w:val="ABCText"/>
        <w:spacing w:after="312"/>
        <w:ind w:left="473" w:firstLine="480"/>
      </w:pPr>
      <w:r>
        <w:t>To quit the RMAN client, enter EXIT at the RMAN prompt:</w:t>
      </w:r>
    </w:p>
    <w:p w14:paraId="1E186F69" w14:textId="503E7D13" w:rsidR="00260A25" w:rsidRDefault="00260A25" w:rsidP="00260A25">
      <w:pPr>
        <w:pStyle w:val="Coding"/>
      </w:pPr>
      <w:r>
        <w:t xml:space="preserve"> RMAN&gt; EXIT</w:t>
      </w:r>
    </w:p>
    <w:p w14:paraId="08511FDE" w14:textId="3EC5C640" w:rsidR="00260A25" w:rsidRDefault="00382DA0" w:rsidP="00260A25">
      <w:pPr>
        <w:pStyle w:val="ABCText"/>
        <w:spacing w:after="312"/>
        <w:ind w:left="473" w:firstLine="480"/>
      </w:pPr>
      <w:proofErr w:type="spellStart"/>
      <w:r>
        <w:rPr>
          <w:rFonts w:hint="eastAsia"/>
        </w:rPr>
        <w:t>Rman</w:t>
      </w:r>
      <w:proofErr w:type="spellEnd"/>
      <w:r>
        <w:rPr>
          <w:rFonts w:hint="eastAsia"/>
        </w:rPr>
        <w:t>语法：</w:t>
      </w:r>
    </w:p>
    <w:p w14:paraId="04A88C1E" w14:textId="77777777" w:rsidR="00382DA0" w:rsidRDefault="00382DA0" w:rsidP="00382DA0">
      <w:pPr>
        <w:pStyle w:val="Coding"/>
      </w:pPr>
      <w:r>
        <w:t xml:space="preserve">RMAN </w:t>
      </w:r>
    </w:p>
    <w:p w14:paraId="08057B3C" w14:textId="77777777" w:rsidR="00382DA0" w:rsidRDefault="00382DA0" w:rsidP="00382DA0">
      <w:pPr>
        <w:pStyle w:val="Coding"/>
      </w:pPr>
      <w:r>
        <w:t xml:space="preserve">[ TARGET </w:t>
      </w:r>
      <w:proofErr w:type="spellStart"/>
      <w:r>
        <w:t>connectStringSpec</w:t>
      </w:r>
      <w:proofErr w:type="spellEnd"/>
      <w:r>
        <w:t xml:space="preserve"> </w:t>
      </w:r>
    </w:p>
    <w:p w14:paraId="46781951" w14:textId="77777777" w:rsidR="00382DA0" w:rsidRDefault="00382DA0" w:rsidP="00382DA0">
      <w:pPr>
        <w:pStyle w:val="Coding"/>
      </w:pPr>
      <w:r>
        <w:t xml:space="preserve">| </w:t>
      </w:r>
      <w:proofErr w:type="gramStart"/>
      <w:r>
        <w:t>{ CATALOG</w:t>
      </w:r>
      <w:proofErr w:type="gramEnd"/>
      <w:r>
        <w:t xml:space="preserve"> </w:t>
      </w:r>
      <w:proofErr w:type="spellStart"/>
      <w:r>
        <w:t>connectStringSpec</w:t>
      </w:r>
      <w:proofErr w:type="spellEnd"/>
      <w:r>
        <w:t xml:space="preserve"> } </w:t>
      </w:r>
    </w:p>
    <w:p w14:paraId="51340CF3" w14:textId="77777777" w:rsidR="00382DA0" w:rsidRDefault="00382DA0" w:rsidP="00382DA0">
      <w:pPr>
        <w:pStyle w:val="Coding"/>
      </w:pPr>
      <w:r>
        <w:lastRenderedPageBreak/>
        <w:t xml:space="preserve">| LOG ['] filename ['] [ </w:t>
      </w:r>
      <w:proofErr w:type="gramStart"/>
      <w:r>
        <w:t>APPEND ]</w:t>
      </w:r>
      <w:proofErr w:type="gramEnd"/>
    </w:p>
    <w:p w14:paraId="085A6279" w14:textId="77777777" w:rsidR="00382DA0" w:rsidRDefault="00382DA0" w:rsidP="00382DA0">
      <w:pPr>
        <w:pStyle w:val="Coding"/>
      </w:pPr>
      <w:r>
        <w:t xml:space="preserve"> .</w:t>
      </w:r>
    </w:p>
    <w:p w14:paraId="6EDB5708" w14:textId="77777777" w:rsidR="00382DA0" w:rsidRDefault="00382DA0" w:rsidP="00382DA0">
      <w:pPr>
        <w:pStyle w:val="Coding"/>
      </w:pPr>
      <w:r>
        <w:t xml:space="preserve"> .</w:t>
      </w:r>
    </w:p>
    <w:p w14:paraId="694447B3" w14:textId="77777777" w:rsidR="00382DA0" w:rsidRDefault="00382DA0" w:rsidP="00382DA0">
      <w:pPr>
        <w:pStyle w:val="Coding"/>
      </w:pPr>
      <w:r>
        <w:t xml:space="preserve"> . ]... </w:t>
      </w:r>
    </w:p>
    <w:p w14:paraId="44535CC4" w14:textId="6FA6B395" w:rsidR="00382DA0" w:rsidRDefault="00382DA0" w:rsidP="00382DA0">
      <w:pPr>
        <w:pStyle w:val="Coding"/>
      </w:pPr>
      <w:proofErr w:type="spellStart"/>
      <w:proofErr w:type="gramStart"/>
      <w:r>
        <w:t>connectStringSpec</w:t>
      </w:r>
      <w:proofErr w:type="spellEnd"/>
      <w:r>
        <w:t>::</w:t>
      </w:r>
      <w:proofErr w:type="gramEnd"/>
      <w:r>
        <w:t>= ['] [</w:t>
      </w:r>
      <w:proofErr w:type="spellStart"/>
      <w:r>
        <w:t>userid</w:t>
      </w:r>
      <w:proofErr w:type="spellEnd"/>
      <w:r>
        <w:t>] [/ [password]] [@</w:t>
      </w:r>
      <w:proofErr w:type="spellStart"/>
      <w:r>
        <w:t>net_service_name</w:t>
      </w:r>
      <w:proofErr w:type="spellEnd"/>
      <w:r>
        <w:t>] [']</w:t>
      </w:r>
    </w:p>
    <w:p w14:paraId="63FE60FF" w14:textId="77777777" w:rsidR="00A34D02" w:rsidRDefault="00A34D02" w:rsidP="00260A25">
      <w:pPr>
        <w:pStyle w:val="ABCText"/>
        <w:spacing w:after="312"/>
        <w:ind w:left="473" w:firstLine="480"/>
      </w:pPr>
      <w:r>
        <w:t>The following example appends the output from an RMAN session to a text file at /</w:t>
      </w:r>
      <w:proofErr w:type="spellStart"/>
      <w:r>
        <w:t>tmp</w:t>
      </w:r>
      <w:proofErr w:type="spellEnd"/>
      <w:r>
        <w:t xml:space="preserve">/msglog.log </w:t>
      </w:r>
    </w:p>
    <w:p w14:paraId="58E15B0A" w14:textId="112C1A6C" w:rsidR="00260A25" w:rsidRDefault="00A34D02" w:rsidP="00A34D02">
      <w:pPr>
        <w:pStyle w:val="Coding"/>
      </w:pPr>
      <w:r>
        <w:t xml:space="preserve">% </w:t>
      </w:r>
      <w:proofErr w:type="spellStart"/>
      <w:r>
        <w:t>rman</w:t>
      </w:r>
      <w:proofErr w:type="spellEnd"/>
      <w:r>
        <w:t xml:space="preserve"> TARGET / LOG /</w:t>
      </w:r>
      <w:proofErr w:type="spellStart"/>
      <w:r>
        <w:t>tmp</w:t>
      </w:r>
      <w:proofErr w:type="spellEnd"/>
      <w:r>
        <w:t>/msglog.log APPEND</w:t>
      </w:r>
    </w:p>
    <w:p w14:paraId="34BCB1AF" w14:textId="6FA88EEC" w:rsidR="00A34D02" w:rsidRDefault="007C063A" w:rsidP="00260A25">
      <w:pPr>
        <w:pStyle w:val="ABCText"/>
        <w:spacing w:after="312"/>
        <w:ind w:left="473" w:firstLine="480"/>
      </w:pPr>
      <w:r>
        <w:rPr>
          <w:rFonts w:hint="eastAsia"/>
        </w:rPr>
        <w:t>显示默认配置</w:t>
      </w:r>
    </w:p>
    <w:p w14:paraId="307FE52D" w14:textId="6BCFAE8C" w:rsidR="007C063A" w:rsidRDefault="007C063A" w:rsidP="007C063A">
      <w:pPr>
        <w:pStyle w:val="Coding"/>
      </w:pPr>
      <w:r>
        <w:t>RMAN&gt; SHOW ALL;</w:t>
      </w:r>
    </w:p>
    <w:p w14:paraId="097C0520" w14:textId="29E16E0B" w:rsidR="00A34D02" w:rsidRDefault="0078284A" w:rsidP="00260A25">
      <w:pPr>
        <w:pStyle w:val="ABCText"/>
        <w:spacing w:after="312"/>
        <w:ind w:left="473" w:firstLine="480"/>
      </w:pPr>
      <w:r>
        <w:t xml:space="preserve">By default, RMAN creates backups on disk. If a </w:t>
      </w:r>
      <w:r w:rsidRPr="0078284A">
        <w:rPr>
          <w:highlight w:val="yellow"/>
        </w:rPr>
        <w:t>fast recovery</w:t>
      </w:r>
      <w:r>
        <w:t xml:space="preserve"> area is enabled, and if you do not specify the FORMAT parameter, then RMAN creates backups in the recovery area and automatically gives them unique names.</w:t>
      </w:r>
    </w:p>
    <w:p w14:paraId="4847565D" w14:textId="671305A0" w:rsidR="00FA1B22" w:rsidRDefault="00FA1B22" w:rsidP="00260A25">
      <w:pPr>
        <w:pStyle w:val="ABCText"/>
        <w:spacing w:after="312"/>
        <w:ind w:left="473" w:firstLine="480"/>
      </w:pPr>
      <w:r>
        <w:t>By default, RMAN creates backup sets rather than image copies. A backup set consists of one or more backup pieces, which are physical files written in a format that only RMAN can access. A multiplexed backup set contains the blocks from multiple input files. RMAN can write backup sets to disk or tape. If you specify BACKUP AS COPY, then RMAN copies each file as an image copy, which is a bit-for-bit copy of a database file created on disk. Image copies are identical to copies created with operating system commands like cp on Linux or COPY on Windows, but are recorded in the RMAN repository and so are usable by RMAN. You can use RMAN to make image copies while the database is open.</w:t>
      </w:r>
    </w:p>
    <w:tbl>
      <w:tblPr>
        <w:tblStyle w:val="TableGrid"/>
        <w:tblW w:w="0" w:type="auto"/>
        <w:jc w:val="center"/>
        <w:tblLook w:val="04A0" w:firstRow="1" w:lastRow="0" w:firstColumn="1" w:lastColumn="0" w:noHBand="0" w:noVBand="1"/>
      </w:tblPr>
      <w:tblGrid>
        <w:gridCol w:w="1696"/>
        <w:gridCol w:w="3828"/>
        <w:gridCol w:w="4104"/>
      </w:tblGrid>
      <w:tr w:rsidR="00B21883" w14:paraId="6592BD00" w14:textId="77777777" w:rsidTr="00B21883">
        <w:trPr>
          <w:trHeight w:val="484"/>
          <w:jc w:val="center"/>
        </w:trPr>
        <w:tc>
          <w:tcPr>
            <w:tcW w:w="1696" w:type="dxa"/>
            <w:shd w:val="clear" w:color="auto" w:fill="9CC2E5" w:themeFill="accent1" w:themeFillTint="99"/>
            <w:vAlign w:val="center"/>
          </w:tcPr>
          <w:p w14:paraId="4EF214A3" w14:textId="15A0CC41" w:rsidR="00B21883" w:rsidRPr="00B21883" w:rsidRDefault="00B21883" w:rsidP="00B21883">
            <w:pPr>
              <w:jc w:val="center"/>
            </w:pPr>
            <w:r w:rsidRPr="00B21883">
              <w:rPr>
                <w:rFonts w:hint="eastAsia"/>
              </w:rPr>
              <w:t>Option</w:t>
            </w:r>
          </w:p>
        </w:tc>
        <w:tc>
          <w:tcPr>
            <w:tcW w:w="3828" w:type="dxa"/>
            <w:shd w:val="clear" w:color="auto" w:fill="9CC2E5" w:themeFill="accent1" w:themeFillTint="99"/>
            <w:vAlign w:val="center"/>
          </w:tcPr>
          <w:p w14:paraId="380EA3A2" w14:textId="54C89721" w:rsidR="00B21883" w:rsidRPr="00B21883" w:rsidRDefault="00B21883" w:rsidP="00B21883">
            <w:pPr>
              <w:jc w:val="center"/>
            </w:pPr>
            <w:r w:rsidRPr="00B21883">
              <w:rPr>
                <w:rFonts w:hint="eastAsia"/>
              </w:rPr>
              <w:t>Description</w:t>
            </w:r>
          </w:p>
        </w:tc>
        <w:tc>
          <w:tcPr>
            <w:tcW w:w="4104" w:type="dxa"/>
            <w:shd w:val="clear" w:color="auto" w:fill="9CC2E5" w:themeFill="accent1" w:themeFillTint="99"/>
            <w:vAlign w:val="center"/>
          </w:tcPr>
          <w:p w14:paraId="24A83F57" w14:textId="2E5AC2B4" w:rsidR="00B21883" w:rsidRPr="00B21883" w:rsidRDefault="00B21883" w:rsidP="00B21883">
            <w:pPr>
              <w:jc w:val="center"/>
            </w:pPr>
            <w:r w:rsidRPr="00B21883">
              <w:rPr>
                <w:rFonts w:hint="eastAsia"/>
              </w:rPr>
              <w:t>Example</w:t>
            </w:r>
          </w:p>
        </w:tc>
      </w:tr>
      <w:tr w:rsidR="00B21883" w14:paraId="0F162F6E" w14:textId="77777777" w:rsidTr="00B21883">
        <w:trPr>
          <w:jc w:val="center"/>
        </w:trPr>
        <w:tc>
          <w:tcPr>
            <w:tcW w:w="1696" w:type="dxa"/>
            <w:vAlign w:val="center"/>
          </w:tcPr>
          <w:p w14:paraId="4969A561" w14:textId="321B42B8" w:rsidR="00B21883" w:rsidRPr="00B21883" w:rsidRDefault="00B21883" w:rsidP="00B21883">
            <w:pPr>
              <w:jc w:val="center"/>
            </w:pPr>
            <w:r>
              <w:rPr>
                <w:rFonts w:hint="eastAsia"/>
              </w:rPr>
              <w:t>F</w:t>
            </w:r>
            <w:r>
              <w:t>ORMAT</w:t>
            </w:r>
          </w:p>
        </w:tc>
        <w:tc>
          <w:tcPr>
            <w:tcW w:w="3828" w:type="dxa"/>
            <w:vAlign w:val="center"/>
          </w:tcPr>
          <w:p w14:paraId="74FA6828" w14:textId="129593ED" w:rsidR="00B21883" w:rsidRPr="00B21883" w:rsidRDefault="00B21883" w:rsidP="00B21883">
            <w:r>
              <w:t xml:space="preserve">Specifies a location and name for backup pieces and copies. You must use substitution variables to generate unique file names. The most common substitution variable is %U, which generates a unique name. Others include %d for the DB_NAME, %t for the backup set time stamp, %s for the backup set number, and %p for the backup piece </w:t>
            </w:r>
            <w:r>
              <w:lastRenderedPageBreak/>
              <w:t>number</w:t>
            </w:r>
          </w:p>
        </w:tc>
        <w:tc>
          <w:tcPr>
            <w:tcW w:w="4104" w:type="dxa"/>
            <w:vAlign w:val="center"/>
          </w:tcPr>
          <w:p w14:paraId="457AB247" w14:textId="5ADDC988" w:rsidR="00B21883" w:rsidRPr="00B21883" w:rsidRDefault="00B21883" w:rsidP="00B21883">
            <w:r>
              <w:lastRenderedPageBreak/>
              <w:t>BACKUP FORMAT 'AL_ %d/%t/%s/%p' ARCHIVELOG LIKE '%</w:t>
            </w:r>
            <w:proofErr w:type="spellStart"/>
            <w:r>
              <w:t>arc_dest</w:t>
            </w:r>
            <w:proofErr w:type="spellEnd"/>
            <w:r>
              <w:t>%';</w:t>
            </w:r>
          </w:p>
        </w:tc>
      </w:tr>
      <w:tr w:rsidR="00B21883" w14:paraId="01F45656" w14:textId="77777777" w:rsidTr="00B21883">
        <w:trPr>
          <w:jc w:val="center"/>
        </w:trPr>
        <w:tc>
          <w:tcPr>
            <w:tcW w:w="1696" w:type="dxa"/>
            <w:vAlign w:val="center"/>
          </w:tcPr>
          <w:p w14:paraId="61263612" w14:textId="544EE3FC" w:rsidR="00B21883" w:rsidRPr="00B21883" w:rsidRDefault="00B21883" w:rsidP="00B21883">
            <w:pPr>
              <w:jc w:val="center"/>
            </w:pPr>
            <w:r>
              <w:rPr>
                <w:rFonts w:hint="eastAsia"/>
              </w:rPr>
              <w:t>T</w:t>
            </w:r>
            <w:r>
              <w:t>AG</w:t>
            </w:r>
          </w:p>
        </w:tc>
        <w:tc>
          <w:tcPr>
            <w:tcW w:w="3828" w:type="dxa"/>
            <w:vAlign w:val="center"/>
          </w:tcPr>
          <w:p w14:paraId="11F549B4" w14:textId="2C62A644" w:rsidR="00B21883" w:rsidRPr="00B21883" w:rsidRDefault="00B21883" w:rsidP="00B21883">
            <w:r>
              <w:t>Specifies a user-defined string as a label for the backup. If you do not specify a tag, then RMAN assigns a default tag with the date and time. Tags are always stored in the RMAN repository in uppercase.</w:t>
            </w:r>
          </w:p>
        </w:tc>
        <w:tc>
          <w:tcPr>
            <w:tcW w:w="4104" w:type="dxa"/>
            <w:vAlign w:val="center"/>
          </w:tcPr>
          <w:p w14:paraId="0A1926DB" w14:textId="0E210A19" w:rsidR="00B21883" w:rsidRPr="00B21883" w:rsidRDefault="00B21883" w:rsidP="00B21883">
            <w:r>
              <w:t>BACKUP TAG '</w:t>
            </w:r>
            <w:proofErr w:type="spellStart"/>
            <w:r>
              <w:t>weekly_full_db_bkup</w:t>
            </w:r>
            <w:proofErr w:type="spellEnd"/>
            <w:r>
              <w:t xml:space="preserve"> ' DATABASE MAXSETSIZE 10M;</w:t>
            </w:r>
          </w:p>
        </w:tc>
      </w:tr>
    </w:tbl>
    <w:p w14:paraId="46AFE31C" w14:textId="70CA5703" w:rsidR="00A34D02" w:rsidRDefault="00092018" w:rsidP="00260A25">
      <w:pPr>
        <w:pStyle w:val="ABCText"/>
        <w:spacing w:after="312"/>
        <w:ind w:left="473" w:firstLine="480"/>
      </w:pPr>
      <w:r>
        <w:rPr>
          <w:rFonts w:hint="eastAsia"/>
        </w:rPr>
        <w:t>数据库运行模式为</w:t>
      </w:r>
      <w:r>
        <w:rPr>
          <w:rFonts w:hint="eastAsia"/>
        </w:rPr>
        <w:t>A</w:t>
      </w:r>
      <w:r>
        <w:t>RCHIVELOG</w:t>
      </w:r>
      <w:r>
        <w:rPr>
          <w:rFonts w:hint="eastAsia"/>
        </w:rPr>
        <w:t>时，允许在</w:t>
      </w:r>
      <w:r>
        <w:rPr>
          <w:rFonts w:hint="eastAsia"/>
        </w:rPr>
        <w:t>database</w:t>
      </w:r>
      <w:r>
        <w:rPr>
          <w:rFonts w:hint="eastAsia"/>
        </w:rPr>
        <w:t>打开的状态下进行备份。</w:t>
      </w:r>
    </w:p>
    <w:p w14:paraId="249C5F0E" w14:textId="77777777" w:rsidR="000042E8" w:rsidRDefault="000042E8" w:rsidP="00260A25">
      <w:pPr>
        <w:pStyle w:val="ABCText"/>
        <w:spacing w:after="312"/>
        <w:ind w:left="473" w:firstLine="480"/>
      </w:pPr>
      <w:r>
        <w:t xml:space="preserve">For example, enter the following command at the RMAN prompt to back up the database and all archived redo log files to the default backup device: </w:t>
      </w:r>
    </w:p>
    <w:p w14:paraId="1D791111" w14:textId="1B7CFA55" w:rsidR="00092018" w:rsidRDefault="000042E8" w:rsidP="000042E8">
      <w:pPr>
        <w:pStyle w:val="Coding"/>
      </w:pPr>
      <w:r>
        <w:t>RMAN&gt; BACKUP DATABASE PLUS ARCHIVELOG;</w:t>
      </w:r>
    </w:p>
    <w:p w14:paraId="483759CA" w14:textId="127B746F" w:rsidR="001C13B3" w:rsidRDefault="00BE4D7A" w:rsidP="00260A25">
      <w:pPr>
        <w:pStyle w:val="ABCText"/>
        <w:spacing w:after="312"/>
        <w:ind w:left="473" w:firstLine="480"/>
      </w:pPr>
      <w:r>
        <w:rPr>
          <w:rFonts w:hint="eastAsia"/>
        </w:rPr>
        <w:t>如果运行模式是</w:t>
      </w:r>
      <w:r>
        <w:rPr>
          <w:rFonts w:hint="eastAsia"/>
        </w:rPr>
        <w:t>N</w:t>
      </w:r>
      <w:r>
        <w:t>OARCHIVELOG</w:t>
      </w:r>
      <w:r>
        <w:rPr>
          <w:rFonts w:hint="eastAsia"/>
        </w:rPr>
        <w:t>，则要求数据库的状态时</w:t>
      </w:r>
      <w:r>
        <w:rPr>
          <w:rFonts w:hint="eastAsia"/>
        </w:rPr>
        <w:t>mounted</w:t>
      </w:r>
      <w:r w:rsidR="0012622F">
        <w:rPr>
          <w:rFonts w:hint="eastAsia"/>
        </w:rPr>
        <w:t>，</w:t>
      </w:r>
    </w:p>
    <w:p w14:paraId="1F0F795F" w14:textId="77777777" w:rsidR="00FD057B" w:rsidRDefault="00FD057B" w:rsidP="00FD057B">
      <w:pPr>
        <w:pStyle w:val="Coding"/>
      </w:pPr>
      <w:r>
        <w:t xml:space="preserve">RMAN&gt; SHUTDOWN IMMEDIATE; </w:t>
      </w:r>
    </w:p>
    <w:p w14:paraId="0B498011" w14:textId="77777777" w:rsidR="00FD057B" w:rsidRDefault="00FD057B" w:rsidP="00FD057B">
      <w:pPr>
        <w:pStyle w:val="Coding"/>
      </w:pPr>
      <w:r>
        <w:t xml:space="preserve">RMAN&gt; STARTUP FORCE DBA; </w:t>
      </w:r>
    </w:p>
    <w:p w14:paraId="53CEF4DF" w14:textId="77777777" w:rsidR="00FD057B" w:rsidRDefault="00FD057B" w:rsidP="00FD057B">
      <w:pPr>
        <w:pStyle w:val="Coding"/>
      </w:pPr>
      <w:r>
        <w:t xml:space="preserve">RMAN&gt; SHUTDOWN IMMEDIATE; </w:t>
      </w:r>
    </w:p>
    <w:p w14:paraId="57DC9C5E" w14:textId="0339077E" w:rsidR="001C13B3" w:rsidRDefault="00FD057B" w:rsidP="00FD057B">
      <w:pPr>
        <w:pStyle w:val="Coding"/>
      </w:pPr>
      <w:r>
        <w:t>RMAN&gt; STARTUP MOUNT;</w:t>
      </w:r>
    </w:p>
    <w:p w14:paraId="3DE117EF" w14:textId="57021DA9" w:rsidR="00FD057B" w:rsidRDefault="00FD057B" w:rsidP="00FD057B">
      <w:pPr>
        <w:pStyle w:val="Coding"/>
      </w:pPr>
      <w:r>
        <w:t>RMAN&gt; BACKUP DATABASE;</w:t>
      </w:r>
      <w:r>
        <w:tab/>
      </w:r>
      <w:r>
        <w:rPr>
          <w:rFonts w:asciiTheme="minorEastAsia" w:eastAsiaTheme="minorEastAsia" w:hAnsiTheme="minorEastAsia" w:hint="eastAsia"/>
        </w:rPr>
        <w:t>#</w:t>
      </w:r>
      <w:r>
        <w:t>RMAN&gt; BACKUP AS COPY DATABASE; image copy backups</w:t>
      </w:r>
    </w:p>
    <w:p w14:paraId="0738B377" w14:textId="528FA62C" w:rsidR="00FB32A3" w:rsidRPr="00FD057B" w:rsidRDefault="00FB32A3" w:rsidP="00FD057B">
      <w:pPr>
        <w:pStyle w:val="Coding"/>
        <w:rPr>
          <w:rFonts w:eastAsiaTheme="minorEastAsia"/>
        </w:rPr>
      </w:pPr>
      <w:r>
        <w:t>RMAN&gt; ALTER DATABASE OPEN;</w:t>
      </w:r>
    </w:p>
    <w:p w14:paraId="36A0BF00" w14:textId="2A25BDE4" w:rsidR="001C13B3" w:rsidRDefault="0007047F" w:rsidP="0007047F">
      <w:pPr>
        <w:pStyle w:val="Title11"/>
        <w:numPr>
          <w:ilvl w:val="1"/>
          <w:numId w:val="32"/>
        </w:numPr>
        <w:spacing w:before="312" w:after="312"/>
      </w:pPr>
      <w:r>
        <w:t>Incremental Backups</w:t>
      </w:r>
    </w:p>
    <w:p w14:paraId="197C3427" w14:textId="77777777" w:rsidR="00CF2E27" w:rsidRDefault="00CF2E27" w:rsidP="00260A25">
      <w:pPr>
        <w:pStyle w:val="ABCText"/>
        <w:spacing w:after="312"/>
        <w:ind w:left="473" w:firstLine="480"/>
      </w:pPr>
      <w:r>
        <w:t xml:space="preserve">The following example creates a level 0 incremental backup to serve as a base for an incremental backup strategy: </w:t>
      </w:r>
    </w:p>
    <w:p w14:paraId="361034B6" w14:textId="77777777" w:rsidR="00CF2E27" w:rsidRDefault="00CF2E27" w:rsidP="00CF2E27">
      <w:pPr>
        <w:pStyle w:val="Coding"/>
      </w:pPr>
      <w:r>
        <w:t xml:space="preserve">BACKUP INCREMENTAL LEVEL 0 DATABASE; </w:t>
      </w:r>
    </w:p>
    <w:p w14:paraId="2389D385" w14:textId="77777777" w:rsidR="00CF2E27" w:rsidRDefault="00CF2E27" w:rsidP="00260A25">
      <w:pPr>
        <w:pStyle w:val="ABCText"/>
        <w:spacing w:after="312"/>
        <w:ind w:left="473" w:firstLine="480"/>
      </w:pPr>
      <w:r>
        <w:t xml:space="preserve">The following example creates a level 1 cumulative incremental backup: </w:t>
      </w:r>
    </w:p>
    <w:p w14:paraId="68082A71" w14:textId="77777777" w:rsidR="00CF2E27" w:rsidRDefault="00CF2E27" w:rsidP="00CF2E27">
      <w:pPr>
        <w:pStyle w:val="Coding"/>
      </w:pPr>
      <w:r>
        <w:t xml:space="preserve">BACKUP INCREMENTAL LEVEL 1 CUMULATIVE DATABASE; </w:t>
      </w:r>
    </w:p>
    <w:p w14:paraId="71E6DBC4" w14:textId="77777777" w:rsidR="00CF2E27" w:rsidRDefault="00CF2E27" w:rsidP="00260A25">
      <w:pPr>
        <w:pStyle w:val="ABCText"/>
        <w:spacing w:after="312"/>
        <w:ind w:left="473" w:firstLine="480"/>
      </w:pPr>
      <w:r>
        <w:t xml:space="preserve">The following example creates a level 1 differential incremental backup: </w:t>
      </w:r>
    </w:p>
    <w:p w14:paraId="680D83DF" w14:textId="1C51318E" w:rsidR="001C13B3" w:rsidRDefault="00CF2E27" w:rsidP="00CF2E27">
      <w:pPr>
        <w:pStyle w:val="Coding"/>
      </w:pPr>
      <w:r>
        <w:t>BACKUP INCREMENTAL LEVEL 1 DATABASE;</w:t>
      </w:r>
    </w:p>
    <w:p w14:paraId="2003AC1D" w14:textId="5A9E2CA1" w:rsidR="00260A25" w:rsidRDefault="003302C2" w:rsidP="00342E85">
      <w:pPr>
        <w:pStyle w:val="Title11"/>
        <w:numPr>
          <w:ilvl w:val="1"/>
          <w:numId w:val="32"/>
        </w:numPr>
        <w:spacing w:before="312" w:after="312"/>
      </w:pPr>
      <w:r>
        <w:t>Incrementally Updated Backups</w:t>
      </w:r>
    </w:p>
    <w:p w14:paraId="012303D2" w14:textId="0AD72BAC" w:rsidR="000E504E" w:rsidRDefault="000E504E" w:rsidP="00342E85">
      <w:pPr>
        <w:pStyle w:val="Title11"/>
        <w:numPr>
          <w:ilvl w:val="1"/>
          <w:numId w:val="32"/>
        </w:numPr>
        <w:spacing w:before="312" w:after="312"/>
      </w:pPr>
      <w:r>
        <w:t>Scripting RMAN Operations</w:t>
      </w:r>
    </w:p>
    <w:p w14:paraId="66AF8B63" w14:textId="77777777" w:rsidR="00CA2D27" w:rsidRDefault="00CA2D27" w:rsidP="000E504E">
      <w:pPr>
        <w:pStyle w:val="ABCText"/>
        <w:spacing w:after="312"/>
        <w:ind w:left="473" w:firstLine="480"/>
      </w:pPr>
      <w:r>
        <w:lastRenderedPageBreak/>
        <w:t xml:space="preserve">To create and run a command file: </w:t>
      </w:r>
    </w:p>
    <w:p w14:paraId="00E64CA6" w14:textId="77777777" w:rsidR="00CA2D27" w:rsidRDefault="00CA2D27" w:rsidP="000E504E">
      <w:pPr>
        <w:pStyle w:val="ABCText"/>
        <w:spacing w:after="312"/>
        <w:ind w:left="473" w:firstLine="480"/>
      </w:pPr>
      <w:r>
        <w:t xml:space="preserve">1. Use a text editor to create a command file. For example, create a command file with the following contents: </w:t>
      </w:r>
    </w:p>
    <w:p w14:paraId="2E523AC1" w14:textId="77777777" w:rsidR="00CA2D27" w:rsidRDefault="00CA2D27" w:rsidP="00CA2D27">
      <w:pPr>
        <w:pStyle w:val="Coding"/>
      </w:pPr>
      <w:r>
        <w:t xml:space="preserve"># my_command_file.txt </w:t>
      </w:r>
    </w:p>
    <w:p w14:paraId="06033D0F" w14:textId="77777777" w:rsidR="00CA2D27" w:rsidRDefault="00CA2D27" w:rsidP="00CA2D27">
      <w:pPr>
        <w:pStyle w:val="Coding"/>
      </w:pPr>
      <w:r>
        <w:t xml:space="preserve">CONNECT TARGET / </w:t>
      </w:r>
    </w:p>
    <w:p w14:paraId="45D0B3C5" w14:textId="77777777" w:rsidR="00CA2D27" w:rsidRDefault="00CA2D27" w:rsidP="00CA2D27">
      <w:pPr>
        <w:pStyle w:val="Coding"/>
      </w:pPr>
      <w:r>
        <w:t>BACKUP DATABASE PLUS ARCHIVELOG;</w:t>
      </w:r>
    </w:p>
    <w:p w14:paraId="383397B5" w14:textId="72E12D4F" w:rsidR="00CA2D27" w:rsidRDefault="00CA2D27" w:rsidP="00CA2D27">
      <w:pPr>
        <w:pStyle w:val="Coding"/>
      </w:pPr>
      <w:r>
        <w:t>LIST BACKUP;</w:t>
      </w:r>
    </w:p>
    <w:p w14:paraId="49398A44" w14:textId="439423FD" w:rsidR="00CA2D27" w:rsidRDefault="00CA2D27" w:rsidP="00CA2D27">
      <w:pPr>
        <w:pStyle w:val="Coding"/>
      </w:pPr>
      <w:r>
        <w:t>EXIT;</w:t>
      </w:r>
    </w:p>
    <w:p w14:paraId="684B9843" w14:textId="77777777" w:rsidR="009E0526" w:rsidRDefault="00CA2D27" w:rsidP="000E504E">
      <w:pPr>
        <w:pStyle w:val="ABCText"/>
        <w:spacing w:after="312"/>
        <w:ind w:left="473" w:firstLine="480"/>
      </w:pPr>
      <w:r>
        <w:t xml:space="preserve"> 2. Start RMAN and then execute the contents of a command file by running the @ command at the RMAN prompt: </w:t>
      </w:r>
    </w:p>
    <w:p w14:paraId="735BBC0B" w14:textId="77777777" w:rsidR="009E0526" w:rsidRDefault="00CA2D27" w:rsidP="009E0526">
      <w:pPr>
        <w:pStyle w:val="Coding"/>
      </w:pPr>
      <w:r>
        <w:t>@/</w:t>
      </w:r>
      <w:proofErr w:type="spellStart"/>
      <w:r>
        <w:t>my_dir</w:t>
      </w:r>
      <w:proofErr w:type="spellEnd"/>
      <w:r>
        <w:t xml:space="preserve">/my_command_file.txt </w:t>
      </w:r>
    </w:p>
    <w:p w14:paraId="2B481296" w14:textId="77777777" w:rsidR="009E0526" w:rsidRDefault="00CA2D27" w:rsidP="000E504E">
      <w:pPr>
        <w:pStyle w:val="ABCText"/>
        <w:spacing w:after="312"/>
        <w:ind w:left="473" w:firstLine="480"/>
      </w:pPr>
      <w:r>
        <w:t># runs specified command file You can also start RMAN with a command file to run, as shown here:</w:t>
      </w:r>
    </w:p>
    <w:p w14:paraId="7BB30B52" w14:textId="2149E7A3" w:rsidR="000E504E" w:rsidRDefault="00CA2D27" w:rsidP="009E0526">
      <w:pPr>
        <w:pStyle w:val="Coding"/>
      </w:pPr>
      <w:r>
        <w:t xml:space="preserve"> % </w:t>
      </w:r>
      <w:proofErr w:type="spellStart"/>
      <w:r>
        <w:t>rman</w:t>
      </w:r>
      <w:proofErr w:type="spellEnd"/>
      <w:r>
        <w:t xml:space="preserve"> @/</w:t>
      </w:r>
      <w:proofErr w:type="spellStart"/>
      <w:r>
        <w:t>my_dir</w:t>
      </w:r>
      <w:proofErr w:type="spellEnd"/>
      <w:r>
        <w:t>/my_command_file.txt</w:t>
      </w:r>
    </w:p>
    <w:p w14:paraId="2D08E2B9" w14:textId="52BB653D" w:rsidR="003302C2" w:rsidRDefault="001F54FD" w:rsidP="00260A25">
      <w:pPr>
        <w:pStyle w:val="ABCText"/>
        <w:spacing w:after="312"/>
        <w:ind w:left="473" w:firstLine="480"/>
      </w:pPr>
      <w:r>
        <w:rPr>
          <w:rFonts w:hint="eastAsia"/>
        </w:rPr>
        <w:t>通道</w:t>
      </w:r>
      <w:r w:rsidR="00B44577">
        <w:rPr>
          <w:rFonts w:hint="eastAsia"/>
        </w:rPr>
        <w:t>，可指定也可自动分配</w:t>
      </w:r>
    </w:p>
    <w:p w14:paraId="02287D9D" w14:textId="21073AA4" w:rsidR="00527C79" w:rsidRPr="00A2463E" w:rsidRDefault="00A2463E" w:rsidP="00A2463E">
      <w:pPr>
        <w:pStyle w:val="Coding"/>
        <w:rPr>
          <w:color w:val="FF0000"/>
        </w:rPr>
      </w:pPr>
      <w:r w:rsidRPr="00A2463E">
        <w:rPr>
          <w:color w:val="FF0000"/>
        </w:rPr>
        <w:t>CONFIGURE CHANNEL</w:t>
      </w:r>
    </w:p>
    <w:p w14:paraId="3057B182" w14:textId="6540B15A" w:rsidR="00527C79" w:rsidRDefault="00527C79" w:rsidP="00260A25">
      <w:pPr>
        <w:pStyle w:val="ABCText"/>
        <w:spacing w:after="312"/>
        <w:ind w:left="473" w:firstLine="480"/>
      </w:pPr>
    </w:p>
    <w:p w14:paraId="7DE0BA62" w14:textId="315B4900" w:rsidR="0003059F" w:rsidRDefault="0003059F" w:rsidP="00260A25">
      <w:pPr>
        <w:pStyle w:val="ABCText"/>
        <w:spacing w:after="312"/>
        <w:ind w:left="473" w:firstLine="480"/>
      </w:pPr>
    </w:p>
    <w:p w14:paraId="160C412C" w14:textId="77777777" w:rsidR="0003059F" w:rsidRDefault="0003059F" w:rsidP="00260A25">
      <w:pPr>
        <w:pStyle w:val="ABCText"/>
        <w:spacing w:after="312"/>
        <w:ind w:left="473" w:firstLine="480"/>
      </w:pPr>
    </w:p>
    <w:p w14:paraId="05FEA7B8" w14:textId="1D121BB1" w:rsidR="003302C2" w:rsidRDefault="00FA7566" w:rsidP="00FA7566">
      <w:pPr>
        <w:pStyle w:val="Title11"/>
        <w:spacing w:before="312" w:after="312"/>
      </w:pPr>
      <w:r>
        <w:rPr>
          <w:rFonts w:hint="eastAsia"/>
        </w:rPr>
        <w:t>实践</w:t>
      </w:r>
    </w:p>
    <w:p w14:paraId="417792AE" w14:textId="53A7522A" w:rsidR="003302C2" w:rsidRDefault="003C3E8A" w:rsidP="003C3E8A">
      <w:pPr>
        <w:pStyle w:val="Coding"/>
      </w:pPr>
      <w:r w:rsidRPr="003C3E8A">
        <w:t>https://blog.csdn.net/laven54/article/details/11909183</w:t>
      </w:r>
    </w:p>
    <w:p w14:paraId="72DC56B3" w14:textId="77777777" w:rsidR="00645613" w:rsidRDefault="00645613" w:rsidP="00645613">
      <w:pPr>
        <w:pStyle w:val="ABCText"/>
        <w:spacing w:after="312"/>
        <w:ind w:left="473" w:firstLine="480"/>
      </w:pPr>
      <w:proofErr w:type="spellStart"/>
      <w:r>
        <w:rPr>
          <w:rFonts w:hint="eastAsia"/>
        </w:rPr>
        <w:t>rman</w:t>
      </w:r>
      <w:proofErr w:type="spellEnd"/>
      <w:r>
        <w:rPr>
          <w:rFonts w:hint="eastAsia"/>
        </w:rPr>
        <w:t>备份脚本：</w:t>
      </w:r>
      <w:r>
        <w:rPr>
          <w:rFonts w:hint="eastAsia"/>
        </w:rPr>
        <w:t>http://blog.csdn.net/laven54/article/details/11892141</w:t>
      </w:r>
    </w:p>
    <w:p w14:paraId="09F71162" w14:textId="77777777" w:rsidR="00645613" w:rsidRDefault="00645613" w:rsidP="00645613">
      <w:pPr>
        <w:pStyle w:val="ABCText"/>
        <w:spacing w:after="312"/>
        <w:ind w:left="473" w:firstLine="480"/>
      </w:pPr>
    </w:p>
    <w:p w14:paraId="666295EB" w14:textId="77777777" w:rsidR="00645613" w:rsidRDefault="00645613" w:rsidP="00645613">
      <w:pPr>
        <w:pStyle w:val="ABCText"/>
        <w:spacing w:after="312"/>
        <w:ind w:left="473" w:firstLine="480"/>
      </w:pPr>
    </w:p>
    <w:p w14:paraId="6F1E56D9" w14:textId="77777777" w:rsidR="00645613" w:rsidRDefault="00645613" w:rsidP="00645613">
      <w:pPr>
        <w:pStyle w:val="ABCText"/>
        <w:spacing w:after="312"/>
        <w:ind w:left="473" w:firstLine="480"/>
      </w:pPr>
    </w:p>
    <w:p w14:paraId="79F6B40C" w14:textId="77777777" w:rsidR="00645613" w:rsidRDefault="00645613" w:rsidP="00645613">
      <w:pPr>
        <w:pStyle w:val="ABCText"/>
        <w:spacing w:after="312"/>
        <w:ind w:left="473" w:firstLine="480"/>
      </w:pPr>
    </w:p>
    <w:p w14:paraId="08661BE3" w14:textId="77777777" w:rsidR="00645613" w:rsidRDefault="00645613" w:rsidP="00645613">
      <w:pPr>
        <w:pStyle w:val="ABCText"/>
        <w:spacing w:after="312"/>
        <w:ind w:left="473" w:firstLine="480"/>
      </w:pPr>
    </w:p>
    <w:p w14:paraId="504879C1" w14:textId="77777777" w:rsidR="00645613" w:rsidRDefault="00645613" w:rsidP="00645613">
      <w:pPr>
        <w:pStyle w:val="ABCText"/>
        <w:spacing w:after="312"/>
        <w:ind w:left="473" w:firstLine="480"/>
      </w:pPr>
      <w:r>
        <w:rPr>
          <w:rFonts w:hint="eastAsia"/>
        </w:rPr>
        <w:t>实验过程：</w:t>
      </w:r>
    </w:p>
    <w:p w14:paraId="0773B3FD" w14:textId="77777777" w:rsidR="00645613" w:rsidRDefault="00645613" w:rsidP="00645613">
      <w:pPr>
        <w:pStyle w:val="ABCText"/>
        <w:spacing w:after="312"/>
        <w:ind w:left="473" w:firstLine="480"/>
      </w:pPr>
    </w:p>
    <w:p w14:paraId="7CCCA056" w14:textId="77777777" w:rsidR="00645613" w:rsidRDefault="00645613" w:rsidP="00645613">
      <w:pPr>
        <w:pStyle w:val="ABCText"/>
        <w:spacing w:after="312"/>
        <w:ind w:left="473" w:firstLine="480"/>
      </w:pPr>
      <w:r>
        <w:rPr>
          <w:rFonts w:hint="eastAsia"/>
        </w:rPr>
        <w:t>1.</w:t>
      </w:r>
      <w:r>
        <w:rPr>
          <w:rFonts w:hint="eastAsia"/>
        </w:rPr>
        <w:t>创建</w:t>
      </w:r>
      <w:r>
        <w:rPr>
          <w:rFonts w:hint="eastAsia"/>
        </w:rPr>
        <w:t>wallet</w:t>
      </w:r>
    </w:p>
    <w:p w14:paraId="5130029F" w14:textId="77777777" w:rsidR="00645613" w:rsidRDefault="00645613" w:rsidP="00645613">
      <w:pPr>
        <w:pStyle w:val="ABCText"/>
        <w:spacing w:after="312"/>
        <w:ind w:left="473" w:firstLine="480"/>
      </w:pPr>
    </w:p>
    <w:p w14:paraId="39E15F82" w14:textId="77777777" w:rsidR="00645613" w:rsidRDefault="00645613" w:rsidP="00645613">
      <w:pPr>
        <w:pStyle w:val="ABCText"/>
        <w:spacing w:after="312"/>
        <w:ind w:left="473" w:firstLine="480"/>
      </w:pPr>
      <w:r>
        <w:t>$ORACLE_HOME/bin/</w:t>
      </w:r>
      <w:proofErr w:type="spellStart"/>
      <w:r>
        <w:t>mkstore</w:t>
      </w:r>
      <w:proofErr w:type="spellEnd"/>
      <w:r>
        <w:t xml:space="preserve"> -</w:t>
      </w:r>
      <w:proofErr w:type="spellStart"/>
      <w:r>
        <w:t>wrl</w:t>
      </w:r>
      <w:proofErr w:type="spellEnd"/>
      <w:r>
        <w:t xml:space="preserve"> $ORACLE_HOME/network/admin/wallet -create</w:t>
      </w:r>
    </w:p>
    <w:p w14:paraId="1619DE96" w14:textId="77777777" w:rsidR="00645613" w:rsidRDefault="00645613" w:rsidP="00645613">
      <w:pPr>
        <w:pStyle w:val="ABCText"/>
        <w:spacing w:after="312"/>
        <w:ind w:left="473" w:firstLine="480"/>
      </w:pPr>
      <w:r>
        <w:rPr>
          <w:rFonts w:hint="eastAsia"/>
        </w:rPr>
        <w:t>Enter password:&lt;</w:t>
      </w:r>
      <w:r>
        <w:rPr>
          <w:rFonts w:hint="eastAsia"/>
        </w:rPr>
        <w:t>输入</w:t>
      </w:r>
      <w:r>
        <w:rPr>
          <w:rFonts w:hint="eastAsia"/>
        </w:rPr>
        <w:t>wallet</w:t>
      </w:r>
      <w:r>
        <w:rPr>
          <w:rFonts w:hint="eastAsia"/>
        </w:rPr>
        <w:t>密码</w:t>
      </w:r>
      <w:r>
        <w:rPr>
          <w:rFonts w:hint="eastAsia"/>
        </w:rPr>
        <w:t>&gt;</w:t>
      </w:r>
    </w:p>
    <w:p w14:paraId="797CEA98" w14:textId="77777777" w:rsidR="00645613" w:rsidRDefault="00645613" w:rsidP="00645613">
      <w:pPr>
        <w:pStyle w:val="ABCText"/>
        <w:spacing w:after="312"/>
        <w:ind w:left="473" w:firstLine="480"/>
      </w:pPr>
    </w:p>
    <w:p w14:paraId="4840BBB6" w14:textId="77777777" w:rsidR="00645613" w:rsidRDefault="00645613" w:rsidP="00645613">
      <w:pPr>
        <w:pStyle w:val="ABCText"/>
        <w:spacing w:after="312"/>
        <w:ind w:left="473" w:firstLine="480"/>
      </w:pPr>
    </w:p>
    <w:p w14:paraId="766DFD92" w14:textId="77777777" w:rsidR="00645613" w:rsidRDefault="00645613" w:rsidP="00645613">
      <w:pPr>
        <w:pStyle w:val="ABCText"/>
        <w:spacing w:after="312"/>
        <w:ind w:left="473" w:firstLine="480"/>
      </w:pPr>
      <w:r>
        <w:rPr>
          <w:rFonts w:hint="eastAsia"/>
        </w:rPr>
        <w:t>2.</w:t>
      </w:r>
      <w:r>
        <w:rPr>
          <w:rFonts w:hint="eastAsia"/>
        </w:rPr>
        <w:t>创建连接串</w:t>
      </w:r>
      <w:r>
        <w:rPr>
          <w:rFonts w:hint="eastAsia"/>
        </w:rPr>
        <w:t>(</w:t>
      </w:r>
      <w:r>
        <w:rPr>
          <w:rFonts w:hint="eastAsia"/>
        </w:rPr>
        <w:t>一个连接</w:t>
      </w:r>
      <w:proofErr w:type="gramStart"/>
      <w:r>
        <w:rPr>
          <w:rFonts w:hint="eastAsia"/>
        </w:rPr>
        <w:t>串只能</w:t>
      </w:r>
      <w:proofErr w:type="gramEnd"/>
      <w:r>
        <w:rPr>
          <w:rFonts w:hint="eastAsia"/>
        </w:rPr>
        <w:t>对应一个用户</w:t>
      </w:r>
      <w:r>
        <w:rPr>
          <w:rFonts w:hint="eastAsia"/>
        </w:rPr>
        <w:t>)</w:t>
      </w:r>
    </w:p>
    <w:p w14:paraId="74A5BCAD" w14:textId="77777777" w:rsidR="00645613" w:rsidRDefault="00645613" w:rsidP="00645613">
      <w:pPr>
        <w:pStyle w:val="ABCText"/>
        <w:spacing w:after="312"/>
        <w:ind w:left="473" w:firstLine="480"/>
      </w:pPr>
      <w:proofErr w:type="spellStart"/>
      <w:r>
        <w:t>rman_connect</w:t>
      </w:r>
      <w:proofErr w:type="spellEnd"/>
      <w:r>
        <w:t xml:space="preserve"> =</w:t>
      </w:r>
    </w:p>
    <w:p w14:paraId="154435C2" w14:textId="77777777" w:rsidR="00645613" w:rsidRDefault="00645613" w:rsidP="00645613">
      <w:pPr>
        <w:pStyle w:val="ABCText"/>
        <w:spacing w:after="312"/>
        <w:ind w:left="473" w:firstLine="480"/>
      </w:pPr>
      <w:r>
        <w:t>(DESCRIPTION =</w:t>
      </w:r>
    </w:p>
    <w:p w14:paraId="74CEFF28" w14:textId="77777777" w:rsidR="00645613" w:rsidRDefault="00645613" w:rsidP="00645613">
      <w:pPr>
        <w:pStyle w:val="ABCText"/>
        <w:spacing w:after="312"/>
        <w:ind w:left="473" w:firstLine="480"/>
      </w:pPr>
      <w:r>
        <w:t xml:space="preserve">(ADDRESS = (PROTOCOL = </w:t>
      </w:r>
      <w:proofErr w:type="gramStart"/>
      <w:r>
        <w:t>TCP)(</w:t>
      </w:r>
      <w:proofErr w:type="gramEnd"/>
      <w:r>
        <w:t>HOST = nascds18.cn.oracle.com)(PORT = 1521))</w:t>
      </w:r>
    </w:p>
    <w:p w14:paraId="441F9DC3" w14:textId="77777777" w:rsidR="00645613" w:rsidRDefault="00645613" w:rsidP="00645613">
      <w:pPr>
        <w:pStyle w:val="ABCText"/>
        <w:spacing w:after="312"/>
        <w:ind w:left="473" w:firstLine="480"/>
      </w:pPr>
      <w:r>
        <w:t>(CONNECT_DATA =</w:t>
      </w:r>
    </w:p>
    <w:p w14:paraId="0BF421FA" w14:textId="77777777" w:rsidR="00645613" w:rsidRDefault="00645613" w:rsidP="00645613">
      <w:pPr>
        <w:pStyle w:val="ABCText"/>
        <w:spacing w:after="312"/>
        <w:ind w:left="473" w:firstLine="480"/>
      </w:pPr>
      <w:r>
        <w:t>(SERVER = DEDICATED)</w:t>
      </w:r>
    </w:p>
    <w:p w14:paraId="2FC82905" w14:textId="77777777" w:rsidR="00645613" w:rsidRDefault="00645613" w:rsidP="00645613">
      <w:pPr>
        <w:pStyle w:val="ABCText"/>
        <w:spacing w:after="312"/>
        <w:ind w:left="473" w:firstLine="480"/>
      </w:pPr>
      <w:r>
        <w:t>(SERVICE_NAME = R10203)</w:t>
      </w:r>
    </w:p>
    <w:p w14:paraId="2CDA7D4F" w14:textId="77777777" w:rsidR="00645613" w:rsidRDefault="00645613" w:rsidP="00645613">
      <w:pPr>
        <w:pStyle w:val="ABCText"/>
        <w:spacing w:after="312"/>
        <w:ind w:left="473" w:firstLine="480"/>
      </w:pPr>
      <w:r>
        <w:lastRenderedPageBreak/>
        <w:t>)</w:t>
      </w:r>
    </w:p>
    <w:p w14:paraId="55060708" w14:textId="77777777" w:rsidR="00645613" w:rsidRDefault="00645613" w:rsidP="00645613">
      <w:pPr>
        <w:pStyle w:val="ABCText"/>
        <w:spacing w:after="312"/>
        <w:ind w:left="473" w:firstLine="480"/>
      </w:pPr>
      <w:r>
        <w:t>)</w:t>
      </w:r>
    </w:p>
    <w:p w14:paraId="634894BF" w14:textId="77777777" w:rsidR="00645613" w:rsidRDefault="00645613" w:rsidP="00645613">
      <w:pPr>
        <w:pStyle w:val="ABCText"/>
        <w:spacing w:after="312"/>
        <w:ind w:left="473" w:firstLine="480"/>
      </w:pPr>
    </w:p>
    <w:p w14:paraId="727F513B" w14:textId="77777777" w:rsidR="00645613" w:rsidRDefault="00645613" w:rsidP="00645613">
      <w:pPr>
        <w:pStyle w:val="ABCText"/>
        <w:spacing w:after="312"/>
        <w:ind w:left="473" w:firstLine="480"/>
      </w:pPr>
    </w:p>
    <w:p w14:paraId="195C2937" w14:textId="77777777" w:rsidR="00645613" w:rsidRDefault="00645613" w:rsidP="00645613">
      <w:pPr>
        <w:pStyle w:val="ABCText"/>
        <w:spacing w:after="312"/>
        <w:ind w:left="473" w:firstLine="480"/>
      </w:pPr>
      <w:r>
        <w:rPr>
          <w:rFonts w:hint="eastAsia"/>
        </w:rPr>
        <w:t xml:space="preserve">3. </w:t>
      </w:r>
      <w:r>
        <w:rPr>
          <w:rFonts w:hint="eastAsia"/>
        </w:rPr>
        <w:t>加入用户认证信息到</w:t>
      </w:r>
      <w:r>
        <w:rPr>
          <w:rFonts w:hint="eastAsia"/>
        </w:rPr>
        <w:t>Wallet</w:t>
      </w:r>
    </w:p>
    <w:p w14:paraId="7FA5E24B" w14:textId="77777777" w:rsidR="00645613" w:rsidRDefault="00645613" w:rsidP="00645613">
      <w:pPr>
        <w:pStyle w:val="ABCText"/>
        <w:spacing w:after="312"/>
        <w:ind w:left="473" w:firstLine="480"/>
      </w:pPr>
      <w:r>
        <w:rPr>
          <w:rFonts w:hint="eastAsia"/>
        </w:rPr>
        <w:t>其中</w:t>
      </w:r>
      <w:proofErr w:type="spellStart"/>
      <w:r>
        <w:rPr>
          <w:rFonts w:hint="eastAsia"/>
        </w:rPr>
        <w:t>db_utest</w:t>
      </w:r>
      <w:proofErr w:type="spellEnd"/>
      <w:r>
        <w:rPr>
          <w:rFonts w:hint="eastAsia"/>
        </w:rPr>
        <w:t>是前面设置的网路连接串</w:t>
      </w:r>
      <w:r>
        <w:rPr>
          <w:rFonts w:hint="eastAsia"/>
        </w:rPr>
        <w:t>, "oracle"</w:t>
      </w:r>
      <w:r>
        <w:rPr>
          <w:rFonts w:hint="eastAsia"/>
        </w:rPr>
        <w:t>是用户</w:t>
      </w:r>
      <w:r>
        <w:rPr>
          <w:rFonts w:hint="eastAsia"/>
        </w:rPr>
        <w:t>sys</w:t>
      </w:r>
      <w:r>
        <w:rPr>
          <w:rFonts w:hint="eastAsia"/>
        </w:rPr>
        <w:t>的密码</w:t>
      </w:r>
      <w:r>
        <w:rPr>
          <w:rFonts w:hint="eastAsia"/>
        </w:rPr>
        <w:t>.</w:t>
      </w:r>
    </w:p>
    <w:p w14:paraId="19E743BF" w14:textId="77777777" w:rsidR="00645613" w:rsidRDefault="00645613" w:rsidP="00645613">
      <w:pPr>
        <w:pStyle w:val="ABCText"/>
        <w:spacing w:after="312"/>
        <w:ind w:left="473" w:firstLine="480"/>
      </w:pPr>
      <w:r>
        <w:t>$ORACLE_HOME/bin/</w:t>
      </w:r>
      <w:proofErr w:type="spellStart"/>
      <w:r>
        <w:t>mkstore</w:t>
      </w:r>
      <w:proofErr w:type="spellEnd"/>
      <w:r>
        <w:t xml:space="preserve"> -</w:t>
      </w:r>
      <w:proofErr w:type="spellStart"/>
      <w:r>
        <w:t>wrl</w:t>
      </w:r>
      <w:proofErr w:type="spellEnd"/>
      <w:r>
        <w:t xml:space="preserve"> $ORACLE_HOME/network/admin/wallet -</w:t>
      </w:r>
      <w:proofErr w:type="spellStart"/>
      <w:r>
        <w:t>createCredential</w:t>
      </w:r>
      <w:proofErr w:type="spellEnd"/>
      <w:r>
        <w:t xml:space="preserve"> </w:t>
      </w:r>
      <w:proofErr w:type="spellStart"/>
      <w:r>
        <w:t>rman_connect</w:t>
      </w:r>
      <w:proofErr w:type="spellEnd"/>
      <w:r>
        <w:t xml:space="preserve"> sys "oracle"</w:t>
      </w:r>
    </w:p>
    <w:p w14:paraId="581EAA76" w14:textId="77777777" w:rsidR="00645613" w:rsidRDefault="00645613" w:rsidP="00645613">
      <w:pPr>
        <w:pStyle w:val="ABCText"/>
        <w:spacing w:after="312"/>
        <w:ind w:left="473" w:firstLine="480"/>
      </w:pPr>
      <w:r>
        <w:rPr>
          <w:rFonts w:hint="eastAsia"/>
        </w:rPr>
        <w:t>Enter wallet password:&lt;</w:t>
      </w:r>
      <w:r>
        <w:rPr>
          <w:rFonts w:hint="eastAsia"/>
        </w:rPr>
        <w:t>输入</w:t>
      </w:r>
      <w:r>
        <w:rPr>
          <w:rFonts w:hint="eastAsia"/>
        </w:rPr>
        <w:t>wallet</w:t>
      </w:r>
      <w:r>
        <w:rPr>
          <w:rFonts w:hint="eastAsia"/>
        </w:rPr>
        <w:t>密码</w:t>
      </w:r>
      <w:r>
        <w:rPr>
          <w:rFonts w:hint="eastAsia"/>
        </w:rPr>
        <w:t>&gt;</w:t>
      </w:r>
    </w:p>
    <w:p w14:paraId="2B7E53ED" w14:textId="77777777" w:rsidR="00645613" w:rsidRDefault="00645613" w:rsidP="00645613">
      <w:pPr>
        <w:pStyle w:val="ABCText"/>
        <w:spacing w:after="312"/>
        <w:ind w:left="473" w:firstLine="480"/>
      </w:pPr>
      <w:r>
        <w:t xml:space="preserve">Create credential </w:t>
      </w:r>
      <w:proofErr w:type="gramStart"/>
      <w:r>
        <w:t>oracle.security</w:t>
      </w:r>
      <w:proofErr w:type="gramEnd"/>
      <w:r>
        <w:t>.client.connect_string1</w:t>
      </w:r>
    </w:p>
    <w:p w14:paraId="28666385" w14:textId="77777777" w:rsidR="00645613" w:rsidRDefault="00645613" w:rsidP="00645613">
      <w:pPr>
        <w:pStyle w:val="ABCText"/>
        <w:spacing w:after="312"/>
        <w:ind w:left="473" w:firstLine="480"/>
      </w:pPr>
    </w:p>
    <w:p w14:paraId="7B04B689" w14:textId="77777777" w:rsidR="00645613" w:rsidRDefault="00645613" w:rsidP="00645613">
      <w:pPr>
        <w:pStyle w:val="ABCText"/>
        <w:spacing w:after="312"/>
        <w:ind w:left="473" w:firstLine="480"/>
      </w:pPr>
    </w:p>
    <w:p w14:paraId="7EDBA212" w14:textId="77777777" w:rsidR="00645613" w:rsidRDefault="00645613" w:rsidP="00645613">
      <w:pPr>
        <w:pStyle w:val="ABCText"/>
        <w:spacing w:after="312"/>
        <w:ind w:left="473" w:firstLine="480"/>
      </w:pPr>
      <w:r>
        <w:rPr>
          <w:rFonts w:hint="eastAsia"/>
        </w:rPr>
        <w:t xml:space="preserve">4. </w:t>
      </w:r>
      <w:r>
        <w:rPr>
          <w:rFonts w:hint="eastAsia"/>
        </w:rPr>
        <w:t>查看</w:t>
      </w:r>
      <w:proofErr w:type="spellStart"/>
      <w:r>
        <w:rPr>
          <w:rFonts w:hint="eastAsia"/>
        </w:rPr>
        <w:t>rman</w:t>
      </w:r>
      <w:proofErr w:type="spellEnd"/>
      <w:r>
        <w:rPr>
          <w:rFonts w:hint="eastAsia"/>
        </w:rPr>
        <w:t>用户是否被加入到</w:t>
      </w:r>
      <w:r>
        <w:rPr>
          <w:rFonts w:hint="eastAsia"/>
        </w:rPr>
        <w:t>wallet</w:t>
      </w:r>
      <w:r>
        <w:rPr>
          <w:rFonts w:hint="eastAsia"/>
        </w:rPr>
        <w:t>中</w:t>
      </w:r>
    </w:p>
    <w:p w14:paraId="4AE599EE" w14:textId="77777777" w:rsidR="00645613" w:rsidRDefault="00645613" w:rsidP="00645613">
      <w:pPr>
        <w:pStyle w:val="ABCText"/>
        <w:spacing w:after="312"/>
        <w:ind w:left="473" w:firstLine="480"/>
      </w:pPr>
      <w:r>
        <w:t>$ORACLE_HOME/bin/</w:t>
      </w:r>
      <w:proofErr w:type="spellStart"/>
      <w:r>
        <w:t>mkstore</w:t>
      </w:r>
      <w:proofErr w:type="spellEnd"/>
      <w:r>
        <w:t xml:space="preserve"> -</w:t>
      </w:r>
      <w:proofErr w:type="spellStart"/>
      <w:r>
        <w:t>wrl</w:t>
      </w:r>
      <w:proofErr w:type="spellEnd"/>
      <w:r>
        <w:t xml:space="preserve"> $ORACLE_HOME/network/admin/wallet -</w:t>
      </w:r>
      <w:proofErr w:type="spellStart"/>
      <w:r>
        <w:t>listCredential</w:t>
      </w:r>
      <w:proofErr w:type="spellEnd"/>
    </w:p>
    <w:p w14:paraId="654F1002" w14:textId="77777777" w:rsidR="00645613" w:rsidRDefault="00645613" w:rsidP="00645613">
      <w:pPr>
        <w:pStyle w:val="ABCText"/>
        <w:spacing w:after="312"/>
        <w:ind w:left="473" w:firstLine="480"/>
      </w:pPr>
      <w:r>
        <w:rPr>
          <w:rFonts w:hint="eastAsia"/>
        </w:rPr>
        <w:t>Enter wallet password:&lt;</w:t>
      </w:r>
      <w:r>
        <w:rPr>
          <w:rFonts w:hint="eastAsia"/>
        </w:rPr>
        <w:t>输入</w:t>
      </w:r>
      <w:r>
        <w:rPr>
          <w:rFonts w:hint="eastAsia"/>
        </w:rPr>
        <w:t>wallet</w:t>
      </w:r>
      <w:r>
        <w:rPr>
          <w:rFonts w:hint="eastAsia"/>
        </w:rPr>
        <w:t>密码</w:t>
      </w:r>
      <w:r>
        <w:rPr>
          <w:rFonts w:hint="eastAsia"/>
        </w:rPr>
        <w:t>&gt; </w:t>
      </w:r>
    </w:p>
    <w:p w14:paraId="252600AF" w14:textId="77777777" w:rsidR="00645613" w:rsidRDefault="00645613" w:rsidP="00645613">
      <w:pPr>
        <w:pStyle w:val="ABCText"/>
        <w:spacing w:after="312"/>
        <w:ind w:left="473" w:firstLine="480"/>
      </w:pPr>
      <w:r>
        <w:t xml:space="preserve">List credential (index: </w:t>
      </w:r>
      <w:proofErr w:type="spellStart"/>
      <w:r>
        <w:t>connect_string</w:t>
      </w:r>
      <w:proofErr w:type="spellEnd"/>
      <w:r>
        <w:t xml:space="preserve"> username)</w:t>
      </w:r>
    </w:p>
    <w:p w14:paraId="3DF4F8E4" w14:textId="77777777" w:rsidR="00645613" w:rsidRDefault="00645613" w:rsidP="00645613">
      <w:pPr>
        <w:pStyle w:val="ABCText"/>
        <w:spacing w:after="312"/>
        <w:ind w:left="473" w:firstLine="480"/>
      </w:pPr>
      <w:r>
        <w:rPr>
          <w:rFonts w:hint="eastAsia"/>
        </w:rPr>
        <w:t xml:space="preserve">1: </w:t>
      </w:r>
      <w:proofErr w:type="spellStart"/>
      <w:r>
        <w:rPr>
          <w:rFonts w:hint="eastAsia"/>
        </w:rPr>
        <w:t>rman_connect</w:t>
      </w:r>
      <w:proofErr w:type="spellEnd"/>
      <w:r>
        <w:rPr>
          <w:rFonts w:hint="eastAsia"/>
        </w:rPr>
        <w:t xml:space="preserve"> sys (</w:t>
      </w:r>
      <w:r>
        <w:rPr>
          <w:rFonts w:hint="eastAsia"/>
        </w:rPr>
        <w:t>显示</w:t>
      </w:r>
      <w:r>
        <w:rPr>
          <w:rFonts w:hint="eastAsia"/>
        </w:rPr>
        <w:t>sys</w:t>
      </w:r>
      <w:r>
        <w:rPr>
          <w:rFonts w:hint="eastAsia"/>
        </w:rPr>
        <w:t>已经被加入到</w:t>
      </w:r>
      <w:r>
        <w:rPr>
          <w:rFonts w:hint="eastAsia"/>
        </w:rPr>
        <w:t>wallet</w:t>
      </w:r>
      <w:r>
        <w:rPr>
          <w:rFonts w:hint="eastAsia"/>
        </w:rPr>
        <w:t>中</w:t>
      </w:r>
      <w:r>
        <w:rPr>
          <w:rFonts w:hint="eastAsia"/>
        </w:rPr>
        <w:t>)</w:t>
      </w:r>
    </w:p>
    <w:p w14:paraId="79FD08F5" w14:textId="77777777" w:rsidR="00645613" w:rsidRDefault="00645613" w:rsidP="00645613">
      <w:pPr>
        <w:pStyle w:val="ABCText"/>
        <w:spacing w:after="312"/>
        <w:ind w:left="473" w:firstLine="480"/>
      </w:pPr>
    </w:p>
    <w:p w14:paraId="7B4D9FCD" w14:textId="77777777" w:rsidR="00645613" w:rsidRDefault="00645613" w:rsidP="00645613">
      <w:pPr>
        <w:pStyle w:val="ABCText"/>
        <w:spacing w:after="312"/>
        <w:ind w:left="473" w:firstLine="480"/>
      </w:pPr>
    </w:p>
    <w:p w14:paraId="6BF884F7" w14:textId="77777777" w:rsidR="00645613" w:rsidRDefault="00645613" w:rsidP="00645613">
      <w:pPr>
        <w:pStyle w:val="ABCText"/>
        <w:spacing w:after="312"/>
        <w:ind w:left="473" w:firstLine="480"/>
      </w:pPr>
      <w:r>
        <w:rPr>
          <w:rFonts w:hint="eastAsia"/>
        </w:rPr>
        <w:lastRenderedPageBreak/>
        <w:t xml:space="preserve">5. </w:t>
      </w:r>
      <w:r>
        <w:rPr>
          <w:rFonts w:hint="eastAsia"/>
        </w:rPr>
        <w:t>加入</w:t>
      </w:r>
      <w:r>
        <w:rPr>
          <w:rFonts w:hint="eastAsia"/>
        </w:rPr>
        <w:t>Wallet</w:t>
      </w:r>
      <w:r>
        <w:rPr>
          <w:rFonts w:hint="eastAsia"/>
        </w:rPr>
        <w:t>位置信息到</w:t>
      </w:r>
      <w:proofErr w:type="spellStart"/>
      <w:r>
        <w:rPr>
          <w:rFonts w:hint="eastAsia"/>
        </w:rPr>
        <w:t>sqlnet.ora</w:t>
      </w:r>
      <w:proofErr w:type="spellEnd"/>
    </w:p>
    <w:p w14:paraId="3811DD8F" w14:textId="77777777" w:rsidR="00645613" w:rsidRDefault="00645613" w:rsidP="00645613">
      <w:pPr>
        <w:pStyle w:val="ABCText"/>
        <w:spacing w:after="312"/>
        <w:ind w:left="473" w:firstLine="480"/>
      </w:pPr>
      <w:r>
        <w:t>$ vi $ORACLE_HOME/network/admin/</w:t>
      </w:r>
      <w:proofErr w:type="spellStart"/>
      <w:r>
        <w:t>sqlnet.ora</w:t>
      </w:r>
      <w:proofErr w:type="spellEnd"/>
    </w:p>
    <w:p w14:paraId="206D8B19" w14:textId="77777777" w:rsidR="00645613" w:rsidRDefault="00645613" w:rsidP="00645613">
      <w:pPr>
        <w:pStyle w:val="ABCText"/>
        <w:spacing w:after="312"/>
        <w:ind w:left="473" w:firstLine="480"/>
      </w:pPr>
      <w:r>
        <w:t>WALLET_LOCATION=(SOURCE=(METHOD=</w:t>
      </w:r>
      <w:proofErr w:type="gramStart"/>
      <w:r>
        <w:t>FILE)(</w:t>
      </w:r>
      <w:proofErr w:type="gramEnd"/>
      <w:r>
        <w:t>METHOD_DATA=(DIRECTORY=/opt/oracle/products/10.2.0.3/network/admin/wallet)))</w:t>
      </w:r>
    </w:p>
    <w:p w14:paraId="257DF0E3" w14:textId="77777777" w:rsidR="00645613" w:rsidRDefault="00645613" w:rsidP="00645613">
      <w:pPr>
        <w:pStyle w:val="ABCText"/>
        <w:spacing w:after="312"/>
        <w:ind w:left="473" w:firstLine="480"/>
      </w:pPr>
      <w:r>
        <w:t>SQLNET.WALLET_OVERRIDE=TRUE</w:t>
      </w:r>
    </w:p>
    <w:p w14:paraId="6B8EEDC8" w14:textId="77777777" w:rsidR="00645613" w:rsidRDefault="00645613" w:rsidP="00645613">
      <w:pPr>
        <w:pStyle w:val="ABCText"/>
        <w:spacing w:after="312"/>
        <w:ind w:left="473" w:firstLine="480"/>
      </w:pPr>
    </w:p>
    <w:p w14:paraId="65451022" w14:textId="77777777" w:rsidR="00645613" w:rsidRDefault="00645613" w:rsidP="00645613">
      <w:pPr>
        <w:pStyle w:val="ABCText"/>
        <w:spacing w:after="312"/>
        <w:ind w:left="473" w:firstLine="480"/>
      </w:pPr>
    </w:p>
    <w:p w14:paraId="2588D992" w14:textId="77777777" w:rsidR="00645613" w:rsidRDefault="00645613" w:rsidP="00645613">
      <w:pPr>
        <w:pStyle w:val="ABCText"/>
        <w:spacing w:after="312"/>
        <w:ind w:left="473" w:firstLine="480"/>
      </w:pPr>
      <w:r>
        <w:rPr>
          <w:rFonts w:hint="eastAsia"/>
        </w:rPr>
        <w:t xml:space="preserve">6. </w:t>
      </w:r>
      <w:r>
        <w:rPr>
          <w:rFonts w:hint="eastAsia"/>
        </w:rPr>
        <w:t>链接测试</w:t>
      </w:r>
    </w:p>
    <w:p w14:paraId="0E0F7B20" w14:textId="77777777" w:rsidR="00645613" w:rsidRDefault="00645613" w:rsidP="00645613">
      <w:pPr>
        <w:pStyle w:val="ABCText"/>
        <w:spacing w:after="312"/>
        <w:ind w:left="473" w:firstLine="480"/>
      </w:pPr>
    </w:p>
    <w:p w14:paraId="02F3403D" w14:textId="77777777" w:rsidR="00645613" w:rsidRDefault="00645613" w:rsidP="00645613">
      <w:pPr>
        <w:pStyle w:val="ABCText"/>
        <w:spacing w:after="312"/>
        <w:ind w:left="473" w:firstLine="480"/>
      </w:pPr>
    </w:p>
    <w:p w14:paraId="48F40DD2" w14:textId="77777777" w:rsidR="00645613" w:rsidRDefault="00645613" w:rsidP="00645613">
      <w:pPr>
        <w:pStyle w:val="ABCText"/>
        <w:spacing w:after="312"/>
        <w:ind w:left="473" w:firstLine="480"/>
      </w:pPr>
      <w:r>
        <w:t xml:space="preserve">[oracle@nascds18 </w:t>
      </w:r>
      <w:proofErr w:type="gramStart"/>
      <w:r>
        <w:t>admin]$</w:t>
      </w:r>
      <w:proofErr w:type="gramEnd"/>
      <w:r>
        <w:t xml:space="preserve"> </w:t>
      </w:r>
      <w:proofErr w:type="spellStart"/>
      <w:r>
        <w:t>rman</w:t>
      </w:r>
      <w:proofErr w:type="spellEnd"/>
      <w:r>
        <w:t xml:space="preserve"> target /@</w:t>
      </w:r>
      <w:proofErr w:type="spellStart"/>
      <w:r>
        <w:t>rman_connect</w:t>
      </w:r>
      <w:proofErr w:type="spellEnd"/>
    </w:p>
    <w:p w14:paraId="55C30AD4" w14:textId="77777777" w:rsidR="00645613" w:rsidRDefault="00645613" w:rsidP="00645613">
      <w:pPr>
        <w:pStyle w:val="ABCText"/>
        <w:spacing w:after="312"/>
        <w:ind w:left="473" w:firstLine="480"/>
      </w:pPr>
    </w:p>
    <w:p w14:paraId="36835A2E" w14:textId="77777777" w:rsidR="00645613" w:rsidRDefault="00645613" w:rsidP="00645613">
      <w:pPr>
        <w:pStyle w:val="ABCText"/>
        <w:spacing w:after="312"/>
        <w:ind w:left="473" w:firstLine="480"/>
      </w:pPr>
    </w:p>
    <w:p w14:paraId="68277784" w14:textId="77777777" w:rsidR="00645613" w:rsidRDefault="00645613" w:rsidP="00645613">
      <w:pPr>
        <w:pStyle w:val="ABCText"/>
        <w:spacing w:after="312"/>
        <w:ind w:left="473" w:firstLine="480"/>
      </w:pPr>
      <w:r>
        <w:t>Recovery Manager: Release 10.2.0.3.0 - Production on Mon Sep 23 12:52:23 2013</w:t>
      </w:r>
    </w:p>
    <w:p w14:paraId="4D20F6DE" w14:textId="77777777" w:rsidR="00645613" w:rsidRDefault="00645613" w:rsidP="00645613">
      <w:pPr>
        <w:pStyle w:val="ABCText"/>
        <w:spacing w:after="312"/>
        <w:ind w:left="473" w:firstLine="480"/>
      </w:pPr>
      <w:r>
        <w:t>Copyright (c) 1982, 2005, Oracle. All rights reserved.</w:t>
      </w:r>
    </w:p>
    <w:p w14:paraId="04AB7C6B" w14:textId="77777777" w:rsidR="00645613" w:rsidRDefault="00645613" w:rsidP="00645613">
      <w:pPr>
        <w:pStyle w:val="ABCText"/>
        <w:spacing w:after="312"/>
        <w:ind w:left="473" w:firstLine="480"/>
      </w:pPr>
      <w:r>
        <w:t>connected to target database: R10203 (DBID=2226792988)</w:t>
      </w:r>
    </w:p>
    <w:p w14:paraId="41D0B936" w14:textId="77777777" w:rsidR="00645613" w:rsidRDefault="00645613" w:rsidP="00645613">
      <w:pPr>
        <w:pStyle w:val="ABCText"/>
        <w:spacing w:after="312"/>
        <w:ind w:left="473" w:firstLine="480"/>
      </w:pPr>
    </w:p>
    <w:p w14:paraId="7F5E2A20" w14:textId="77777777" w:rsidR="00645613" w:rsidRDefault="00645613" w:rsidP="00645613">
      <w:pPr>
        <w:pStyle w:val="ABCText"/>
        <w:spacing w:after="312"/>
        <w:ind w:left="473" w:firstLine="480"/>
      </w:pPr>
    </w:p>
    <w:p w14:paraId="5A8301D6" w14:textId="77777777" w:rsidR="00645613" w:rsidRDefault="00645613" w:rsidP="00645613">
      <w:pPr>
        <w:pStyle w:val="ABCText"/>
        <w:spacing w:after="312"/>
        <w:ind w:left="473" w:firstLine="480"/>
      </w:pPr>
      <w:r>
        <w:t>RMAN&gt; exit</w:t>
      </w:r>
    </w:p>
    <w:p w14:paraId="6EEA6474" w14:textId="77777777" w:rsidR="00645613" w:rsidRDefault="00645613" w:rsidP="00645613">
      <w:pPr>
        <w:pStyle w:val="ABCText"/>
        <w:spacing w:after="312"/>
        <w:ind w:left="473" w:firstLine="480"/>
      </w:pPr>
    </w:p>
    <w:p w14:paraId="311C9DB1" w14:textId="77777777" w:rsidR="00645613" w:rsidRDefault="00645613" w:rsidP="00645613">
      <w:pPr>
        <w:pStyle w:val="ABCText"/>
        <w:spacing w:after="312"/>
        <w:ind w:left="473" w:firstLine="480"/>
      </w:pPr>
    </w:p>
    <w:p w14:paraId="31DA6A57" w14:textId="77777777" w:rsidR="00645613" w:rsidRDefault="00645613" w:rsidP="00645613">
      <w:pPr>
        <w:pStyle w:val="ABCText"/>
        <w:spacing w:after="312"/>
        <w:ind w:left="473" w:firstLine="480"/>
      </w:pPr>
      <w:r>
        <w:t>Recovery Manager complete.</w:t>
      </w:r>
    </w:p>
    <w:p w14:paraId="0AA1E9EA" w14:textId="77777777" w:rsidR="00645613" w:rsidRDefault="00645613" w:rsidP="001C7DBF">
      <w:pPr>
        <w:pStyle w:val="ABCText"/>
        <w:spacing w:after="312"/>
        <w:ind w:leftChars="0" w:left="0" w:firstLineChars="0" w:firstLine="0"/>
      </w:pPr>
    </w:p>
    <w:p w14:paraId="00976F1B" w14:textId="77777777" w:rsidR="00645613" w:rsidRDefault="00645613" w:rsidP="00645613">
      <w:pPr>
        <w:pStyle w:val="ABCText"/>
        <w:spacing w:after="312"/>
        <w:ind w:left="473" w:firstLine="480"/>
      </w:pPr>
      <w:r>
        <w:t>----------------------</w:t>
      </w:r>
    </w:p>
    <w:p w14:paraId="5C1AB5B1" w14:textId="77777777" w:rsidR="00645613" w:rsidRDefault="00645613" w:rsidP="00645613">
      <w:pPr>
        <w:pStyle w:val="ABCText"/>
        <w:spacing w:after="312"/>
        <w:ind w:left="473" w:firstLine="480"/>
      </w:pPr>
    </w:p>
    <w:p w14:paraId="07B935D3" w14:textId="77777777" w:rsidR="00645613" w:rsidRDefault="00645613" w:rsidP="00645613">
      <w:pPr>
        <w:pStyle w:val="ABCText"/>
        <w:spacing w:after="312"/>
        <w:ind w:left="473" w:firstLine="480"/>
      </w:pPr>
      <w:proofErr w:type="spellStart"/>
      <w:r>
        <w:rPr>
          <w:rFonts w:hint="eastAsia"/>
        </w:rPr>
        <w:t>mkstore</w:t>
      </w:r>
      <w:proofErr w:type="spellEnd"/>
      <w:r>
        <w:rPr>
          <w:rFonts w:hint="eastAsia"/>
        </w:rPr>
        <w:t>用法：</w:t>
      </w:r>
    </w:p>
    <w:p w14:paraId="6752900E" w14:textId="77777777" w:rsidR="00645613" w:rsidRDefault="00645613" w:rsidP="00645613">
      <w:pPr>
        <w:pStyle w:val="ABCText"/>
        <w:spacing w:after="312"/>
        <w:ind w:left="473" w:firstLine="480"/>
      </w:pPr>
    </w:p>
    <w:p w14:paraId="656D4FF6" w14:textId="77777777" w:rsidR="00645613" w:rsidRDefault="00645613" w:rsidP="00645613">
      <w:pPr>
        <w:pStyle w:val="ABCText"/>
        <w:spacing w:after="312"/>
        <w:ind w:left="473" w:firstLine="480"/>
      </w:pPr>
      <w:r>
        <w:t>dg-primary:/oracle/product/11gR2/</w:t>
      </w:r>
      <w:proofErr w:type="spellStart"/>
      <w:r>
        <w:t>db</w:t>
      </w:r>
      <w:proofErr w:type="spellEnd"/>
      <w:r>
        <w:t xml:space="preserve">/network/admin&gt; </w:t>
      </w:r>
      <w:proofErr w:type="spellStart"/>
      <w:r>
        <w:t>mkstore</w:t>
      </w:r>
      <w:proofErr w:type="spellEnd"/>
    </w:p>
    <w:p w14:paraId="2DA17945" w14:textId="77777777" w:rsidR="00645613" w:rsidRDefault="00645613" w:rsidP="00645613">
      <w:pPr>
        <w:pStyle w:val="ABCText"/>
        <w:spacing w:after="312"/>
        <w:ind w:left="473" w:firstLine="480"/>
      </w:pPr>
      <w:r>
        <w:t xml:space="preserve">Oracle Secret Store </w:t>
      </w:r>
      <w:proofErr w:type="gramStart"/>
      <w:r>
        <w:t>Tool :</w:t>
      </w:r>
      <w:proofErr w:type="gramEnd"/>
      <w:r>
        <w:t xml:space="preserve"> Version 11.2.0.3.0 - Production</w:t>
      </w:r>
    </w:p>
    <w:p w14:paraId="26B60AEF" w14:textId="77777777" w:rsidR="00645613" w:rsidRDefault="00645613" w:rsidP="00645613">
      <w:pPr>
        <w:pStyle w:val="ABCText"/>
        <w:spacing w:after="312"/>
        <w:ind w:left="473" w:firstLine="480"/>
      </w:pPr>
      <w:r>
        <w:t>Copyright (c) 2004, 2011, Oracle and/or its affiliates. All rights reserved.</w:t>
      </w:r>
    </w:p>
    <w:p w14:paraId="30CE3583" w14:textId="77777777" w:rsidR="00645613" w:rsidRDefault="00645613" w:rsidP="00645613">
      <w:pPr>
        <w:pStyle w:val="ABCText"/>
        <w:spacing w:after="312"/>
        <w:ind w:left="473" w:firstLine="480"/>
      </w:pPr>
    </w:p>
    <w:p w14:paraId="71E7AF63" w14:textId="77777777" w:rsidR="00645613" w:rsidRDefault="00645613" w:rsidP="00645613">
      <w:pPr>
        <w:pStyle w:val="ABCText"/>
        <w:spacing w:after="312"/>
        <w:ind w:left="473" w:firstLine="480"/>
      </w:pPr>
    </w:p>
    <w:p w14:paraId="60407022" w14:textId="77777777" w:rsidR="00645613" w:rsidRDefault="00645613" w:rsidP="00645613">
      <w:pPr>
        <w:pStyle w:val="ABCText"/>
        <w:spacing w:after="312"/>
        <w:ind w:left="473" w:firstLine="480"/>
      </w:pPr>
      <w:proofErr w:type="spellStart"/>
      <w:r>
        <w:t>mkstore</w:t>
      </w:r>
      <w:proofErr w:type="spellEnd"/>
      <w:r>
        <w:t xml:space="preserve"> [-</w:t>
      </w:r>
      <w:proofErr w:type="spellStart"/>
      <w:r>
        <w:t>wrl</w:t>
      </w:r>
      <w:proofErr w:type="spellEnd"/>
      <w:r>
        <w:t xml:space="preserve"> </w:t>
      </w:r>
      <w:proofErr w:type="spellStart"/>
      <w:r>
        <w:t>wrl</w:t>
      </w:r>
      <w:proofErr w:type="spellEnd"/>
      <w:r>
        <w:t>] [-create] [-</w:t>
      </w:r>
      <w:proofErr w:type="spellStart"/>
      <w:r>
        <w:t>createSSO</w:t>
      </w:r>
      <w:proofErr w:type="spellEnd"/>
      <w:r>
        <w:t>] [-</w:t>
      </w:r>
      <w:proofErr w:type="spellStart"/>
      <w:r>
        <w:t>createLSSO</w:t>
      </w:r>
      <w:proofErr w:type="spellEnd"/>
      <w:r>
        <w:t>] [-</w:t>
      </w:r>
      <w:proofErr w:type="spellStart"/>
      <w:r>
        <w:t>createALO</w:t>
      </w:r>
      <w:proofErr w:type="spellEnd"/>
      <w:r>
        <w:t>] [-delete] [-</w:t>
      </w:r>
      <w:proofErr w:type="spellStart"/>
      <w:r>
        <w:t>deleteSSO</w:t>
      </w:r>
      <w:proofErr w:type="spellEnd"/>
      <w:r>
        <w:t>] [-list] [-</w:t>
      </w:r>
      <w:proofErr w:type="spellStart"/>
      <w:r>
        <w:t>createEntry</w:t>
      </w:r>
      <w:proofErr w:type="spellEnd"/>
      <w:r>
        <w:t xml:space="preserve"> alias secret] [-</w:t>
      </w:r>
      <w:proofErr w:type="spellStart"/>
      <w:r>
        <w:t>viewEntry</w:t>
      </w:r>
      <w:proofErr w:type="spellEnd"/>
      <w:r>
        <w:t xml:space="preserve"> alias] [-</w:t>
      </w:r>
      <w:proofErr w:type="spellStart"/>
      <w:r>
        <w:t>modifyEntry</w:t>
      </w:r>
      <w:proofErr w:type="spellEnd"/>
      <w:r>
        <w:t xml:space="preserve"> alias secret] [-</w:t>
      </w:r>
      <w:proofErr w:type="spellStart"/>
      <w:r>
        <w:t>deleteEntry</w:t>
      </w:r>
      <w:proofErr w:type="spellEnd"/>
      <w:r>
        <w:t xml:space="preserve"> alias] [-</w:t>
      </w:r>
      <w:proofErr w:type="spellStart"/>
      <w:r>
        <w:t>createCredential</w:t>
      </w:r>
      <w:proofErr w:type="spellEnd"/>
      <w:r>
        <w:t xml:space="preserve"> </w:t>
      </w:r>
      <w:proofErr w:type="spellStart"/>
      <w:r>
        <w:t>connect_string</w:t>
      </w:r>
      <w:proofErr w:type="spellEnd"/>
      <w:r>
        <w:t xml:space="preserve"> username password] [-</w:t>
      </w:r>
      <w:proofErr w:type="spellStart"/>
      <w:r>
        <w:t>listCredential</w:t>
      </w:r>
      <w:proofErr w:type="spellEnd"/>
      <w:r>
        <w:t>] [-</w:t>
      </w:r>
      <w:proofErr w:type="spellStart"/>
      <w:r>
        <w:t>modifyCredential</w:t>
      </w:r>
      <w:proofErr w:type="spellEnd"/>
      <w:r>
        <w:t xml:space="preserve"> </w:t>
      </w:r>
      <w:proofErr w:type="spellStart"/>
      <w:r>
        <w:t>connect_string</w:t>
      </w:r>
      <w:proofErr w:type="spellEnd"/>
      <w:r>
        <w:t xml:space="preserve"> username password] [-</w:t>
      </w:r>
      <w:proofErr w:type="spellStart"/>
      <w:r>
        <w:t>deleteCredential</w:t>
      </w:r>
      <w:proofErr w:type="spellEnd"/>
      <w:r>
        <w:t xml:space="preserve"> </w:t>
      </w:r>
      <w:proofErr w:type="spellStart"/>
      <w:r>
        <w:t>connect_string</w:t>
      </w:r>
      <w:proofErr w:type="spellEnd"/>
      <w:r>
        <w:t>] [-help] [-</w:t>
      </w:r>
      <w:proofErr w:type="spellStart"/>
      <w:r>
        <w:t>nologo</w:t>
      </w:r>
      <w:proofErr w:type="spellEnd"/>
      <w:r>
        <w:t>]</w:t>
      </w:r>
    </w:p>
    <w:p w14:paraId="231ABC45" w14:textId="77777777" w:rsidR="00645613" w:rsidRDefault="00645613" w:rsidP="00645613">
      <w:pPr>
        <w:pStyle w:val="ABCText"/>
        <w:spacing w:after="312"/>
        <w:ind w:left="473" w:firstLine="480"/>
      </w:pPr>
    </w:p>
    <w:p w14:paraId="53B55677" w14:textId="77777777" w:rsidR="00645613" w:rsidRDefault="00645613" w:rsidP="00645613">
      <w:pPr>
        <w:pStyle w:val="ABCText"/>
        <w:spacing w:after="312"/>
        <w:ind w:left="473" w:firstLine="480"/>
      </w:pPr>
      <w:proofErr w:type="spellStart"/>
      <w:r>
        <w:rPr>
          <w:rFonts w:hint="eastAsia"/>
        </w:rPr>
        <w:t>createCredential</w:t>
      </w:r>
      <w:proofErr w:type="spellEnd"/>
      <w:r>
        <w:rPr>
          <w:rFonts w:hint="eastAsia"/>
        </w:rPr>
        <w:t xml:space="preserve"> </w:t>
      </w:r>
      <w:r>
        <w:rPr>
          <w:rFonts w:hint="eastAsia"/>
        </w:rPr>
        <w:t>是创建字符串</w:t>
      </w:r>
      <w:proofErr w:type="gramStart"/>
      <w:r>
        <w:rPr>
          <w:rFonts w:hint="eastAsia"/>
        </w:rPr>
        <w:t>对于的</w:t>
      </w:r>
      <w:proofErr w:type="gramEnd"/>
      <w:r>
        <w:rPr>
          <w:rFonts w:hint="eastAsia"/>
        </w:rPr>
        <w:t>密码</w:t>
      </w:r>
    </w:p>
    <w:p w14:paraId="6EC3044B" w14:textId="77777777" w:rsidR="00645613" w:rsidRDefault="00645613" w:rsidP="00645613">
      <w:pPr>
        <w:pStyle w:val="ABCText"/>
        <w:spacing w:after="312"/>
        <w:ind w:left="473" w:firstLine="480"/>
      </w:pPr>
    </w:p>
    <w:p w14:paraId="4A88B51F" w14:textId="77777777" w:rsidR="00645613" w:rsidRDefault="00645613" w:rsidP="00645613">
      <w:pPr>
        <w:pStyle w:val="ABCText"/>
        <w:spacing w:after="312"/>
        <w:ind w:left="473" w:firstLine="480"/>
      </w:pPr>
      <w:proofErr w:type="spellStart"/>
      <w:r>
        <w:rPr>
          <w:rFonts w:hint="eastAsia"/>
        </w:rPr>
        <w:lastRenderedPageBreak/>
        <w:t>modifyCredential</w:t>
      </w:r>
      <w:proofErr w:type="spellEnd"/>
      <w:r>
        <w:rPr>
          <w:rFonts w:hint="eastAsia"/>
        </w:rPr>
        <w:t xml:space="preserve"> </w:t>
      </w:r>
      <w:r>
        <w:rPr>
          <w:rFonts w:hint="eastAsia"/>
        </w:rPr>
        <w:t>是修改字符串</w:t>
      </w:r>
      <w:proofErr w:type="gramStart"/>
      <w:r>
        <w:rPr>
          <w:rFonts w:hint="eastAsia"/>
        </w:rPr>
        <w:t>对于的</w:t>
      </w:r>
      <w:proofErr w:type="gramEnd"/>
      <w:r>
        <w:rPr>
          <w:rFonts w:hint="eastAsia"/>
        </w:rPr>
        <w:t>密码</w:t>
      </w:r>
    </w:p>
    <w:p w14:paraId="7999341C" w14:textId="77777777" w:rsidR="00645613" w:rsidRDefault="00645613" w:rsidP="00645613">
      <w:pPr>
        <w:pStyle w:val="ABCText"/>
        <w:spacing w:after="312"/>
        <w:ind w:left="473" w:firstLine="480"/>
      </w:pPr>
    </w:p>
    <w:p w14:paraId="05710BD0" w14:textId="77777777" w:rsidR="00645613" w:rsidRDefault="00645613" w:rsidP="00645613">
      <w:pPr>
        <w:pStyle w:val="ABCText"/>
        <w:spacing w:after="312"/>
        <w:ind w:left="473" w:firstLine="480"/>
      </w:pPr>
      <w:proofErr w:type="spellStart"/>
      <w:r>
        <w:rPr>
          <w:rFonts w:hint="eastAsia"/>
        </w:rPr>
        <w:t>deleteCredential</w:t>
      </w:r>
      <w:proofErr w:type="spellEnd"/>
      <w:r>
        <w:rPr>
          <w:rFonts w:hint="eastAsia"/>
        </w:rPr>
        <w:t xml:space="preserve"> </w:t>
      </w:r>
      <w:r>
        <w:rPr>
          <w:rFonts w:hint="eastAsia"/>
        </w:rPr>
        <w:t>是删除字符</w:t>
      </w:r>
      <w:proofErr w:type="gramStart"/>
      <w:r>
        <w:rPr>
          <w:rFonts w:hint="eastAsia"/>
        </w:rPr>
        <w:t>串对于的</w:t>
      </w:r>
      <w:proofErr w:type="gramEnd"/>
      <w:r>
        <w:rPr>
          <w:rFonts w:hint="eastAsia"/>
        </w:rPr>
        <w:t>密码</w:t>
      </w:r>
    </w:p>
    <w:p w14:paraId="5CDEE4EE" w14:textId="77777777" w:rsidR="00645613" w:rsidRDefault="00645613" w:rsidP="00645613">
      <w:pPr>
        <w:pStyle w:val="ABCText"/>
        <w:spacing w:after="312"/>
        <w:ind w:left="473" w:firstLine="480"/>
      </w:pPr>
    </w:p>
    <w:p w14:paraId="6E016B67" w14:textId="77777777" w:rsidR="00645613" w:rsidRDefault="00645613" w:rsidP="00645613">
      <w:pPr>
        <w:pStyle w:val="ABCText"/>
        <w:spacing w:after="312"/>
        <w:ind w:left="473" w:firstLine="480"/>
      </w:pPr>
      <w:proofErr w:type="spellStart"/>
      <w:r>
        <w:rPr>
          <w:rFonts w:hint="eastAsia"/>
        </w:rPr>
        <w:t>listCredential</w:t>
      </w:r>
      <w:proofErr w:type="spellEnd"/>
      <w:r>
        <w:rPr>
          <w:rFonts w:hint="eastAsia"/>
        </w:rPr>
        <w:t xml:space="preserve">  </w:t>
      </w:r>
      <w:r>
        <w:rPr>
          <w:rFonts w:hint="eastAsia"/>
        </w:rPr>
        <w:t>是列出当前有哪些用户设置了密码</w:t>
      </w:r>
    </w:p>
    <w:p w14:paraId="63F235A2" w14:textId="77777777" w:rsidR="00645613" w:rsidRDefault="00645613" w:rsidP="00645613">
      <w:pPr>
        <w:pStyle w:val="ABCText"/>
        <w:spacing w:after="312"/>
        <w:ind w:left="473" w:firstLine="480"/>
      </w:pPr>
    </w:p>
    <w:p w14:paraId="5E007685" w14:textId="77777777" w:rsidR="00645613" w:rsidRDefault="00645613" w:rsidP="00645613">
      <w:pPr>
        <w:pStyle w:val="ABCText"/>
        <w:spacing w:after="312"/>
        <w:ind w:left="473" w:firstLine="480"/>
      </w:pPr>
      <w:r>
        <w:rPr>
          <w:rFonts w:hint="eastAsia"/>
        </w:rPr>
        <w:t>——</w:t>
      </w:r>
      <w:proofErr w:type="gramStart"/>
      <w:r>
        <w:rPr>
          <w:rFonts w:hint="eastAsia"/>
        </w:rPr>
        <w:t>———</w:t>
      </w:r>
      <w:proofErr w:type="gramEnd"/>
      <w:r>
        <w:rPr>
          <w:rFonts w:hint="eastAsia"/>
        </w:rPr>
        <w:t>—</w:t>
      </w:r>
      <w:proofErr w:type="gramStart"/>
      <w:r>
        <w:rPr>
          <w:rFonts w:hint="eastAsia"/>
        </w:rPr>
        <w:t>—</w:t>
      </w:r>
      <w:proofErr w:type="gramEnd"/>
      <w:r>
        <w:rPr>
          <w:rFonts w:hint="eastAsia"/>
        </w:rPr>
        <w:t>—</w:t>
      </w:r>
      <w:proofErr w:type="gramStart"/>
      <w:r>
        <w:rPr>
          <w:rFonts w:hint="eastAsia"/>
        </w:rPr>
        <w:t>—</w:t>
      </w:r>
      <w:proofErr w:type="gramEnd"/>
      <w:r>
        <w:rPr>
          <w:rFonts w:hint="eastAsia"/>
        </w:rPr>
        <w:t>—</w:t>
      </w:r>
    </w:p>
    <w:p w14:paraId="52CFB105" w14:textId="77777777" w:rsidR="00645613" w:rsidRDefault="00645613" w:rsidP="00645613">
      <w:pPr>
        <w:pStyle w:val="ABCText"/>
        <w:spacing w:after="312"/>
        <w:ind w:left="473" w:firstLine="480"/>
      </w:pPr>
    </w:p>
    <w:p w14:paraId="04C6EB74" w14:textId="77777777" w:rsidR="00645613" w:rsidRDefault="00645613" w:rsidP="00645613">
      <w:pPr>
        <w:pStyle w:val="ABCText"/>
        <w:spacing w:after="312"/>
        <w:ind w:left="473" w:firstLine="480"/>
      </w:pPr>
      <w:r>
        <w:rPr>
          <w:rFonts w:hint="eastAsia"/>
        </w:rPr>
        <w:t>测试的插曲：</w:t>
      </w:r>
    </w:p>
    <w:p w14:paraId="5E43846D" w14:textId="77777777" w:rsidR="00645613" w:rsidRDefault="00645613" w:rsidP="00645613">
      <w:pPr>
        <w:pStyle w:val="ABCText"/>
        <w:spacing w:after="312"/>
        <w:ind w:left="473" w:firstLine="480"/>
      </w:pPr>
    </w:p>
    <w:p w14:paraId="5F3C27C8" w14:textId="77777777" w:rsidR="00645613" w:rsidRDefault="00645613" w:rsidP="00645613">
      <w:pPr>
        <w:pStyle w:val="ABCText"/>
        <w:spacing w:after="312"/>
        <w:ind w:left="473" w:firstLine="480"/>
      </w:pPr>
      <w:r>
        <w:rPr>
          <w:rFonts w:hint="eastAsia"/>
        </w:rPr>
        <w:t>使用</w:t>
      </w:r>
      <w:proofErr w:type="spellStart"/>
      <w:r>
        <w:rPr>
          <w:rFonts w:hint="eastAsia"/>
        </w:rPr>
        <w:t>rman</w:t>
      </w:r>
      <w:proofErr w:type="spellEnd"/>
      <w:r>
        <w:rPr>
          <w:rFonts w:hint="eastAsia"/>
        </w:rPr>
        <w:t xml:space="preserve"> target /@</w:t>
      </w:r>
      <w:proofErr w:type="spellStart"/>
      <w:r>
        <w:rPr>
          <w:rFonts w:hint="eastAsia"/>
        </w:rPr>
        <w:t>rman_connect</w:t>
      </w:r>
      <w:proofErr w:type="spellEnd"/>
      <w:r>
        <w:rPr>
          <w:rFonts w:hint="eastAsia"/>
        </w:rPr>
        <w:t xml:space="preserve"> </w:t>
      </w:r>
      <w:r>
        <w:rPr>
          <w:rFonts w:hint="eastAsia"/>
        </w:rPr>
        <w:t>没问题，可是换成</w:t>
      </w:r>
      <w:proofErr w:type="spellStart"/>
      <w:r>
        <w:rPr>
          <w:rFonts w:hint="eastAsia"/>
        </w:rPr>
        <w:t>sqlplus</w:t>
      </w:r>
      <w:proofErr w:type="spellEnd"/>
      <w:r>
        <w:rPr>
          <w:rFonts w:hint="eastAsia"/>
        </w:rPr>
        <w:t xml:space="preserve"> /@</w:t>
      </w:r>
      <w:proofErr w:type="spellStart"/>
      <w:r>
        <w:rPr>
          <w:rFonts w:hint="eastAsia"/>
        </w:rPr>
        <w:t>rman_connect</w:t>
      </w:r>
      <w:proofErr w:type="spellEnd"/>
      <w:r>
        <w:rPr>
          <w:rFonts w:hint="eastAsia"/>
        </w:rPr>
        <w:t xml:space="preserve"> </w:t>
      </w:r>
      <w:r>
        <w:rPr>
          <w:rFonts w:hint="eastAsia"/>
        </w:rPr>
        <w:t>就报错：</w:t>
      </w:r>
    </w:p>
    <w:p w14:paraId="21CF09DC" w14:textId="77777777" w:rsidR="00645613" w:rsidRDefault="00645613" w:rsidP="00645613">
      <w:pPr>
        <w:pStyle w:val="ABCText"/>
        <w:spacing w:after="312"/>
        <w:ind w:left="473" w:firstLine="480"/>
      </w:pPr>
    </w:p>
    <w:p w14:paraId="1EBA0D79" w14:textId="77777777" w:rsidR="00645613" w:rsidRDefault="00645613" w:rsidP="00645613">
      <w:pPr>
        <w:pStyle w:val="ABCText"/>
        <w:spacing w:after="312"/>
        <w:ind w:left="473" w:firstLine="480"/>
      </w:pPr>
      <w:r>
        <w:t>dg-primary:/oracle/product/11gR2/</w:t>
      </w:r>
      <w:proofErr w:type="spellStart"/>
      <w:r>
        <w:t>db</w:t>
      </w:r>
      <w:proofErr w:type="spellEnd"/>
      <w:r>
        <w:t xml:space="preserve">/network/admin&gt; </w:t>
      </w:r>
      <w:proofErr w:type="spellStart"/>
      <w:r>
        <w:t>rman</w:t>
      </w:r>
      <w:proofErr w:type="spellEnd"/>
      <w:r>
        <w:t xml:space="preserve"> target /@rman_connect2</w:t>
      </w:r>
    </w:p>
    <w:p w14:paraId="3920188A" w14:textId="77777777" w:rsidR="00645613" w:rsidRDefault="00645613" w:rsidP="00645613">
      <w:pPr>
        <w:pStyle w:val="ABCText"/>
        <w:spacing w:after="312"/>
        <w:ind w:left="473" w:firstLine="480"/>
      </w:pPr>
    </w:p>
    <w:p w14:paraId="1F5A2C45" w14:textId="77777777" w:rsidR="00645613" w:rsidRDefault="00645613" w:rsidP="00645613">
      <w:pPr>
        <w:pStyle w:val="ABCText"/>
        <w:spacing w:after="312"/>
        <w:ind w:left="473" w:firstLine="480"/>
      </w:pPr>
      <w:r>
        <w:t>Recovery Manager: Release 11.2.0.3.0 - Production on Sun Sep 22 22:49:10 2013</w:t>
      </w:r>
    </w:p>
    <w:p w14:paraId="625BD322" w14:textId="77777777" w:rsidR="00645613" w:rsidRDefault="00645613" w:rsidP="00645613">
      <w:pPr>
        <w:pStyle w:val="ABCText"/>
        <w:spacing w:after="312"/>
        <w:ind w:left="473" w:firstLine="480"/>
      </w:pPr>
    </w:p>
    <w:p w14:paraId="0D2275F1" w14:textId="29CDD0B1" w:rsidR="00645613" w:rsidRDefault="00645613" w:rsidP="00645613">
      <w:pPr>
        <w:pStyle w:val="ABCText"/>
        <w:spacing w:after="312"/>
        <w:ind w:left="473" w:firstLine="480"/>
      </w:pPr>
      <w:r>
        <w:t>Copyright (c) 1982, 2011, Oracle and/or its affiliates.  All rights reserved.</w:t>
      </w:r>
      <w:r w:rsidR="001C7DBF">
        <w:t xml:space="preserve"> </w:t>
      </w:r>
    </w:p>
    <w:p w14:paraId="7E134E20" w14:textId="77777777" w:rsidR="00645613" w:rsidRDefault="00645613" w:rsidP="00645613">
      <w:pPr>
        <w:pStyle w:val="ABCText"/>
        <w:spacing w:after="312"/>
        <w:ind w:left="473" w:firstLine="480"/>
      </w:pPr>
    </w:p>
    <w:p w14:paraId="067A9D36" w14:textId="301012BF" w:rsidR="00645613" w:rsidRDefault="00645613" w:rsidP="001C7DBF">
      <w:pPr>
        <w:pStyle w:val="ABCText"/>
        <w:spacing w:after="312"/>
        <w:ind w:left="473" w:firstLine="480"/>
      </w:pPr>
      <w:r>
        <w:t>connected to target database: EBAI (DBID=2009644852)</w:t>
      </w:r>
    </w:p>
    <w:p w14:paraId="28EDC2F0" w14:textId="77777777" w:rsidR="00645613" w:rsidRDefault="00645613" w:rsidP="00645613">
      <w:pPr>
        <w:pStyle w:val="ABCText"/>
        <w:spacing w:after="312"/>
        <w:ind w:left="473" w:firstLine="480"/>
      </w:pPr>
    </w:p>
    <w:p w14:paraId="445C2C02" w14:textId="77777777" w:rsidR="00645613" w:rsidRDefault="00645613" w:rsidP="00645613">
      <w:pPr>
        <w:pStyle w:val="ABCText"/>
        <w:spacing w:after="312"/>
        <w:ind w:left="473" w:firstLine="480"/>
      </w:pPr>
      <w:r>
        <w:t>RMAN&gt; </w:t>
      </w:r>
    </w:p>
    <w:p w14:paraId="1BF376CB" w14:textId="77777777" w:rsidR="00645613" w:rsidRDefault="00645613" w:rsidP="00645613">
      <w:pPr>
        <w:pStyle w:val="ABCText"/>
        <w:spacing w:after="312"/>
        <w:ind w:left="473" w:firstLine="480"/>
      </w:pPr>
    </w:p>
    <w:p w14:paraId="662115CC" w14:textId="77777777" w:rsidR="00645613" w:rsidRDefault="00645613" w:rsidP="00645613">
      <w:pPr>
        <w:pStyle w:val="ABCText"/>
        <w:spacing w:after="312"/>
        <w:ind w:left="473" w:firstLine="480"/>
      </w:pPr>
      <w:r>
        <w:t>dg-primary:/oracle/product/11gR2/</w:t>
      </w:r>
      <w:proofErr w:type="spellStart"/>
      <w:r>
        <w:t>db</w:t>
      </w:r>
      <w:proofErr w:type="spellEnd"/>
      <w:r>
        <w:t xml:space="preserve">/network/admin&gt; </w:t>
      </w:r>
      <w:proofErr w:type="spellStart"/>
      <w:r>
        <w:t>sqlplus</w:t>
      </w:r>
      <w:proofErr w:type="spellEnd"/>
      <w:r>
        <w:t xml:space="preserve"> /@rman_connect2</w:t>
      </w:r>
    </w:p>
    <w:p w14:paraId="356D1FC4" w14:textId="77777777" w:rsidR="00645613" w:rsidRDefault="00645613" w:rsidP="00645613">
      <w:pPr>
        <w:pStyle w:val="ABCText"/>
        <w:spacing w:after="312"/>
        <w:ind w:left="473" w:firstLine="480"/>
      </w:pPr>
    </w:p>
    <w:p w14:paraId="7C9FF815" w14:textId="36713521" w:rsidR="00645613" w:rsidRDefault="00645613" w:rsidP="001C7DBF">
      <w:pPr>
        <w:pStyle w:val="ABCText"/>
        <w:spacing w:after="312"/>
        <w:ind w:left="473" w:firstLine="480"/>
      </w:pPr>
      <w:r>
        <w:t>SQL*Plus: Release 11.2.0.3.0 Production on Sun Sep 22 22:47:33 2013</w:t>
      </w:r>
    </w:p>
    <w:p w14:paraId="1FFD457A" w14:textId="77777777" w:rsidR="00645613" w:rsidRDefault="00645613" w:rsidP="00645613">
      <w:pPr>
        <w:pStyle w:val="ABCText"/>
        <w:spacing w:after="312"/>
        <w:ind w:left="473" w:firstLine="480"/>
      </w:pPr>
      <w:r>
        <w:t>Copyright (c) 1982, 2011, Oracle.  All rights reserved.</w:t>
      </w:r>
    </w:p>
    <w:p w14:paraId="254C6AD5" w14:textId="77777777" w:rsidR="00645613" w:rsidRDefault="00645613" w:rsidP="001C7DBF">
      <w:pPr>
        <w:pStyle w:val="ABCText"/>
        <w:spacing w:after="312"/>
        <w:ind w:leftChars="0" w:left="0" w:firstLineChars="0" w:firstLine="0"/>
      </w:pPr>
    </w:p>
    <w:p w14:paraId="7FAB3754" w14:textId="77777777" w:rsidR="00645613" w:rsidRDefault="00645613" w:rsidP="00645613">
      <w:pPr>
        <w:pStyle w:val="ABCText"/>
        <w:spacing w:after="312"/>
        <w:ind w:left="473" w:firstLine="480"/>
      </w:pPr>
      <w:r>
        <w:t>ERROR:</w:t>
      </w:r>
    </w:p>
    <w:p w14:paraId="66769C6E" w14:textId="77777777" w:rsidR="00645613" w:rsidRDefault="00645613" w:rsidP="00645613">
      <w:pPr>
        <w:pStyle w:val="ABCText"/>
        <w:spacing w:after="312"/>
        <w:ind w:left="473" w:firstLine="480"/>
      </w:pPr>
      <w:r>
        <w:t>ORA-28009: connection as SYS should be as SYSDBA or SYSOPER</w:t>
      </w:r>
    </w:p>
    <w:p w14:paraId="6A21DE7D" w14:textId="77777777" w:rsidR="00645613" w:rsidRDefault="00645613" w:rsidP="00645613">
      <w:pPr>
        <w:pStyle w:val="ABCText"/>
        <w:spacing w:after="312"/>
        <w:ind w:left="473" w:firstLine="480"/>
      </w:pPr>
    </w:p>
    <w:p w14:paraId="1DCEB08D" w14:textId="66B12F51" w:rsidR="00645613" w:rsidRDefault="00645613" w:rsidP="001C7DBF">
      <w:pPr>
        <w:pStyle w:val="ABCText"/>
        <w:spacing w:after="312"/>
        <w:ind w:left="473" w:firstLine="480"/>
      </w:pPr>
      <w:r>
        <w:t>RMAN connections to a database are specified and authenticated in the same way as SQL*Plus connections to a database. The only difference is that RMAN connections to a target or auxiliary database require the SYSDBA privilege. The AS SYSDBA keywords are implied for target and auxiliary connections and cannot be explicitly specified.</w:t>
      </w:r>
    </w:p>
    <w:p w14:paraId="1D57E5E5" w14:textId="77777777" w:rsidR="00645613" w:rsidRDefault="00645613" w:rsidP="00645613">
      <w:pPr>
        <w:pStyle w:val="ABCText"/>
        <w:spacing w:after="312"/>
        <w:ind w:left="473" w:firstLine="480"/>
      </w:pPr>
      <w:r>
        <w:rPr>
          <w:rFonts w:hint="eastAsia"/>
        </w:rPr>
        <w:t>说明，在</w:t>
      </w:r>
      <w:proofErr w:type="spellStart"/>
      <w:r>
        <w:rPr>
          <w:rFonts w:hint="eastAsia"/>
        </w:rPr>
        <w:t>rman</w:t>
      </w:r>
      <w:proofErr w:type="spellEnd"/>
      <w:r>
        <w:rPr>
          <w:rFonts w:hint="eastAsia"/>
        </w:rPr>
        <w:t>连接数据库时</w:t>
      </w:r>
      <w:r>
        <w:rPr>
          <w:rFonts w:hint="eastAsia"/>
        </w:rPr>
        <w:t>sys</w:t>
      </w:r>
      <w:r>
        <w:rPr>
          <w:rFonts w:hint="eastAsia"/>
        </w:rPr>
        <w:t>用户不需要</w:t>
      </w:r>
      <w:proofErr w:type="gramStart"/>
      <w:r>
        <w:rPr>
          <w:rFonts w:hint="eastAsia"/>
        </w:rPr>
        <w:t>”</w:t>
      </w:r>
      <w:proofErr w:type="gramEnd"/>
      <w:r>
        <w:rPr>
          <w:rFonts w:hint="eastAsia"/>
        </w:rPr>
        <w:t>显式“指明</w:t>
      </w:r>
      <w:r>
        <w:rPr>
          <w:rFonts w:hint="eastAsia"/>
        </w:rPr>
        <w:t xml:space="preserve"> </w:t>
      </w:r>
      <w:r>
        <w:rPr>
          <w:rFonts w:hint="eastAsia"/>
        </w:rPr>
        <w:t>”</w:t>
      </w:r>
      <w:r>
        <w:rPr>
          <w:rFonts w:hint="eastAsia"/>
        </w:rPr>
        <w:t>as SYSDBA</w:t>
      </w:r>
      <w:r>
        <w:rPr>
          <w:rFonts w:hint="eastAsia"/>
        </w:rPr>
        <w:t>“关键字。</w:t>
      </w:r>
      <w:r>
        <w:rPr>
          <w:rFonts w:hint="eastAsia"/>
        </w:rPr>
        <w:t xml:space="preserve"> </w:t>
      </w:r>
      <w:r>
        <w:rPr>
          <w:rFonts w:hint="eastAsia"/>
        </w:rPr>
        <w:t>但是在</w:t>
      </w:r>
      <w:proofErr w:type="spellStart"/>
      <w:r>
        <w:rPr>
          <w:rFonts w:hint="eastAsia"/>
        </w:rPr>
        <w:t>sqlplus</w:t>
      </w:r>
      <w:proofErr w:type="spellEnd"/>
      <w:r>
        <w:rPr>
          <w:rFonts w:hint="eastAsia"/>
        </w:rPr>
        <w:t>登陆数据库时，</w:t>
      </w:r>
      <w:r>
        <w:rPr>
          <w:rFonts w:hint="eastAsia"/>
        </w:rPr>
        <w:t>sys</w:t>
      </w:r>
      <w:r>
        <w:rPr>
          <w:rFonts w:hint="eastAsia"/>
        </w:rPr>
        <w:t>用户必须指明，这个是区别，以前看见了但是没有太在意呢</w:t>
      </w:r>
    </w:p>
    <w:p w14:paraId="501B3F68" w14:textId="77777777" w:rsidR="00645613" w:rsidRDefault="00645613" w:rsidP="00645613">
      <w:pPr>
        <w:pStyle w:val="ABCText"/>
        <w:spacing w:after="312"/>
        <w:ind w:left="473" w:firstLine="480"/>
      </w:pPr>
      <w:r>
        <w:t xml:space="preserve">--------------------- </w:t>
      </w:r>
    </w:p>
    <w:p w14:paraId="1C04F050" w14:textId="0483ED0E" w:rsidR="003302C2" w:rsidRDefault="003302C2" w:rsidP="00260A25">
      <w:pPr>
        <w:pStyle w:val="ABCText"/>
        <w:spacing w:after="312"/>
        <w:ind w:left="473" w:firstLine="480"/>
      </w:pPr>
    </w:p>
    <w:p w14:paraId="5429EA35" w14:textId="31542AA4" w:rsidR="003302C2" w:rsidRDefault="00C53829" w:rsidP="00C53829">
      <w:pPr>
        <w:pStyle w:val="Title11"/>
        <w:spacing w:before="312" w:after="312"/>
      </w:pPr>
      <w:r>
        <w:rPr>
          <w:rFonts w:hint="eastAsia"/>
        </w:rPr>
        <w:t>疑问</w:t>
      </w:r>
    </w:p>
    <w:p w14:paraId="04F4A7C7" w14:textId="3C1ECF57" w:rsidR="00C53829" w:rsidRDefault="00C53829" w:rsidP="00C009A9">
      <w:pPr>
        <w:pStyle w:val="ABCText"/>
        <w:spacing w:after="312"/>
        <w:ind w:left="473" w:firstLine="480"/>
      </w:pPr>
      <w:proofErr w:type="spellStart"/>
      <w:r>
        <w:t>A</w:t>
      </w:r>
      <w:r>
        <w:rPr>
          <w:rFonts w:hint="eastAsia"/>
        </w:rPr>
        <w:t>rchivelog</w:t>
      </w:r>
      <w:proofErr w:type="spellEnd"/>
      <w:r>
        <w:rPr>
          <w:rFonts w:ascii="微软雅黑" w:eastAsia="微软雅黑" w:hAnsi="微软雅黑" w:cs="微软雅黑" w:hint="eastAsia"/>
        </w:rPr>
        <w:t>和</w:t>
      </w:r>
      <w:proofErr w:type="spellStart"/>
      <w:r>
        <w:rPr>
          <w:rFonts w:hint="eastAsia"/>
        </w:rPr>
        <w:t>redolog</w:t>
      </w:r>
      <w:proofErr w:type="spellEnd"/>
    </w:p>
    <w:p w14:paraId="05050B6F" w14:textId="508E6AEE" w:rsidR="00C53829" w:rsidRDefault="00C53829" w:rsidP="00AD0949">
      <w:pPr>
        <w:pStyle w:val="ABCText"/>
        <w:spacing w:after="312"/>
        <w:ind w:left="473" w:firstLine="480"/>
      </w:pPr>
    </w:p>
    <w:p w14:paraId="02A900AF" w14:textId="288BF358" w:rsidR="00163509" w:rsidRDefault="00163509" w:rsidP="00AD0949">
      <w:pPr>
        <w:pStyle w:val="ABCText"/>
        <w:spacing w:after="312"/>
        <w:ind w:left="473" w:firstLine="480"/>
      </w:pPr>
    </w:p>
    <w:p w14:paraId="1C035289" w14:textId="46821AE6" w:rsidR="00163509" w:rsidRDefault="00163509" w:rsidP="00AD0949">
      <w:pPr>
        <w:pStyle w:val="ABCText"/>
        <w:spacing w:after="312"/>
        <w:ind w:left="473" w:firstLine="480"/>
      </w:pPr>
    </w:p>
    <w:p w14:paraId="084ECE30" w14:textId="77777777" w:rsidR="00163509" w:rsidRDefault="00163509" w:rsidP="00AD0949">
      <w:pPr>
        <w:pStyle w:val="ABCText"/>
        <w:spacing w:after="312"/>
        <w:ind w:left="473" w:firstLine="480"/>
      </w:pPr>
    </w:p>
    <w:sectPr w:rsidR="00163509" w:rsidSect="00B21883">
      <w:footerReference w:type="default" r:id="rId10"/>
      <w:pgSz w:w="11906" w:h="16838"/>
      <w:pgMar w:top="709" w:right="1134" w:bottom="777" w:left="1134"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7E09DD" w14:textId="77777777" w:rsidR="003E0496" w:rsidRDefault="003E0496" w:rsidP="005164BE">
      <w:pPr>
        <w:spacing w:line="240" w:lineRule="auto"/>
      </w:pPr>
      <w:r>
        <w:separator/>
      </w:r>
    </w:p>
  </w:endnote>
  <w:endnote w:type="continuationSeparator" w:id="0">
    <w:p w14:paraId="3393E44D" w14:textId="77777777" w:rsidR="003E0496" w:rsidRDefault="003E0496" w:rsidP="005164B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微软雅黑">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5C9408" w14:textId="77777777" w:rsidR="0091148A" w:rsidRDefault="0091148A">
    <w:pPr>
      <w:pStyle w:val="Footer"/>
    </w:pPr>
    <w:r>
      <w:t>Unrestricted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1B4F16" w14:textId="77777777" w:rsidR="003E0496" w:rsidRDefault="003E0496" w:rsidP="005164BE">
      <w:pPr>
        <w:spacing w:line="240" w:lineRule="auto"/>
      </w:pPr>
      <w:r>
        <w:separator/>
      </w:r>
    </w:p>
  </w:footnote>
  <w:footnote w:type="continuationSeparator" w:id="0">
    <w:p w14:paraId="1215C305" w14:textId="77777777" w:rsidR="003E0496" w:rsidRDefault="003E0496" w:rsidP="005164B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89789F"/>
    <w:multiLevelType w:val="hybridMultilevel"/>
    <w:tmpl w:val="61487578"/>
    <w:lvl w:ilvl="0" w:tplc="22AEB0D4">
      <w:start w:val="1"/>
      <w:numFmt w:val="decimal"/>
      <w:pStyle w:val="Title11"/>
      <w:lvlText w:val="%1."/>
      <w:lvlJc w:val="left"/>
      <w:pPr>
        <w:ind w:left="777" w:hanging="420"/>
      </w:pPr>
      <w:rPr>
        <w:rFonts w:hint="eastAsia"/>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F84590"/>
    <w:multiLevelType w:val="hybridMultilevel"/>
    <w:tmpl w:val="D440525C"/>
    <w:lvl w:ilvl="0" w:tplc="8FF89410">
      <w:start w:val="1"/>
      <w:numFmt w:val="decimal"/>
      <w:lvlText w:val="%1."/>
      <w:lvlJc w:val="left"/>
      <w:pPr>
        <w:ind w:left="1313" w:hanging="360"/>
      </w:pPr>
      <w:rPr>
        <w:rFonts w:hint="default"/>
      </w:rPr>
    </w:lvl>
    <w:lvl w:ilvl="1" w:tplc="04090019" w:tentative="1">
      <w:start w:val="1"/>
      <w:numFmt w:val="lowerLetter"/>
      <w:lvlText w:val="%2."/>
      <w:lvlJc w:val="left"/>
      <w:pPr>
        <w:ind w:left="2033" w:hanging="360"/>
      </w:pPr>
    </w:lvl>
    <w:lvl w:ilvl="2" w:tplc="0409001B" w:tentative="1">
      <w:start w:val="1"/>
      <w:numFmt w:val="lowerRoman"/>
      <w:lvlText w:val="%3."/>
      <w:lvlJc w:val="right"/>
      <w:pPr>
        <w:ind w:left="2753" w:hanging="180"/>
      </w:pPr>
    </w:lvl>
    <w:lvl w:ilvl="3" w:tplc="0409000F" w:tentative="1">
      <w:start w:val="1"/>
      <w:numFmt w:val="decimal"/>
      <w:lvlText w:val="%4."/>
      <w:lvlJc w:val="left"/>
      <w:pPr>
        <w:ind w:left="3473" w:hanging="360"/>
      </w:pPr>
    </w:lvl>
    <w:lvl w:ilvl="4" w:tplc="04090019" w:tentative="1">
      <w:start w:val="1"/>
      <w:numFmt w:val="lowerLetter"/>
      <w:lvlText w:val="%5."/>
      <w:lvlJc w:val="left"/>
      <w:pPr>
        <w:ind w:left="4193" w:hanging="360"/>
      </w:pPr>
    </w:lvl>
    <w:lvl w:ilvl="5" w:tplc="0409001B" w:tentative="1">
      <w:start w:val="1"/>
      <w:numFmt w:val="lowerRoman"/>
      <w:lvlText w:val="%6."/>
      <w:lvlJc w:val="right"/>
      <w:pPr>
        <w:ind w:left="4913" w:hanging="180"/>
      </w:pPr>
    </w:lvl>
    <w:lvl w:ilvl="6" w:tplc="0409000F" w:tentative="1">
      <w:start w:val="1"/>
      <w:numFmt w:val="decimal"/>
      <w:lvlText w:val="%7."/>
      <w:lvlJc w:val="left"/>
      <w:pPr>
        <w:ind w:left="5633" w:hanging="360"/>
      </w:pPr>
    </w:lvl>
    <w:lvl w:ilvl="7" w:tplc="04090019" w:tentative="1">
      <w:start w:val="1"/>
      <w:numFmt w:val="lowerLetter"/>
      <w:lvlText w:val="%8."/>
      <w:lvlJc w:val="left"/>
      <w:pPr>
        <w:ind w:left="6353" w:hanging="360"/>
      </w:pPr>
    </w:lvl>
    <w:lvl w:ilvl="8" w:tplc="0409001B" w:tentative="1">
      <w:start w:val="1"/>
      <w:numFmt w:val="lowerRoman"/>
      <w:lvlText w:val="%9."/>
      <w:lvlJc w:val="right"/>
      <w:pPr>
        <w:ind w:left="7073" w:hanging="180"/>
      </w:pPr>
    </w:lvl>
  </w:abstractNum>
  <w:abstractNum w:abstractNumId="2" w15:restartNumberingAfterBreak="0">
    <w:nsid w:val="0A9C46E9"/>
    <w:multiLevelType w:val="multilevel"/>
    <w:tmpl w:val="F2AE8FC0"/>
    <w:styleLink w:val="T1"/>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decimal"/>
      <w:isLgl/>
      <w:lvlText w:val="%3"/>
      <w:lvlJc w:val="left"/>
      <w:pPr>
        <w:ind w:left="1260" w:hanging="420"/>
      </w:pPr>
      <w:rPr>
        <w:rFonts w:hint="eastAsia"/>
      </w:r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10886450"/>
    <w:multiLevelType w:val="hybridMultilevel"/>
    <w:tmpl w:val="E8128FFE"/>
    <w:lvl w:ilvl="0" w:tplc="9AE267CA">
      <w:start w:val="1"/>
      <w:numFmt w:val="bullet"/>
      <w:pStyle w:val="List"/>
      <w:lvlText w:val="-"/>
      <w:lvlJc w:val="left"/>
      <w:pPr>
        <w:ind w:left="1373" w:hanging="420"/>
      </w:pPr>
      <w:rPr>
        <w:rFonts w:ascii="Symbol" w:hAnsi="Symbol" w:hint="default"/>
        <w:sz w:val="26"/>
      </w:rPr>
    </w:lvl>
    <w:lvl w:ilvl="1" w:tplc="04090003" w:tentative="1">
      <w:start w:val="1"/>
      <w:numFmt w:val="bullet"/>
      <w:lvlText w:val=""/>
      <w:lvlJc w:val="left"/>
      <w:pPr>
        <w:ind w:left="1793" w:hanging="420"/>
      </w:pPr>
      <w:rPr>
        <w:rFonts w:ascii="Wingdings" w:hAnsi="Wingdings" w:hint="default"/>
      </w:rPr>
    </w:lvl>
    <w:lvl w:ilvl="2" w:tplc="04090005" w:tentative="1">
      <w:start w:val="1"/>
      <w:numFmt w:val="bullet"/>
      <w:lvlText w:val=""/>
      <w:lvlJc w:val="left"/>
      <w:pPr>
        <w:ind w:left="2213" w:hanging="420"/>
      </w:pPr>
      <w:rPr>
        <w:rFonts w:ascii="Wingdings" w:hAnsi="Wingdings" w:hint="default"/>
      </w:rPr>
    </w:lvl>
    <w:lvl w:ilvl="3" w:tplc="04090001" w:tentative="1">
      <w:start w:val="1"/>
      <w:numFmt w:val="bullet"/>
      <w:lvlText w:val=""/>
      <w:lvlJc w:val="left"/>
      <w:pPr>
        <w:ind w:left="2633" w:hanging="420"/>
      </w:pPr>
      <w:rPr>
        <w:rFonts w:ascii="Wingdings" w:hAnsi="Wingdings" w:hint="default"/>
      </w:rPr>
    </w:lvl>
    <w:lvl w:ilvl="4" w:tplc="04090003" w:tentative="1">
      <w:start w:val="1"/>
      <w:numFmt w:val="bullet"/>
      <w:lvlText w:val=""/>
      <w:lvlJc w:val="left"/>
      <w:pPr>
        <w:ind w:left="3053" w:hanging="420"/>
      </w:pPr>
      <w:rPr>
        <w:rFonts w:ascii="Wingdings" w:hAnsi="Wingdings" w:hint="default"/>
      </w:rPr>
    </w:lvl>
    <w:lvl w:ilvl="5" w:tplc="04090005" w:tentative="1">
      <w:start w:val="1"/>
      <w:numFmt w:val="bullet"/>
      <w:lvlText w:val=""/>
      <w:lvlJc w:val="left"/>
      <w:pPr>
        <w:ind w:left="3473" w:hanging="420"/>
      </w:pPr>
      <w:rPr>
        <w:rFonts w:ascii="Wingdings" w:hAnsi="Wingdings" w:hint="default"/>
      </w:rPr>
    </w:lvl>
    <w:lvl w:ilvl="6" w:tplc="04090001" w:tentative="1">
      <w:start w:val="1"/>
      <w:numFmt w:val="bullet"/>
      <w:lvlText w:val=""/>
      <w:lvlJc w:val="left"/>
      <w:pPr>
        <w:ind w:left="3893" w:hanging="420"/>
      </w:pPr>
      <w:rPr>
        <w:rFonts w:ascii="Wingdings" w:hAnsi="Wingdings" w:hint="default"/>
      </w:rPr>
    </w:lvl>
    <w:lvl w:ilvl="7" w:tplc="04090003" w:tentative="1">
      <w:start w:val="1"/>
      <w:numFmt w:val="bullet"/>
      <w:lvlText w:val=""/>
      <w:lvlJc w:val="left"/>
      <w:pPr>
        <w:ind w:left="4313" w:hanging="420"/>
      </w:pPr>
      <w:rPr>
        <w:rFonts w:ascii="Wingdings" w:hAnsi="Wingdings" w:hint="default"/>
      </w:rPr>
    </w:lvl>
    <w:lvl w:ilvl="8" w:tplc="04090005" w:tentative="1">
      <w:start w:val="1"/>
      <w:numFmt w:val="bullet"/>
      <w:lvlText w:val=""/>
      <w:lvlJc w:val="left"/>
      <w:pPr>
        <w:ind w:left="4733" w:hanging="420"/>
      </w:pPr>
      <w:rPr>
        <w:rFonts w:ascii="Wingdings" w:hAnsi="Wingdings" w:hint="default"/>
      </w:rPr>
    </w:lvl>
  </w:abstractNum>
  <w:abstractNum w:abstractNumId="4" w15:restartNumberingAfterBreak="0">
    <w:nsid w:val="11CB5CEB"/>
    <w:multiLevelType w:val="hybridMultilevel"/>
    <w:tmpl w:val="BACEFB96"/>
    <w:lvl w:ilvl="0" w:tplc="7018D182">
      <w:start w:val="1"/>
      <w:numFmt w:val="bullet"/>
      <w:pStyle w:val="List0"/>
      <w:lvlText w:val=""/>
      <w:lvlJc w:val="left"/>
      <w:pPr>
        <w:ind w:left="1373" w:hanging="420"/>
      </w:pPr>
      <w:rPr>
        <w:rFonts w:ascii="Symbol" w:hAnsi="Symbol" w:hint="default"/>
        <w:sz w:val="26"/>
      </w:rPr>
    </w:lvl>
    <w:lvl w:ilvl="1" w:tplc="04090003" w:tentative="1">
      <w:start w:val="1"/>
      <w:numFmt w:val="bullet"/>
      <w:lvlText w:val=""/>
      <w:lvlJc w:val="left"/>
      <w:pPr>
        <w:ind w:left="1793" w:hanging="420"/>
      </w:pPr>
      <w:rPr>
        <w:rFonts w:ascii="Wingdings" w:hAnsi="Wingdings" w:hint="default"/>
      </w:rPr>
    </w:lvl>
    <w:lvl w:ilvl="2" w:tplc="04090005" w:tentative="1">
      <w:start w:val="1"/>
      <w:numFmt w:val="bullet"/>
      <w:lvlText w:val=""/>
      <w:lvlJc w:val="left"/>
      <w:pPr>
        <w:ind w:left="2213" w:hanging="420"/>
      </w:pPr>
      <w:rPr>
        <w:rFonts w:ascii="Wingdings" w:hAnsi="Wingdings" w:hint="default"/>
      </w:rPr>
    </w:lvl>
    <w:lvl w:ilvl="3" w:tplc="04090001" w:tentative="1">
      <w:start w:val="1"/>
      <w:numFmt w:val="bullet"/>
      <w:lvlText w:val=""/>
      <w:lvlJc w:val="left"/>
      <w:pPr>
        <w:ind w:left="2633" w:hanging="420"/>
      </w:pPr>
      <w:rPr>
        <w:rFonts w:ascii="Wingdings" w:hAnsi="Wingdings" w:hint="default"/>
      </w:rPr>
    </w:lvl>
    <w:lvl w:ilvl="4" w:tplc="04090003" w:tentative="1">
      <w:start w:val="1"/>
      <w:numFmt w:val="bullet"/>
      <w:lvlText w:val=""/>
      <w:lvlJc w:val="left"/>
      <w:pPr>
        <w:ind w:left="3053" w:hanging="420"/>
      </w:pPr>
      <w:rPr>
        <w:rFonts w:ascii="Wingdings" w:hAnsi="Wingdings" w:hint="default"/>
      </w:rPr>
    </w:lvl>
    <w:lvl w:ilvl="5" w:tplc="04090005" w:tentative="1">
      <w:start w:val="1"/>
      <w:numFmt w:val="bullet"/>
      <w:lvlText w:val=""/>
      <w:lvlJc w:val="left"/>
      <w:pPr>
        <w:ind w:left="3473" w:hanging="420"/>
      </w:pPr>
      <w:rPr>
        <w:rFonts w:ascii="Wingdings" w:hAnsi="Wingdings" w:hint="default"/>
      </w:rPr>
    </w:lvl>
    <w:lvl w:ilvl="6" w:tplc="04090001" w:tentative="1">
      <w:start w:val="1"/>
      <w:numFmt w:val="bullet"/>
      <w:lvlText w:val=""/>
      <w:lvlJc w:val="left"/>
      <w:pPr>
        <w:ind w:left="3893" w:hanging="420"/>
      </w:pPr>
      <w:rPr>
        <w:rFonts w:ascii="Wingdings" w:hAnsi="Wingdings" w:hint="default"/>
      </w:rPr>
    </w:lvl>
    <w:lvl w:ilvl="7" w:tplc="04090003" w:tentative="1">
      <w:start w:val="1"/>
      <w:numFmt w:val="bullet"/>
      <w:lvlText w:val=""/>
      <w:lvlJc w:val="left"/>
      <w:pPr>
        <w:ind w:left="4313" w:hanging="420"/>
      </w:pPr>
      <w:rPr>
        <w:rFonts w:ascii="Wingdings" w:hAnsi="Wingdings" w:hint="default"/>
      </w:rPr>
    </w:lvl>
    <w:lvl w:ilvl="8" w:tplc="04090005" w:tentative="1">
      <w:start w:val="1"/>
      <w:numFmt w:val="bullet"/>
      <w:lvlText w:val=""/>
      <w:lvlJc w:val="left"/>
      <w:pPr>
        <w:ind w:left="4733" w:hanging="420"/>
      </w:pPr>
      <w:rPr>
        <w:rFonts w:ascii="Wingdings" w:hAnsi="Wingdings" w:hint="default"/>
      </w:rPr>
    </w:lvl>
  </w:abstractNum>
  <w:abstractNum w:abstractNumId="5" w15:restartNumberingAfterBreak="0">
    <w:nsid w:val="16E04B5F"/>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6" w15:restartNumberingAfterBreak="0">
    <w:nsid w:val="1A084C05"/>
    <w:multiLevelType w:val="multilevel"/>
    <w:tmpl w:val="EC365A6C"/>
    <w:numStyleLink w:val="T11"/>
  </w:abstractNum>
  <w:abstractNum w:abstractNumId="7" w15:restartNumberingAfterBreak="0">
    <w:nsid w:val="1AEA28F3"/>
    <w:multiLevelType w:val="hybridMultilevel"/>
    <w:tmpl w:val="CC86A7AC"/>
    <w:lvl w:ilvl="0" w:tplc="FC2EF45A">
      <w:start w:val="1"/>
      <w:numFmt w:val="decimal"/>
      <w:lvlText w:val="%1"/>
      <w:lvlJc w:val="left"/>
      <w:pPr>
        <w:ind w:left="420" w:hanging="420"/>
      </w:pPr>
      <w:rPr>
        <w:rFonts w:hint="eastAsia"/>
      </w:rPr>
    </w:lvl>
    <w:lvl w:ilvl="1" w:tplc="04090019">
      <w:start w:val="1"/>
      <w:numFmt w:val="lowerLetter"/>
      <w:lvlText w:val="%2)"/>
      <w:lvlJc w:val="left"/>
      <w:pPr>
        <w:ind w:left="840" w:hanging="420"/>
      </w:pPr>
    </w:lvl>
    <w:lvl w:ilvl="2" w:tplc="EB5A95D8">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8" w15:restartNumberingAfterBreak="0">
    <w:nsid w:val="2D4A2031"/>
    <w:multiLevelType w:val="multilevel"/>
    <w:tmpl w:val="EC365A6C"/>
    <w:numStyleLink w:val="T11"/>
  </w:abstractNum>
  <w:abstractNum w:abstractNumId="9" w15:restartNumberingAfterBreak="0">
    <w:nsid w:val="2F2137BF"/>
    <w:multiLevelType w:val="multilevel"/>
    <w:tmpl w:val="EC365A6C"/>
    <w:styleLink w:val="T11"/>
    <w:lvl w:ilvl="0">
      <w:start w:val="1"/>
      <w:numFmt w:val="decimal"/>
      <w:lvlText w:val="%1"/>
      <w:lvlJc w:val="left"/>
      <w:pPr>
        <w:ind w:left="850" w:hanging="425"/>
      </w:pPr>
      <w:rPr>
        <w:rFonts w:hint="eastAsia"/>
      </w:rPr>
    </w:lvl>
    <w:lvl w:ilvl="1">
      <w:start w:val="1"/>
      <w:numFmt w:val="decimal"/>
      <w:lvlText w:val="%1.%2"/>
      <w:lvlJc w:val="left"/>
      <w:pPr>
        <w:ind w:left="1417" w:hanging="567"/>
      </w:pPr>
      <w:rPr>
        <w:rFonts w:hint="eastAsia"/>
      </w:rPr>
    </w:lvl>
    <w:lvl w:ilvl="2">
      <w:start w:val="1"/>
      <w:numFmt w:val="decimal"/>
      <w:lvlText w:val="%1.%2.%3"/>
      <w:lvlJc w:val="left"/>
      <w:pPr>
        <w:ind w:left="1843" w:hanging="567"/>
      </w:pPr>
      <w:rPr>
        <w:rFonts w:hint="eastAsia"/>
      </w:rPr>
    </w:lvl>
    <w:lvl w:ilvl="3">
      <w:start w:val="1"/>
      <w:numFmt w:val="decimal"/>
      <w:lvlText w:val="%1.%2.%3.%4"/>
      <w:lvlJc w:val="left"/>
      <w:pPr>
        <w:ind w:left="2409" w:hanging="708"/>
      </w:pPr>
      <w:rPr>
        <w:rFonts w:hint="eastAsia"/>
      </w:rPr>
    </w:lvl>
    <w:lvl w:ilvl="4">
      <w:start w:val="1"/>
      <w:numFmt w:val="decimal"/>
      <w:lvlText w:val="%1.%2.%3.%4.%5"/>
      <w:lvlJc w:val="left"/>
      <w:pPr>
        <w:ind w:left="2976" w:hanging="850"/>
      </w:pPr>
      <w:rPr>
        <w:rFonts w:hint="eastAsia"/>
      </w:rPr>
    </w:lvl>
    <w:lvl w:ilvl="5">
      <w:start w:val="1"/>
      <w:numFmt w:val="decimal"/>
      <w:lvlText w:val="%1.%2.%3.%4.%5.%6"/>
      <w:lvlJc w:val="left"/>
      <w:pPr>
        <w:ind w:left="3685" w:hanging="1134"/>
      </w:pPr>
      <w:rPr>
        <w:rFonts w:hint="eastAsia"/>
      </w:rPr>
    </w:lvl>
    <w:lvl w:ilvl="6">
      <w:start w:val="1"/>
      <w:numFmt w:val="decimal"/>
      <w:lvlText w:val="%1.%2.%3.%4.%5.%6.%7"/>
      <w:lvlJc w:val="left"/>
      <w:pPr>
        <w:ind w:left="4252" w:hanging="1276"/>
      </w:pPr>
      <w:rPr>
        <w:rFonts w:hint="eastAsia"/>
      </w:rPr>
    </w:lvl>
    <w:lvl w:ilvl="7">
      <w:start w:val="1"/>
      <w:numFmt w:val="decimal"/>
      <w:lvlText w:val="%1.%2.%3.%4.%5.%6.%7.%8"/>
      <w:lvlJc w:val="left"/>
      <w:pPr>
        <w:ind w:left="4819" w:hanging="1418"/>
      </w:pPr>
      <w:rPr>
        <w:rFonts w:hint="eastAsia"/>
      </w:rPr>
    </w:lvl>
    <w:lvl w:ilvl="8">
      <w:start w:val="1"/>
      <w:numFmt w:val="decimal"/>
      <w:lvlText w:val="%1.%2.%3.%4.%5.%6.%7.%8.%9"/>
      <w:lvlJc w:val="left"/>
      <w:pPr>
        <w:ind w:left="5527" w:hanging="1700"/>
      </w:pPr>
      <w:rPr>
        <w:rFonts w:hint="eastAsia"/>
      </w:rPr>
    </w:lvl>
  </w:abstractNum>
  <w:abstractNum w:abstractNumId="10" w15:restartNumberingAfterBreak="0">
    <w:nsid w:val="2F5B6E9D"/>
    <w:multiLevelType w:val="multilevel"/>
    <w:tmpl w:val="FAA8B988"/>
    <w:lvl w:ilvl="0">
      <w:start w:val="1"/>
      <w:numFmt w:val="decimal"/>
      <w:lvlText w:val="%1）"/>
      <w:lvlJc w:val="left"/>
      <w:pPr>
        <w:ind w:left="1260" w:hanging="420"/>
      </w:pPr>
      <w:rPr>
        <w:rFonts w:hint="default"/>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1" w15:restartNumberingAfterBreak="0">
    <w:nsid w:val="319724C6"/>
    <w:multiLevelType w:val="multilevel"/>
    <w:tmpl w:val="EC365A6C"/>
    <w:numStyleLink w:val="T11"/>
  </w:abstractNum>
  <w:abstractNum w:abstractNumId="12" w15:restartNumberingAfterBreak="0">
    <w:nsid w:val="329A04C6"/>
    <w:multiLevelType w:val="multilevel"/>
    <w:tmpl w:val="7FF67290"/>
    <w:lvl w:ilvl="0">
      <w:start w:val="1"/>
      <w:numFmt w:val="bullet"/>
      <w:lvlText w:val="-"/>
      <w:lvlJc w:val="left"/>
      <w:pPr>
        <w:ind w:left="1260" w:hanging="420"/>
      </w:pPr>
      <w:rPr>
        <w:rFonts w:ascii="Symbol" w:hAnsi="Symbol" w:hint="default"/>
        <w:sz w:val="26"/>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3" w15:restartNumberingAfterBreak="0">
    <w:nsid w:val="33061EC1"/>
    <w:multiLevelType w:val="multilevel"/>
    <w:tmpl w:val="A1E695F2"/>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4" w15:restartNumberingAfterBreak="0">
    <w:nsid w:val="380302B5"/>
    <w:multiLevelType w:val="multilevel"/>
    <w:tmpl w:val="F2AE8FC0"/>
    <w:numStyleLink w:val="T1"/>
  </w:abstractNum>
  <w:abstractNum w:abstractNumId="15" w15:restartNumberingAfterBreak="0">
    <w:nsid w:val="482451F7"/>
    <w:multiLevelType w:val="hybridMultilevel"/>
    <w:tmpl w:val="62688DB8"/>
    <w:lvl w:ilvl="0" w:tplc="8A904D52">
      <w:start w:val="1"/>
      <w:numFmt w:val="decimal"/>
      <w:pStyle w:val="Title1"/>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4DA15C85"/>
    <w:multiLevelType w:val="multilevel"/>
    <w:tmpl w:val="D0B40756"/>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7" w15:restartNumberingAfterBreak="0">
    <w:nsid w:val="5A344C54"/>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8" w15:restartNumberingAfterBreak="0">
    <w:nsid w:val="5DBD563A"/>
    <w:multiLevelType w:val="multilevel"/>
    <w:tmpl w:val="40A8F0FE"/>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9" w15:restartNumberingAfterBreak="0">
    <w:nsid w:val="66C31C9E"/>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0" w15:restartNumberingAfterBreak="0">
    <w:nsid w:val="6B880DF8"/>
    <w:multiLevelType w:val="hybridMultilevel"/>
    <w:tmpl w:val="117C0088"/>
    <w:lvl w:ilvl="0" w:tplc="9AE60C7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C734DE3"/>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2" w15:restartNumberingAfterBreak="0">
    <w:nsid w:val="7804163B"/>
    <w:multiLevelType w:val="multilevel"/>
    <w:tmpl w:val="6436F55C"/>
    <w:lvl w:ilvl="0">
      <w:start w:val="1"/>
      <w:numFmt w:val="lowerLetter"/>
      <w:pStyle w:val="List1-"/>
      <w:lvlText w:val="%1)"/>
      <w:lvlJc w:val="left"/>
      <w:pPr>
        <w:ind w:left="1260" w:hanging="420"/>
      </w:pPr>
      <w:rPr>
        <w:rFonts w:hint="default"/>
        <w:sz w:val="26"/>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3" w15:restartNumberingAfterBreak="0">
    <w:nsid w:val="7A4C10B8"/>
    <w:multiLevelType w:val="hybridMultilevel"/>
    <w:tmpl w:val="2AD80C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B0705A3"/>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7"/>
  </w:num>
  <w:num w:numId="2">
    <w:abstractNumId w:val="7"/>
    <w:lvlOverride w:ilvl="0">
      <w:startOverride w:val="1"/>
    </w:lvlOverride>
  </w:num>
  <w:num w:numId="3">
    <w:abstractNumId w:val="7"/>
    <w:lvlOverride w:ilvl="0">
      <w:startOverride w:val="1"/>
    </w:lvlOverride>
  </w:num>
  <w:num w:numId="4">
    <w:abstractNumId w:val="7"/>
  </w:num>
  <w:num w:numId="5">
    <w:abstractNumId w:val="7"/>
    <w:lvlOverride w:ilvl="0">
      <w:startOverride w:val="11"/>
    </w:lvlOverride>
  </w:num>
  <w:num w:numId="6">
    <w:abstractNumId w:val="17"/>
  </w:num>
  <w:num w:numId="7">
    <w:abstractNumId w:val="19"/>
  </w:num>
  <w:num w:numId="8">
    <w:abstractNumId w:val="18"/>
  </w:num>
  <w:num w:numId="9">
    <w:abstractNumId w:val="16"/>
  </w:num>
  <w:num w:numId="10">
    <w:abstractNumId w:val="5"/>
  </w:num>
  <w:num w:numId="11">
    <w:abstractNumId w:val="3"/>
  </w:num>
  <w:num w:numId="12">
    <w:abstractNumId w:val="10"/>
  </w:num>
  <w:num w:numId="13">
    <w:abstractNumId w:val="12"/>
  </w:num>
  <w:num w:numId="14">
    <w:abstractNumId w:val="22"/>
  </w:num>
  <w:num w:numId="15">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4"/>
  </w:num>
  <w:num w:numId="1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7"/>
    <w:lvlOverride w:ilvl="0">
      <w:lvl w:ilvl="0" w:tplc="FC2EF45A">
        <w:start w:val="1"/>
        <w:numFmt w:val="decimal"/>
        <w:isLgl/>
        <w:lvlText w:val="%1"/>
        <w:lvlJc w:val="left"/>
        <w:pPr>
          <w:ind w:left="1260" w:hanging="420"/>
        </w:pPr>
        <w:rPr>
          <w:rFonts w:hint="eastAsia"/>
        </w:rPr>
      </w:lvl>
    </w:lvlOverride>
    <w:lvlOverride w:ilvl="1">
      <w:lvl w:ilvl="1" w:tplc="04090019" w:tentative="1">
        <w:start w:val="1"/>
        <w:numFmt w:val="lowerLetter"/>
        <w:lvlText w:val="%2)"/>
        <w:lvlJc w:val="left"/>
        <w:pPr>
          <w:ind w:left="1680" w:hanging="420"/>
        </w:pPr>
      </w:lvl>
    </w:lvlOverride>
    <w:lvlOverride w:ilvl="2">
      <w:lvl w:ilvl="2" w:tplc="EB5A95D8">
        <w:start w:val="1"/>
        <w:numFmt w:val="lowerRoman"/>
        <w:lvlText w:val="%3."/>
        <w:lvlJc w:val="right"/>
        <w:pPr>
          <w:ind w:left="2100" w:hanging="420"/>
        </w:pPr>
      </w:lvl>
    </w:lvlOverride>
    <w:lvlOverride w:ilvl="3">
      <w:lvl w:ilvl="3" w:tplc="0409000F" w:tentative="1">
        <w:start w:val="1"/>
        <w:numFmt w:val="decimal"/>
        <w:lvlText w:val="%4."/>
        <w:lvlJc w:val="left"/>
        <w:pPr>
          <w:ind w:left="2520" w:hanging="420"/>
        </w:pPr>
      </w:lvl>
    </w:lvlOverride>
    <w:lvlOverride w:ilvl="4">
      <w:lvl w:ilvl="4" w:tplc="04090019" w:tentative="1">
        <w:start w:val="1"/>
        <w:numFmt w:val="lowerLetter"/>
        <w:lvlText w:val="%5)"/>
        <w:lvlJc w:val="left"/>
        <w:pPr>
          <w:ind w:left="2940" w:hanging="420"/>
        </w:pPr>
      </w:lvl>
    </w:lvlOverride>
    <w:lvlOverride w:ilvl="5">
      <w:lvl w:ilvl="5" w:tplc="0409001B" w:tentative="1">
        <w:start w:val="1"/>
        <w:numFmt w:val="lowerRoman"/>
        <w:lvlText w:val="%6."/>
        <w:lvlJc w:val="right"/>
        <w:pPr>
          <w:ind w:left="3360" w:hanging="420"/>
        </w:pPr>
      </w:lvl>
    </w:lvlOverride>
    <w:lvlOverride w:ilvl="6">
      <w:lvl w:ilvl="6" w:tplc="0409000F" w:tentative="1">
        <w:start w:val="1"/>
        <w:numFmt w:val="decimal"/>
        <w:lvlText w:val="%7."/>
        <w:lvlJc w:val="left"/>
        <w:pPr>
          <w:ind w:left="3780" w:hanging="420"/>
        </w:pPr>
      </w:lvl>
    </w:lvlOverride>
    <w:lvlOverride w:ilvl="7">
      <w:lvl w:ilvl="7" w:tplc="04090019" w:tentative="1">
        <w:start w:val="1"/>
        <w:numFmt w:val="lowerLetter"/>
        <w:lvlText w:val="%8)"/>
        <w:lvlJc w:val="left"/>
        <w:pPr>
          <w:ind w:left="4200" w:hanging="420"/>
        </w:pPr>
      </w:lvl>
    </w:lvlOverride>
    <w:lvlOverride w:ilvl="8">
      <w:lvl w:ilvl="8" w:tplc="0409001B" w:tentative="1">
        <w:start w:val="1"/>
        <w:numFmt w:val="lowerRoman"/>
        <w:lvlText w:val="%9."/>
        <w:lvlJc w:val="right"/>
        <w:pPr>
          <w:ind w:left="4620" w:hanging="420"/>
        </w:pPr>
      </w:lvl>
    </w:lvlOverride>
  </w:num>
  <w:num w:numId="19">
    <w:abstractNumId w:val="13"/>
  </w:num>
  <w:num w:numId="20">
    <w:abstractNumId w:val="14"/>
  </w:num>
  <w:num w:numId="21">
    <w:abstractNumId w:val="2"/>
  </w:num>
  <w:num w:numId="22">
    <w:abstractNumId w:val="9"/>
  </w:num>
  <w:num w:numId="23">
    <w:abstractNumId w:val="11"/>
  </w:num>
  <w:num w:numId="24">
    <w:abstractNumId w:val="6"/>
  </w:num>
  <w:num w:numId="2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8"/>
    <w:lvlOverride w:ilvl="0">
      <w:lvl w:ilvl="0">
        <w:numFmt w:val="decimal"/>
        <w:lvlText w:val=""/>
        <w:lvlJc w:val="left"/>
      </w:lvl>
    </w:lvlOverride>
    <w:lvlOverride w:ilvl="1">
      <w:lvl w:ilvl="1">
        <w:start w:val="1"/>
        <w:numFmt w:val="decimal"/>
        <w:lvlText w:val="%1.%2"/>
        <w:lvlJc w:val="left"/>
        <w:pPr>
          <w:ind w:left="1467" w:hanging="567"/>
        </w:pPr>
        <w:rPr>
          <w:rFonts w:hint="eastAsia"/>
        </w:rPr>
      </w:lvl>
    </w:lvlOverride>
    <w:lvlOverride w:ilvl="2">
      <w:lvl w:ilvl="2">
        <w:start w:val="1"/>
        <w:numFmt w:val="decimal"/>
        <w:lvlText w:val="%1.%2.%3"/>
        <w:lvlJc w:val="left"/>
        <w:pPr>
          <w:ind w:left="1843" w:hanging="567"/>
        </w:pPr>
        <w:rPr>
          <w:rFonts w:hint="eastAsia"/>
        </w:rPr>
      </w:lvl>
    </w:lvlOverride>
  </w:num>
  <w:num w:numId="27">
    <w:abstractNumId w:val="21"/>
  </w:num>
  <w:num w:numId="28">
    <w:abstractNumId w:val="24"/>
  </w:num>
  <w:num w:numId="29">
    <w:abstractNumId w:val="1"/>
  </w:num>
  <w:num w:numId="30">
    <w:abstractNumId w:val="23"/>
  </w:num>
  <w:num w:numId="31">
    <w:abstractNumId w:val="20"/>
  </w:num>
  <w:num w:numId="32">
    <w:abstractNumId w:val="0"/>
  </w:num>
  <w:num w:numId="33">
    <w:abstractNumId w:val="15"/>
  </w:num>
  <w:num w:numId="34">
    <w:abstractNumId w:val="0"/>
    <w:lvlOverride w:ilvl="0">
      <w:startOverride w:val="1"/>
    </w:lvlOverride>
  </w:num>
  <w:num w:numId="35">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oNotDisplayPageBoundaries/>
  <w:bordersDoNotSurroundHeader/>
  <w:bordersDoNotSurroundFooter/>
  <w:proofState w:spelling="clean" w:grammar="clean"/>
  <w:attachedTemplate r:id="rId1"/>
  <w:stylePaneFormatFilter w:val="9721" w:allStyles="1" w:customStyles="0" w:latentStyles="0" w:stylesInUse="0" w:headingStyles="1" w:numberingStyles="0" w:tableStyles="0" w:directFormattingOnRuns="1" w:directFormattingOnParagraphs="1" w:directFormattingOnNumbering="1" w:directFormattingOnTables="0" w:clearFormatting="1" w:top3HeadingStyles="0" w:visibleStyles="0" w:alternateStyleNames="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78EB"/>
    <w:rsid w:val="00001344"/>
    <w:rsid w:val="00002F84"/>
    <w:rsid w:val="000042E8"/>
    <w:rsid w:val="00014888"/>
    <w:rsid w:val="00016DDC"/>
    <w:rsid w:val="00017AA8"/>
    <w:rsid w:val="00023E30"/>
    <w:rsid w:val="00024CEC"/>
    <w:rsid w:val="0003059F"/>
    <w:rsid w:val="0003223F"/>
    <w:rsid w:val="0003431E"/>
    <w:rsid w:val="0004086B"/>
    <w:rsid w:val="000422CD"/>
    <w:rsid w:val="000470BA"/>
    <w:rsid w:val="00047BDE"/>
    <w:rsid w:val="00052C60"/>
    <w:rsid w:val="00054E10"/>
    <w:rsid w:val="00061F89"/>
    <w:rsid w:val="0007047F"/>
    <w:rsid w:val="0007367F"/>
    <w:rsid w:val="0007563F"/>
    <w:rsid w:val="000777CE"/>
    <w:rsid w:val="0009142D"/>
    <w:rsid w:val="00092018"/>
    <w:rsid w:val="00093B50"/>
    <w:rsid w:val="00095B9A"/>
    <w:rsid w:val="000A174F"/>
    <w:rsid w:val="000C5953"/>
    <w:rsid w:val="000C624F"/>
    <w:rsid w:val="000D445C"/>
    <w:rsid w:val="000D6685"/>
    <w:rsid w:val="000E0794"/>
    <w:rsid w:val="000E2225"/>
    <w:rsid w:val="000E504E"/>
    <w:rsid w:val="000E68E4"/>
    <w:rsid w:val="000F0460"/>
    <w:rsid w:val="001013FA"/>
    <w:rsid w:val="0010140D"/>
    <w:rsid w:val="001222D1"/>
    <w:rsid w:val="001236FD"/>
    <w:rsid w:val="0012622F"/>
    <w:rsid w:val="001263A4"/>
    <w:rsid w:val="00126D35"/>
    <w:rsid w:val="0013411C"/>
    <w:rsid w:val="0014046A"/>
    <w:rsid w:val="00141256"/>
    <w:rsid w:val="00143841"/>
    <w:rsid w:val="00155F17"/>
    <w:rsid w:val="00157C27"/>
    <w:rsid w:val="00163509"/>
    <w:rsid w:val="001739F0"/>
    <w:rsid w:val="0017629A"/>
    <w:rsid w:val="00177551"/>
    <w:rsid w:val="00180382"/>
    <w:rsid w:val="00181539"/>
    <w:rsid w:val="001816D0"/>
    <w:rsid w:val="00185EB7"/>
    <w:rsid w:val="0018760B"/>
    <w:rsid w:val="00192A15"/>
    <w:rsid w:val="00193B19"/>
    <w:rsid w:val="00193BC3"/>
    <w:rsid w:val="001A0D7E"/>
    <w:rsid w:val="001A55F0"/>
    <w:rsid w:val="001A6B55"/>
    <w:rsid w:val="001C0272"/>
    <w:rsid w:val="001C0C4E"/>
    <w:rsid w:val="001C13B3"/>
    <w:rsid w:val="001C5DF8"/>
    <w:rsid w:val="001C6F30"/>
    <w:rsid w:val="001C7DBF"/>
    <w:rsid w:val="001D600C"/>
    <w:rsid w:val="001D6272"/>
    <w:rsid w:val="001D67E5"/>
    <w:rsid w:val="001E5F33"/>
    <w:rsid w:val="001E71F2"/>
    <w:rsid w:val="001F54FD"/>
    <w:rsid w:val="00201222"/>
    <w:rsid w:val="002013E5"/>
    <w:rsid w:val="00205CFD"/>
    <w:rsid w:val="0021022C"/>
    <w:rsid w:val="00211862"/>
    <w:rsid w:val="0021279A"/>
    <w:rsid w:val="00213789"/>
    <w:rsid w:val="002167EE"/>
    <w:rsid w:val="00221874"/>
    <w:rsid w:val="00234389"/>
    <w:rsid w:val="00237BAD"/>
    <w:rsid w:val="0024780D"/>
    <w:rsid w:val="00260A25"/>
    <w:rsid w:val="00265547"/>
    <w:rsid w:val="002819A8"/>
    <w:rsid w:val="00290A0C"/>
    <w:rsid w:val="00294477"/>
    <w:rsid w:val="002A4921"/>
    <w:rsid w:val="002A58E9"/>
    <w:rsid w:val="002A5B78"/>
    <w:rsid w:val="002A69D5"/>
    <w:rsid w:val="002B01E2"/>
    <w:rsid w:val="002B0F57"/>
    <w:rsid w:val="002B1738"/>
    <w:rsid w:val="002B2263"/>
    <w:rsid w:val="002C2DE5"/>
    <w:rsid w:val="002D07AE"/>
    <w:rsid w:val="002D64AD"/>
    <w:rsid w:val="002D7678"/>
    <w:rsid w:val="002D7719"/>
    <w:rsid w:val="002E4F3E"/>
    <w:rsid w:val="00301916"/>
    <w:rsid w:val="003124B9"/>
    <w:rsid w:val="0032581A"/>
    <w:rsid w:val="00325B52"/>
    <w:rsid w:val="00327C51"/>
    <w:rsid w:val="003302C2"/>
    <w:rsid w:val="00342064"/>
    <w:rsid w:val="00342E85"/>
    <w:rsid w:val="00343EDC"/>
    <w:rsid w:val="00344149"/>
    <w:rsid w:val="00345192"/>
    <w:rsid w:val="003458D6"/>
    <w:rsid w:val="003473F0"/>
    <w:rsid w:val="00352C14"/>
    <w:rsid w:val="00355637"/>
    <w:rsid w:val="0036383D"/>
    <w:rsid w:val="0036456A"/>
    <w:rsid w:val="00365FA1"/>
    <w:rsid w:val="00366DB7"/>
    <w:rsid w:val="00370014"/>
    <w:rsid w:val="003711FD"/>
    <w:rsid w:val="003806B0"/>
    <w:rsid w:val="003826EF"/>
    <w:rsid w:val="00382DA0"/>
    <w:rsid w:val="0038465C"/>
    <w:rsid w:val="00385E37"/>
    <w:rsid w:val="00395D68"/>
    <w:rsid w:val="003A1069"/>
    <w:rsid w:val="003A3F8C"/>
    <w:rsid w:val="003B62C1"/>
    <w:rsid w:val="003C0CC5"/>
    <w:rsid w:val="003C35A1"/>
    <w:rsid w:val="003C3E8A"/>
    <w:rsid w:val="003C4C18"/>
    <w:rsid w:val="003C61D1"/>
    <w:rsid w:val="003D5BD1"/>
    <w:rsid w:val="003E0496"/>
    <w:rsid w:val="003E4D9B"/>
    <w:rsid w:val="003E7A1F"/>
    <w:rsid w:val="003E7BA1"/>
    <w:rsid w:val="003F0355"/>
    <w:rsid w:val="003F1950"/>
    <w:rsid w:val="003F376D"/>
    <w:rsid w:val="0040123A"/>
    <w:rsid w:val="0041380C"/>
    <w:rsid w:val="00413969"/>
    <w:rsid w:val="004149E1"/>
    <w:rsid w:val="0042192B"/>
    <w:rsid w:val="00422C34"/>
    <w:rsid w:val="00423E06"/>
    <w:rsid w:val="00432A60"/>
    <w:rsid w:val="00436EDA"/>
    <w:rsid w:val="00445120"/>
    <w:rsid w:val="00452AD8"/>
    <w:rsid w:val="00457DA7"/>
    <w:rsid w:val="0046067C"/>
    <w:rsid w:val="0046304E"/>
    <w:rsid w:val="0046312A"/>
    <w:rsid w:val="00464333"/>
    <w:rsid w:val="004676FD"/>
    <w:rsid w:val="00467F41"/>
    <w:rsid w:val="00477700"/>
    <w:rsid w:val="00480FA7"/>
    <w:rsid w:val="0048223F"/>
    <w:rsid w:val="004834E5"/>
    <w:rsid w:val="00491432"/>
    <w:rsid w:val="00491EDC"/>
    <w:rsid w:val="00495432"/>
    <w:rsid w:val="004A0C51"/>
    <w:rsid w:val="004A3031"/>
    <w:rsid w:val="004B4CEE"/>
    <w:rsid w:val="004B7DE2"/>
    <w:rsid w:val="004C0370"/>
    <w:rsid w:val="004C0817"/>
    <w:rsid w:val="004C0C9A"/>
    <w:rsid w:val="004D0225"/>
    <w:rsid w:val="004D15B6"/>
    <w:rsid w:val="005044C9"/>
    <w:rsid w:val="005051B2"/>
    <w:rsid w:val="00506985"/>
    <w:rsid w:val="00507823"/>
    <w:rsid w:val="00510BE5"/>
    <w:rsid w:val="0051230A"/>
    <w:rsid w:val="005164BE"/>
    <w:rsid w:val="005251A3"/>
    <w:rsid w:val="005262F0"/>
    <w:rsid w:val="00527C79"/>
    <w:rsid w:val="00534F95"/>
    <w:rsid w:val="00547698"/>
    <w:rsid w:val="005512D0"/>
    <w:rsid w:val="0055618A"/>
    <w:rsid w:val="00561A20"/>
    <w:rsid w:val="005669F3"/>
    <w:rsid w:val="0057288F"/>
    <w:rsid w:val="00575A41"/>
    <w:rsid w:val="005826B9"/>
    <w:rsid w:val="00582ACB"/>
    <w:rsid w:val="005965DB"/>
    <w:rsid w:val="005A00B8"/>
    <w:rsid w:val="005A0231"/>
    <w:rsid w:val="005A5CFA"/>
    <w:rsid w:val="005B06BA"/>
    <w:rsid w:val="005B5A48"/>
    <w:rsid w:val="005C2002"/>
    <w:rsid w:val="005C4B94"/>
    <w:rsid w:val="005D358B"/>
    <w:rsid w:val="005D3BB7"/>
    <w:rsid w:val="005F28DB"/>
    <w:rsid w:val="005F310A"/>
    <w:rsid w:val="005F3996"/>
    <w:rsid w:val="006046D6"/>
    <w:rsid w:val="0060476B"/>
    <w:rsid w:val="006222A2"/>
    <w:rsid w:val="00622905"/>
    <w:rsid w:val="00630757"/>
    <w:rsid w:val="00635FC0"/>
    <w:rsid w:val="00645613"/>
    <w:rsid w:val="00656A7B"/>
    <w:rsid w:val="00667347"/>
    <w:rsid w:val="00667C48"/>
    <w:rsid w:val="00674BAD"/>
    <w:rsid w:val="00676E7A"/>
    <w:rsid w:val="00681D3A"/>
    <w:rsid w:val="0069017E"/>
    <w:rsid w:val="00692CB0"/>
    <w:rsid w:val="0069433D"/>
    <w:rsid w:val="0069535B"/>
    <w:rsid w:val="00696DED"/>
    <w:rsid w:val="006A32C8"/>
    <w:rsid w:val="006A3F2A"/>
    <w:rsid w:val="006B4AB4"/>
    <w:rsid w:val="006B6622"/>
    <w:rsid w:val="006C3834"/>
    <w:rsid w:val="006D2FC1"/>
    <w:rsid w:val="006D361D"/>
    <w:rsid w:val="006D45E9"/>
    <w:rsid w:val="006E09A2"/>
    <w:rsid w:val="006E5BAC"/>
    <w:rsid w:val="00702974"/>
    <w:rsid w:val="00706C70"/>
    <w:rsid w:val="0070777F"/>
    <w:rsid w:val="00712F59"/>
    <w:rsid w:val="007144BD"/>
    <w:rsid w:val="0071500B"/>
    <w:rsid w:val="0072055D"/>
    <w:rsid w:val="007218EC"/>
    <w:rsid w:val="00721E3F"/>
    <w:rsid w:val="00723283"/>
    <w:rsid w:val="00730511"/>
    <w:rsid w:val="00737C1F"/>
    <w:rsid w:val="0074477B"/>
    <w:rsid w:val="00746264"/>
    <w:rsid w:val="00750985"/>
    <w:rsid w:val="00762DB9"/>
    <w:rsid w:val="0076310B"/>
    <w:rsid w:val="00765291"/>
    <w:rsid w:val="00766C0D"/>
    <w:rsid w:val="007709DC"/>
    <w:rsid w:val="00770A9C"/>
    <w:rsid w:val="00772506"/>
    <w:rsid w:val="00772F72"/>
    <w:rsid w:val="00780226"/>
    <w:rsid w:val="0078284A"/>
    <w:rsid w:val="00782E5C"/>
    <w:rsid w:val="00786949"/>
    <w:rsid w:val="007947D1"/>
    <w:rsid w:val="007A1BCC"/>
    <w:rsid w:val="007A3F26"/>
    <w:rsid w:val="007A5798"/>
    <w:rsid w:val="007A6FA6"/>
    <w:rsid w:val="007B2616"/>
    <w:rsid w:val="007B2C54"/>
    <w:rsid w:val="007B336F"/>
    <w:rsid w:val="007B3A1E"/>
    <w:rsid w:val="007B7C5C"/>
    <w:rsid w:val="007C063A"/>
    <w:rsid w:val="007C2C5C"/>
    <w:rsid w:val="007C4B6F"/>
    <w:rsid w:val="007D1529"/>
    <w:rsid w:val="007D2C77"/>
    <w:rsid w:val="007D311B"/>
    <w:rsid w:val="007E0670"/>
    <w:rsid w:val="007E082B"/>
    <w:rsid w:val="007E55C0"/>
    <w:rsid w:val="007E78EB"/>
    <w:rsid w:val="007F2D79"/>
    <w:rsid w:val="007F460C"/>
    <w:rsid w:val="008006C2"/>
    <w:rsid w:val="00801A95"/>
    <w:rsid w:val="008024F2"/>
    <w:rsid w:val="00802841"/>
    <w:rsid w:val="00822600"/>
    <w:rsid w:val="00824006"/>
    <w:rsid w:val="008247F9"/>
    <w:rsid w:val="0083408B"/>
    <w:rsid w:val="00834F4A"/>
    <w:rsid w:val="00837015"/>
    <w:rsid w:val="00844BB3"/>
    <w:rsid w:val="008465E6"/>
    <w:rsid w:val="00850E20"/>
    <w:rsid w:val="008535C6"/>
    <w:rsid w:val="00855B71"/>
    <w:rsid w:val="00861F13"/>
    <w:rsid w:val="0086345A"/>
    <w:rsid w:val="008674FA"/>
    <w:rsid w:val="008745CB"/>
    <w:rsid w:val="00880FC9"/>
    <w:rsid w:val="008822EC"/>
    <w:rsid w:val="00885605"/>
    <w:rsid w:val="00890615"/>
    <w:rsid w:val="0089153B"/>
    <w:rsid w:val="00892F58"/>
    <w:rsid w:val="0089503B"/>
    <w:rsid w:val="008B1025"/>
    <w:rsid w:val="008B17BA"/>
    <w:rsid w:val="008B5FD3"/>
    <w:rsid w:val="008B65C3"/>
    <w:rsid w:val="008B6659"/>
    <w:rsid w:val="008B762F"/>
    <w:rsid w:val="008C0A09"/>
    <w:rsid w:val="008C4C6F"/>
    <w:rsid w:val="008D1463"/>
    <w:rsid w:val="008D295F"/>
    <w:rsid w:val="008E6AC0"/>
    <w:rsid w:val="008F0BE5"/>
    <w:rsid w:val="008F4C8C"/>
    <w:rsid w:val="0091148A"/>
    <w:rsid w:val="0091712F"/>
    <w:rsid w:val="00931FB8"/>
    <w:rsid w:val="009427A2"/>
    <w:rsid w:val="00945F09"/>
    <w:rsid w:val="00947C37"/>
    <w:rsid w:val="0095158F"/>
    <w:rsid w:val="00953414"/>
    <w:rsid w:val="00962F20"/>
    <w:rsid w:val="00966301"/>
    <w:rsid w:val="00971563"/>
    <w:rsid w:val="00971684"/>
    <w:rsid w:val="00974439"/>
    <w:rsid w:val="009941CF"/>
    <w:rsid w:val="009947CF"/>
    <w:rsid w:val="0099623F"/>
    <w:rsid w:val="009A491A"/>
    <w:rsid w:val="009A70F4"/>
    <w:rsid w:val="009B14AC"/>
    <w:rsid w:val="009E0526"/>
    <w:rsid w:val="009E4605"/>
    <w:rsid w:val="009E6272"/>
    <w:rsid w:val="009F0675"/>
    <w:rsid w:val="009F5C67"/>
    <w:rsid w:val="00A0295B"/>
    <w:rsid w:val="00A06094"/>
    <w:rsid w:val="00A065AB"/>
    <w:rsid w:val="00A21583"/>
    <w:rsid w:val="00A22C2C"/>
    <w:rsid w:val="00A2360B"/>
    <w:rsid w:val="00A2463E"/>
    <w:rsid w:val="00A2713C"/>
    <w:rsid w:val="00A34D02"/>
    <w:rsid w:val="00A46129"/>
    <w:rsid w:val="00A57E68"/>
    <w:rsid w:val="00A61A5A"/>
    <w:rsid w:val="00A64CFB"/>
    <w:rsid w:val="00A760C7"/>
    <w:rsid w:val="00A9046D"/>
    <w:rsid w:val="00A94414"/>
    <w:rsid w:val="00AA05A1"/>
    <w:rsid w:val="00AA6BEE"/>
    <w:rsid w:val="00AB38B0"/>
    <w:rsid w:val="00AB63A1"/>
    <w:rsid w:val="00AC16FA"/>
    <w:rsid w:val="00AC3DDB"/>
    <w:rsid w:val="00AD0949"/>
    <w:rsid w:val="00AD572A"/>
    <w:rsid w:val="00AE0628"/>
    <w:rsid w:val="00AE2543"/>
    <w:rsid w:val="00AE28CE"/>
    <w:rsid w:val="00AE44C4"/>
    <w:rsid w:val="00AF0625"/>
    <w:rsid w:val="00AF16E7"/>
    <w:rsid w:val="00AF3B3E"/>
    <w:rsid w:val="00AF7219"/>
    <w:rsid w:val="00B009E3"/>
    <w:rsid w:val="00B0146B"/>
    <w:rsid w:val="00B01900"/>
    <w:rsid w:val="00B01E8D"/>
    <w:rsid w:val="00B153D2"/>
    <w:rsid w:val="00B21883"/>
    <w:rsid w:val="00B3186B"/>
    <w:rsid w:val="00B33812"/>
    <w:rsid w:val="00B3527D"/>
    <w:rsid w:val="00B42D23"/>
    <w:rsid w:val="00B44577"/>
    <w:rsid w:val="00B602AD"/>
    <w:rsid w:val="00B678CD"/>
    <w:rsid w:val="00B70320"/>
    <w:rsid w:val="00B71218"/>
    <w:rsid w:val="00B72DA0"/>
    <w:rsid w:val="00B73F93"/>
    <w:rsid w:val="00B75730"/>
    <w:rsid w:val="00B838CF"/>
    <w:rsid w:val="00B843A6"/>
    <w:rsid w:val="00B90C2B"/>
    <w:rsid w:val="00B919B9"/>
    <w:rsid w:val="00BA3833"/>
    <w:rsid w:val="00BA5E62"/>
    <w:rsid w:val="00BA7B2F"/>
    <w:rsid w:val="00BB4E70"/>
    <w:rsid w:val="00BB5915"/>
    <w:rsid w:val="00BC13F6"/>
    <w:rsid w:val="00BC2D88"/>
    <w:rsid w:val="00BD6BBE"/>
    <w:rsid w:val="00BE1A63"/>
    <w:rsid w:val="00BE4D7A"/>
    <w:rsid w:val="00BE73AD"/>
    <w:rsid w:val="00BF0E3F"/>
    <w:rsid w:val="00BF1C0F"/>
    <w:rsid w:val="00C009A9"/>
    <w:rsid w:val="00C02676"/>
    <w:rsid w:val="00C03E01"/>
    <w:rsid w:val="00C10E21"/>
    <w:rsid w:val="00C1359B"/>
    <w:rsid w:val="00C20921"/>
    <w:rsid w:val="00C2448D"/>
    <w:rsid w:val="00C32203"/>
    <w:rsid w:val="00C35BF0"/>
    <w:rsid w:val="00C40BC1"/>
    <w:rsid w:val="00C53829"/>
    <w:rsid w:val="00C54D76"/>
    <w:rsid w:val="00C61348"/>
    <w:rsid w:val="00C6219E"/>
    <w:rsid w:val="00C636F5"/>
    <w:rsid w:val="00C66075"/>
    <w:rsid w:val="00C67786"/>
    <w:rsid w:val="00C74D62"/>
    <w:rsid w:val="00C80E02"/>
    <w:rsid w:val="00C84605"/>
    <w:rsid w:val="00C8660D"/>
    <w:rsid w:val="00C86812"/>
    <w:rsid w:val="00C961F4"/>
    <w:rsid w:val="00CA0187"/>
    <w:rsid w:val="00CA2A65"/>
    <w:rsid w:val="00CA2D27"/>
    <w:rsid w:val="00CA4185"/>
    <w:rsid w:val="00CA6DB8"/>
    <w:rsid w:val="00CB5204"/>
    <w:rsid w:val="00CC0616"/>
    <w:rsid w:val="00CC06A8"/>
    <w:rsid w:val="00CD181B"/>
    <w:rsid w:val="00CD46C3"/>
    <w:rsid w:val="00CD6DA9"/>
    <w:rsid w:val="00CE22E8"/>
    <w:rsid w:val="00CE2563"/>
    <w:rsid w:val="00CF030D"/>
    <w:rsid w:val="00CF201E"/>
    <w:rsid w:val="00CF262E"/>
    <w:rsid w:val="00CF2E27"/>
    <w:rsid w:val="00CF3849"/>
    <w:rsid w:val="00CF5027"/>
    <w:rsid w:val="00CF52CD"/>
    <w:rsid w:val="00CF7BD8"/>
    <w:rsid w:val="00D04AF3"/>
    <w:rsid w:val="00D10F57"/>
    <w:rsid w:val="00D12EFB"/>
    <w:rsid w:val="00D13580"/>
    <w:rsid w:val="00D170C0"/>
    <w:rsid w:val="00D2153C"/>
    <w:rsid w:val="00D236B7"/>
    <w:rsid w:val="00D24154"/>
    <w:rsid w:val="00D33CE2"/>
    <w:rsid w:val="00D406D6"/>
    <w:rsid w:val="00D42714"/>
    <w:rsid w:val="00D43583"/>
    <w:rsid w:val="00D464EA"/>
    <w:rsid w:val="00D531CC"/>
    <w:rsid w:val="00D561F1"/>
    <w:rsid w:val="00D61269"/>
    <w:rsid w:val="00D667D4"/>
    <w:rsid w:val="00D67066"/>
    <w:rsid w:val="00D7329D"/>
    <w:rsid w:val="00D812C3"/>
    <w:rsid w:val="00D86FFD"/>
    <w:rsid w:val="00DA017A"/>
    <w:rsid w:val="00DA7184"/>
    <w:rsid w:val="00DB0DA3"/>
    <w:rsid w:val="00DC0275"/>
    <w:rsid w:val="00DD59D7"/>
    <w:rsid w:val="00DD7C41"/>
    <w:rsid w:val="00DE49DF"/>
    <w:rsid w:val="00DE66C1"/>
    <w:rsid w:val="00DF07B0"/>
    <w:rsid w:val="00DF2EBF"/>
    <w:rsid w:val="00DF4022"/>
    <w:rsid w:val="00E01EE9"/>
    <w:rsid w:val="00E02834"/>
    <w:rsid w:val="00E07FCA"/>
    <w:rsid w:val="00E21278"/>
    <w:rsid w:val="00E216BD"/>
    <w:rsid w:val="00E22E7F"/>
    <w:rsid w:val="00E24D92"/>
    <w:rsid w:val="00E27318"/>
    <w:rsid w:val="00E306AE"/>
    <w:rsid w:val="00E33805"/>
    <w:rsid w:val="00E3521B"/>
    <w:rsid w:val="00E37EC7"/>
    <w:rsid w:val="00E40245"/>
    <w:rsid w:val="00E54598"/>
    <w:rsid w:val="00E555F8"/>
    <w:rsid w:val="00E55D4A"/>
    <w:rsid w:val="00E6167D"/>
    <w:rsid w:val="00E61882"/>
    <w:rsid w:val="00E635B1"/>
    <w:rsid w:val="00E6592F"/>
    <w:rsid w:val="00E75530"/>
    <w:rsid w:val="00E775EC"/>
    <w:rsid w:val="00E82859"/>
    <w:rsid w:val="00E84185"/>
    <w:rsid w:val="00E85B41"/>
    <w:rsid w:val="00E87D07"/>
    <w:rsid w:val="00E94722"/>
    <w:rsid w:val="00E965F6"/>
    <w:rsid w:val="00EC2A9C"/>
    <w:rsid w:val="00EC624D"/>
    <w:rsid w:val="00EC67DE"/>
    <w:rsid w:val="00ED1CF5"/>
    <w:rsid w:val="00ED69DB"/>
    <w:rsid w:val="00EE308D"/>
    <w:rsid w:val="00F0356A"/>
    <w:rsid w:val="00F0384D"/>
    <w:rsid w:val="00F23FCE"/>
    <w:rsid w:val="00F2693F"/>
    <w:rsid w:val="00F41111"/>
    <w:rsid w:val="00F43072"/>
    <w:rsid w:val="00F43D06"/>
    <w:rsid w:val="00F47FE3"/>
    <w:rsid w:val="00F51DEC"/>
    <w:rsid w:val="00F60DE1"/>
    <w:rsid w:val="00F6189E"/>
    <w:rsid w:val="00F71844"/>
    <w:rsid w:val="00F72E56"/>
    <w:rsid w:val="00F73958"/>
    <w:rsid w:val="00F77D4F"/>
    <w:rsid w:val="00F82422"/>
    <w:rsid w:val="00F94620"/>
    <w:rsid w:val="00FA04C8"/>
    <w:rsid w:val="00FA1B22"/>
    <w:rsid w:val="00FA261D"/>
    <w:rsid w:val="00FA2B9A"/>
    <w:rsid w:val="00FA59E0"/>
    <w:rsid w:val="00FA7566"/>
    <w:rsid w:val="00FB2C48"/>
    <w:rsid w:val="00FB32A3"/>
    <w:rsid w:val="00FD057B"/>
    <w:rsid w:val="00FD1D81"/>
    <w:rsid w:val="00FD21D7"/>
    <w:rsid w:val="00FD2D60"/>
    <w:rsid w:val="00FD3C52"/>
    <w:rsid w:val="00FD5BC0"/>
    <w:rsid w:val="00FD5FDB"/>
    <w:rsid w:val="00FE00BD"/>
    <w:rsid w:val="00FE3EDB"/>
    <w:rsid w:val="00FF373F"/>
    <w:rsid w:val="00FF5B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3E5EBD"/>
  <w15:docId w15:val="{4577B228-5B8B-4F9A-B2B1-6861536048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5">
    <w:lsdException w:name="Normal" w:uiPriority="0"/>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emiHidden/>
    <w:rsid w:val="00953414"/>
    <w:pPr>
      <w:widowControl w:val="0"/>
      <w:spacing w:line="240" w:lineRule="atLeast"/>
    </w:pPr>
  </w:style>
  <w:style w:type="paragraph" w:styleId="Heading1">
    <w:name w:val="heading 1"/>
    <w:basedOn w:val="Normal"/>
    <w:next w:val="Normal"/>
    <w:link w:val="Heading1Char"/>
    <w:uiPriority w:val="9"/>
    <w:rsid w:val="002E4F3E"/>
    <w:pPr>
      <w:keepNext/>
      <w:keepLines/>
      <w:spacing w:before="340" w:after="330" w:line="578" w:lineRule="atLeast"/>
      <w:outlineLvl w:val="0"/>
    </w:pPr>
    <w:rPr>
      <w:b/>
      <w:bCs/>
      <w:kern w:val="44"/>
      <w:sz w:val="44"/>
      <w:szCs w:val="44"/>
    </w:rPr>
  </w:style>
  <w:style w:type="paragraph" w:styleId="Heading2">
    <w:name w:val="heading 2"/>
    <w:basedOn w:val="Normal"/>
    <w:next w:val="Normal"/>
    <w:link w:val="Heading2Char"/>
    <w:autoRedefine/>
    <w:uiPriority w:val="9"/>
    <w:semiHidden/>
    <w:rsid w:val="00880FC9"/>
    <w:pPr>
      <w:keepNext/>
      <w:keepLines/>
      <w:spacing w:before="260" w:after="260" w:line="416" w:lineRule="auto"/>
      <w:outlineLvl w:val="1"/>
    </w:pPr>
    <w:rPr>
      <w:rFonts w:asciiTheme="majorHAnsi" w:eastAsiaTheme="majorEastAsia" w:hAnsiTheme="majorHAnsi" w:cstheme="majorBidi"/>
      <w:b/>
      <w:bCs/>
      <w:sz w:val="24"/>
      <w:szCs w:val="32"/>
    </w:rPr>
  </w:style>
  <w:style w:type="paragraph" w:styleId="Heading3">
    <w:name w:val="heading 3"/>
    <w:basedOn w:val="Normal"/>
    <w:next w:val="Normal"/>
    <w:link w:val="Heading3Char"/>
    <w:autoRedefine/>
    <w:uiPriority w:val="9"/>
    <w:semiHidden/>
    <w:rsid w:val="00880FC9"/>
    <w:pPr>
      <w:keepNext/>
      <w:keepLines/>
      <w:spacing w:before="260" w:after="260" w:line="416" w:lineRule="auto"/>
      <w:outlineLvl w:val="2"/>
    </w:pPr>
    <w:rPr>
      <w:b/>
      <w:bCs/>
      <w:sz w:val="24"/>
      <w:szCs w:val="32"/>
    </w:rPr>
  </w:style>
  <w:style w:type="paragraph" w:styleId="Heading4">
    <w:name w:val="heading 4"/>
    <w:basedOn w:val="Normal"/>
    <w:next w:val="Normal"/>
    <w:link w:val="Heading4Char"/>
    <w:uiPriority w:val="9"/>
    <w:semiHidden/>
    <w:rsid w:val="00931FB8"/>
    <w:pPr>
      <w:keepNext/>
      <w:keepLines/>
      <w:spacing w:before="280" w:after="290" w:line="376" w:lineRule="atLeast"/>
      <w:outlineLvl w:val="3"/>
    </w:pPr>
    <w:rPr>
      <w:rFonts w:asciiTheme="majorHAnsi" w:eastAsiaTheme="majorEastAsia" w:hAnsiTheme="majorHAnsi" w:cstheme="majorBid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B009E3"/>
    <w:rPr>
      <w:rFonts w:ascii="Times New Roman" w:eastAsia="宋体" w:hAnsi="Times New Roman" w:cs="Times New Roman"/>
      <w:b/>
      <w:bCs/>
      <w:sz w:val="24"/>
      <w:szCs w:val="32"/>
    </w:rPr>
  </w:style>
  <w:style w:type="character" w:customStyle="1" w:styleId="Heading2Char">
    <w:name w:val="Heading 2 Char"/>
    <w:basedOn w:val="DefaultParagraphFont"/>
    <w:link w:val="Heading2"/>
    <w:uiPriority w:val="9"/>
    <w:semiHidden/>
    <w:rsid w:val="00B009E3"/>
    <w:rPr>
      <w:rFonts w:asciiTheme="majorHAnsi" w:eastAsiaTheme="majorEastAsia" w:hAnsiTheme="majorHAnsi" w:cstheme="majorBidi"/>
      <w:b/>
      <w:bCs/>
      <w:sz w:val="24"/>
      <w:szCs w:val="32"/>
    </w:rPr>
  </w:style>
  <w:style w:type="paragraph" w:styleId="Header">
    <w:name w:val="header"/>
    <w:basedOn w:val="Normal"/>
    <w:link w:val="HeaderChar"/>
    <w:uiPriority w:val="99"/>
    <w:semiHidden/>
    <w:rsid w:val="005164BE"/>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semiHidden/>
    <w:rsid w:val="00B009E3"/>
    <w:rPr>
      <w:rFonts w:ascii="Times New Roman" w:eastAsia="宋体" w:hAnsi="Times New Roman" w:cs="Times New Roman"/>
      <w:sz w:val="18"/>
      <w:szCs w:val="18"/>
    </w:rPr>
  </w:style>
  <w:style w:type="paragraph" w:styleId="Footer">
    <w:name w:val="footer"/>
    <w:basedOn w:val="Normal"/>
    <w:link w:val="FooterChar"/>
    <w:uiPriority w:val="99"/>
    <w:semiHidden/>
    <w:rsid w:val="005164BE"/>
    <w:pPr>
      <w:tabs>
        <w:tab w:val="center" w:pos="4153"/>
        <w:tab w:val="right" w:pos="8306"/>
      </w:tabs>
      <w:snapToGrid w:val="0"/>
    </w:pPr>
    <w:rPr>
      <w:sz w:val="18"/>
      <w:szCs w:val="18"/>
    </w:rPr>
  </w:style>
  <w:style w:type="character" w:customStyle="1" w:styleId="FooterChar">
    <w:name w:val="Footer Char"/>
    <w:basedOn w:val="DefaultParagraphFont"/>
    <w:link w:val="Footer"/>
    <w:uiPriority w:val="99"/>
    <w:semiHidden/>
    <w:rsid w:val="00B009E3"/>
    <w:rPr>
      <w:rFonts w:ascii="Times New Roman" w:eastAsia="宋体" w:hAnsi="Times New Roman" w:cs="Times New Roman"/>
      <w:sz w:val="18"/>
      <w:szCs w:val="18"/>
    </w:rPr>
  </w:style>
  <w:style w:type="paragraph" w:customStyle="1" w:styleId="Center1">
    <w:name w:val="★Center1"/>
    <w:basedOn w:val="ABCText"/>
    <w:link w:val="Center1Char"/>
    <w:qFormat/>
    <w:rsid w:val="0070777F"/>
    <w:pPr>
      <w:spacing w:beforeLines="100" w:afterLines="300" w:line="480" w:lineRule="auto"/>
      <w:ind w:leftChars="0" w:left="0" w:firstLineChars="0" w:firstLine="0"/>
    </w:pPr>
    <w:rPr>
      <w:b/>
      <w:sz w:val="44"/>
      <w:szCs w:val="44"/>
    </w:rPr>
  </w:style>
  <w:style w:type="paragraph" w:customStyle="1" w:styleId="Center2">
    <w:name w:val="★Center2"/>
    <w:basedOn w:val="Center1"/>
    <w:next w:val="Normal"/>
    <w:link w:val="Center2Char"/>
    <w:qFormat/>
    <w:rsid w:val="005164BE"/>
    <w:pPr>
      <w:jc w:val="center"/>
    </w:pPr>
  </w:style>
  <w:style w:type="character" w:customStyle="1" w:styleId="Center1Char">
    <w:name w:val="★Center1 Char"/>
    <w:basedOn w:val="DefaultParagraphFont"/>
    <w:link w:val="Center1"/>
    <w:rsid w:val="0070777F"/>
    <w:rPr>
      <w:rFonts w:ascii="Arial" w:eastAsia="宋体" w:hAnsi="Arial" w:cs="Arial"/>
      <w:b/>
      <w:sz w:val="44"/>
      <w:szCs w:val="44"/>
    </w:rPr>
  </w:style>
  <w:style w:type="paragraph" w:customStyle="1" w:styleId="ABCText">
    <w:name w:val="★ABC_Text"/>
    <w:basedOn w:val="Normal"/>
    <w:link w:val="ABCTextChar"/>
    <w:qFormat/>
    <w:rsid w:val="00B73F93"/>
    <w:pPr>
      <w:spacing w:afterLines="100" w:line="360" w:lineRule="auto"/>
      <w:ind w:leftChars="225" w:left="225" w:firstLineChars="200" w:firstLine="200"/>
    </w:pPr>
    <w:rPr>
      <w:rFonts w:ascii="Arial" w:hAnsi="Arial" w:cs="Arial"/>
      <w:sz w:val="24"/>
    </w:rPr>
  </w:style>
  <w:style w:type="character" w:customStyle="1" w:styleId="Center2Char">
    <w:name w:val="★Center2 Char"/>
    <w:basedOn w:val="Center1Char"/>
    <w:link w:val="Center2"/>
    <w:rsid w:val="0070777F"/>
    <w:rPr>
      <w:rFonts w:ascii="Arial" w:eastAsia="宋体" w:hAnsi="Arial" w:cs="Arial"/>
      <w:b/>
      <w:sz w:val="44"/>
      <w:szCs w:val="44"/>
    </w:rPr>
  </w:style>
  <w:style w:type="paragraph" w:customStyle="1" w:styleId="Title1">
    <w:name w:val="★Title1"/>
    <w:basedOn w:val="ABCText"/>
    <w:link w:val="Title1Char"/>
    <w:qFormat/>
    <w:rsid w:val="00953414"/>
    <w:pPr>
      <w:numPr>
        <w:numId w:val="33"/>
      </w:numPr>
      <w:spacing w:beforeLines="100" w:after="312"/>
      <w:ind w:leftChars="0" w:left="0" w:firstLineChars="0" w:firstLine="0"/>
      <w:outlineLvl w:val="0"/>
    </w:pPr>
    <w:rPr>
      <w:rFonts w:eastAsia="宋体"/>
      <w:bCs/>
      <w:kern w:val="44"/>
      <w:sz w:val="32"/>
      <w:szCs w:val="32"/>
    </w:rPr>
  </w:style>
  <w:style w:type="character" w:customStyle="1" w:styleId="ABCTextChar">
    <w:name w:val="★ABC_Text Char"/>
    <w:basedOn w:val="DefaultParagraphFont"/>
    <w:link w:val="ABCText"/>
    <w:rsid w:val="00B73F93"/>
    <w:rPr>
      <w:rFonts w:ascii="Arial" w:hAnsi="Arial" w:cs="Arial"/>
      <w:sz w:val="24"/>
    </w:rPr>
  </w:style>
  <w:style w:type="paragraph" w:customStyle="1" w:styleId="Title11">
    <w:name w:val="★Title1.1"/>
    <w:basedOn w:val="Title1"/>
    <w:link w:val="Title11Char"/>
    <w:qFormat/>
    <w:rsid w:val="00E6167D"/>
    <w:pPr>
      <w:numPr>
        <w:numId w:val="32"/>
      </w:numPr>
      <w:spacing w:before="100" w:after="100"/>
      <w:outlineLvl w:val="1"/>
    </w:pPr>
    <w:rPr>
      <w:rFonts w:eastAsiaTheme="majorEastAsia"/>
      <w:bCs w:val="0"/>
      <w:sz w:val="24"/>
      <w:szCs w:val="30"/>
    </w:rPr>
  </w:style>
  <w:style w:type="character" w:customStyle="1" w:styleId="Title1Char">
    <w:name w:val="★Title1 Char"/>
    <w:basedOn w:val="DefaultParagraphFont"/>
    <w:link w:val="Title1"/>
    <w:rsid w:val="00953414"/>
    <w:rPr>
      <w:rFonts w:ascii="Arial" w:eastAsia="宋体" w:hAnsi="Arial" w:cs="Arial"/>
      <w:bCs/>
      <w:kern w:val="44"/>
      <w:sz w:val="32"/>
      <w:szCs w:val="32"/>
    </w:rPr>
  </w:style>
  <w:style w:type="character" w:customStyle="1" w:styleId="Heading1Char">
    <w:name w:val="Heading 1 Char"/>
    <w:basedOn w:val="DefaultParagraphFont"/>
    <w:link w:val="Heading1"/>
    <w:uiPriority w:val="9"/>
    <w:rsid w:val="00B009E3"/>
    <w:rPr>
      <w:rFonts w:ascii="Times New Roman" w:eastAsia="宋体" w:hAnsi="Times New Roman" w:cs="Times New Roman"/>
      <w:b/>
      <w:bCs/>
      <w:kern w:val="44"/>
      <w:sz w:val="44"/>
      <w:szCs w:val="44"/>
    </w:rPr>
  </w:style>
  <w:style w:type="character" w:customStyle="1" w:styleId="Heading4Char">
    <w:name w:val="Heading 4 Char"/>
    <w:basedOn w:val="DefaultParagraphFont"/>
    <w:link w:val="Heading4"/>
    <w:uiPriority w:val="9"/>
    <w:semiHidden/>
    <w:rsid w:val="00B009E3"/>
    <w:rPr>
      <w:rFonts w:asciiTheme="majorHAnsi" w:eastAsiaTheme="majorEastAsia" w:hAnsiTheme="majorHAnsi" w:cstheme="majorBidi"/>
      <w:b/>
      <w:bCs/>
      <w:sz w:val="28"/>
      <w:szCs w:val="28"/>
    </w:rPr>
  </w:style>
  <w:style w:type="character" w:customStyle="1" w:styleId="Title11Char">
    <w:name w:val="★Title1.1 Char"/>
    <w:basedOn w:val="Title1Char"/>
    <w:link w:val="Title11"/>
    <w:rsid w:val="00E6167D"/>
    <w:rPr>
      <w:rFonts w:ascii="Arial" w:eastAsiaTheme="majorEastAsia" w:hAnsi="Arial" w:cs="Arial"/>
      <w:bCs/>
      <w:kern w:val="44"/>
      <w:sz w:val="24"/>
      <w:szCs w:val="30"/>
    </w:rPr>
  </w:style>
  <w:style w:type="paragraph" w:styleId="ListParagraph">
    <w:name w:val="List Paragraph"/>
    <w:basedOn w:val="Normal"/>
    <w:link w:val="ListParagraphChar"/>
    <w:uiPriority w:val="34"/>
    <w:semiHidden/>
    <w:rsid w:val="006A32C8"/>
    <w:pPr>
      <w:ind w:firstLineChars="200" w:firstLine="420"/>
    </w:pPr>
  </w:style>
  <w:style w:type="paragraph" w:customStyle="1" w:styleId="Title111">
    <w:name w:val="★Title1.1.1"/>
    <w:basedOn w:val="Title11"/>
    <w:link w:val="Title111Char"/>
    <w:qFormat/>
    <w:rsid w:val="00750985"/>
    <w:pPr>
      <w:numPr>
        <w:numId w:val="0"/>
      </w:numPr>
      <w:spacing w:beforeLines="50"/>
      <w:outlineLvl w:val="2"/>
    </w:pPr>
    <w:rPr>
      <w:rFonts w:eastAsia="宋体"/>
      <w:szCs w:val="24"/>
    </w:rPr>
  </w:style>
  <w:style w:type="paragraph" w:customStyle="1" w:styleId="List">
    <w:name w:val="★List ●●"/>
    <w:link w:val="ListChar"/>
    <w:qFormat/>
    <w:rsid w:val="00971684"/>
    <w:pPr>
      <w:numPr>
        <w:numId w:val="11"/>
      </w:numPr>
      <w:spacing w:line="360" w:lineRule="auto"/>
      <w:ind w:leftChars="600" w:left="600" w:firstLine="0"/>
    </w:pPr>
    <w:rPr>
      <w:rFonts w:ascii="Arial" w:hAnsi="Arial" w:cs="Arial"/>
      <w:sz w:val="24"/>
    </w:rPr>
  </w:style>
  <w:style w:type="character" w:customStyle="1" w:styleId="ListParagraphChar">
    <w:name w:val="List Paragraph Char"/>
    <w:basedOn w:val="DefaultParagraphFont"/>
    <w:link w:val="ListParagraph"/>
    <w:uiPriority w:val="34"/>
    <w:semiHidden/>
    <w:rsid w:val="00B009E3"/>
    <w:rPr>
      <w:rFonts w:ascii="Times New Roman" w:eastAsia="宋体" w:hAnsi="Times New Roman" w:cs="Times New Roman"/>
      <w:szCs w:val="24"/>
    </w:rPr>
  </w:style>
  <w:style w:type="character" w:customStyle="1" w:styleId="Title111Char">
    <w:name w:val="★Title1.1.1 Char"/>
    <w:basedOn w:val="ListParagraphChar"/>
    <w:link w:val="Title111"/>
    <w:rsid w:val="00F60DE1"/>
    <w:rPr>
      <w:rFonts w:ascii="Arial" w:eastAsia="宋体" w:hAnsi="Arial" w:cs="Arial"/>
      <w:kern w:val="44"/>
      <w:sz w:val="24"/>
      <w:szCs w:val="24"/>
    </w:rPr>
  </w:style>
  <w:style w:type="paragraph" w:customStyle="1" w:styleId="List1">
    <w:name w:val="★List 1)"/>
    <w:basedOn w:val="Normal"/>
    <w:link w:val="List1Char"/>
    <w:qFormat/>
    <w:rsid w:val="00237BAD"/>
  </w:style>
  <w:style w:type="character" w:customStyle="1" w:styleId="ListChar">
    <w:name w:val="★List ●● Char"/>
    <w:basedOn w:val="ABCTextChar"/>
    <w:link w:val="List"/>
    <w:rsid w:val="00971684"/>
    <w:rPr>
      <w:rFonts w:ascii="Arial" w:hAnsi="Arial" w:cs="Arial"/>
      <w:sz w:val="24"/>
    </w:rPr>
  </w:style>
  <w:style w:type="table" w:styleId="TableGrid">
    <w:name w:val="Table Grid"/>
    <w:basedOn w:val="TableNormal"/>
    <w:uiPriority w:val="39"/>
    <w:rsid w:val="0083408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1Char">
    <w:name w:val="★List 1) Char"/>
    <w:basedOn w:val="ListChar"/>
    <w:link w:val="List1"/>
    <w:rsid w:val="00237BAD"/>
    <w:rPr>
      <w:rFonts w:ascii="Arial" w:hAnsi="Arial" w:cs="Arial"/>
      <w:sz w:val="24"/>
    </w:rPr>
  </w:style>
  <w:style w:type="paragraph" w:customStyle="1" w:styleId="List1-">
    <w:name w:val="★List 1) -"/>
    <w:basedOn w:val="List1"/>
    <w:link w:val="List1-Char"/>
    <w:qFormat/>
    <w:rsid w:val="00706C70"/>
    <w:pPr>
      <w:numPr>
        <w:numId w:val="14"/>
      </w:numPr>
    </w:pPr>
  </w:style>
  <w:style w:type="paragraph" w:customStyle="1" w:styleId="List0">
    <w:name w:val="★List ●"/>
    <w:basedOn w:val="List"/>
    <w:link w:val="ListChar0"/>
    <w:qFormat/>
    <w:rsid w:val="00706C70"/>
    <w:pPr>
      <w:numPr>
        <w:numId w:val="16"/>
      </w:numPr>
    </w:pPr>
  </w:style>
  <w:style w:type="character" w:customStyle="1" w:styleId="List1-Char">
    <w:name w:val="★List 1) - Char"/>
    <w:basedOn w:val="List1Char"/>
    <w:link w:val="List1-"/>
    <w:rsid w:val="00706C70"/>
    <w:rPr>
      <w:rFonts w:ascii="Arial" w:eastAsia="宋体" w:hAnsi="Arial" w:cs="Arial"/>
      <w:sz w:val="24"/>
      <w:szCs w:val="24"/>
    </w:rPr>
  </w:style>
  <w:style w:type="paragraph" w:customStyle="1" w:styleId="Fig">
    <w:name w:val="★Fig."/>
    <w:next w:val="ABCText"/>
    <w:link w:val="FigChar"/>
    <w:qFormat/>
    <w:rsid w:val="00706C70"/>
    <w:pPr>
      <w:jc w:val="center"/>
    </w:pPr>
    <w:rPr>
      <w:rFonts w:ascii="Arial" w:eastAsia="宋体" w:hAnsi="Arial" w:cs="Arial"/>
      <w:sz w:val="24"/>
      <w:szCs w:val="24"/>
    </w:rPr>
  </w:style>
  <w:style w:type="character" w:customStyle="1" w:styleId="ListChar0">
    <w:name w:val="★List ● Char"/>
    <w:basedOn w:val="ListChar"/>
    <w:link w:val="List0"/>
    <w:rsid w:val="00706C70"/>
    <w:rPr>
      <w:rFonts w:ascii="Arial" w:eastAsia="宋体" w:hAnsi="Arial" w:cs="Arial"/>
      <w:sz w:val="24"/>
      <w:szCs w:val="24"/>
    </w:rPr>
  </w:style>
  <w:style w:type="numbering" w:customStyle="1" w:styleId="T1">
    <w:name w:val="T1"/>
    <w:uiPriority w:val="99"/>
    <w:rsid w:val="00143841"/>
    <w:pPr>
      <w:numPr>
        <w:numId w:val="21"/>
      </w:numPr>
    </w:pPr>
  </w:style>
  <w:style w:type="character" w:customStyle="1" w:styleId="FigChar">
    <w:name w:val="★Fig. Char"/>
    <w:basedOn w:val="ABCTextChar"/>
    <w:link w:val="Fig"/>
    <w:rsid w:val="00706C70"/>
    <w:rPr>
      <w:rFonts w:ascii="Arial" w:eastAsia="宋体" w:hAnsi="Arial" w:cs="Arial"/>
      <w:sz w:val="24"/>
      <w:szCs w:val="24"/>
    </w:rPr>
  </w:style>
  <w:style w:type="numbering" w:customStyle="1" w:styleId="T11">
    <w:name w:val="T1.1"/>
    <w:uiPriority w:val="99"/>
    <w:rsid w:val="00143841"/>
    <w:pPr>
      <w:numPr>
        <w:numId w:val="22"/>
      </w:numPr>
    </w:pPr>
  </w:style>
  <w:style w:type="table" w:customStyle="1" w:styleId="TableGrid0">
    <w:name w:val="TableGrid"/>
    <w:rsid w:val="007E78EB"/>
    <w:rPr>
      <w:szCs w:val="22"/>
    </w:rPr>
    <w:tblPr>
      <w:tblCellMar>
        <w:top w:w="0" w:type="dxa"/>
        <w:left w:w="0" w:type="dxa"/>
        <w:bottom w:w="0" w:type="dxa"/>
        <w:right w:w="0" w:type="dxa"/>
      </w:tblCellMar>
    </w:tblPr>
  </w:style>
  <w:style w:type="paragraph" w:customStyle="1" w:styleId="Coding">
    <w:name w:val="★Coding输入代码"/>
    <w:basedOn w:val="Normal"/>
    <w:qFormat/>
    <w:rsid w:val="00730511"/>
    <w:pPr>
      <w:pBdr>
        <w:top w:val="single" w:sz="6" w:space="0" w:color="CCCCCC"/>
        <w:left w:val="single" w:sz="6" w:space="0" w:color="CCCCCC"/>
        <w:bottom w:val="single" w:sz="6" w:space="0" w:color="CCCCCC"/>
        <w:right w:val="single" w:sz="6" w:space="0" w:color="CCCCCC"/>
      </w:pBdr>
      <w:shd w:val="clear" w:color="auto" w:fill="EFEFEF"/>
      <w:spacing w:after="86" w:line="265" w:lineRule="auto"/>
      <w:ind w:left="-5" w:hanging="10"/>
    </w:pPr>
    <w:rPr>
      <w:rFonts w:ascii="Courier New" w:eastAsia="Courier New" w:hAnsi="Courier New" w:cs="宋体"/>
      <w:bCs/>
      <w:sz w:val="18"/>
      <w:szCs w:val="20"/>
    </w:rPr>
  </w:style>
  <w:style w:type="paragraph" w:styleId="DocumentMap">
    <w:name w:val="Document Map"/>
    <w:basedOn w:val="Normal"/>
    <w:link w:val="DocumentMapChar"/>
    <w:uiPriority w:val="99"/>
    <w:semiHidden/>
    <w:unhideWhenUsed/>
    <w:rsid w:val="00674BAD"/>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674BAD"/>
    <w:rPr>
      <w:rFonts w:ascii="Tahoma" w:hAnsi="Tahoma" w:cs="Tahoma"/>
      <w:sz w:val="16"/>
      <w:szCs w:val="16"/>
    </w:rPr>
  </w:style>
  <w:style w:type="paragraph" w:styleId="NormalWeb">
    <w:name w:val="Normal (Web)"/>
    <w:basedOn w:val="Normal"/>
    <w:uiPriority w:val="99"/>
    <w:semiHidden/>
    <w:unhideWhenUsed/>
    <w:rsid w:val="00B602AD"/>
    <w:pPr>
      <w:widowControl/>
      <w:spacing w:before="100" w:beforeAutospacing="1" w:after="100" w:afterAutospacing="1" w:line="240" w:lineRule="auto"/>
    </w:pPr>
    <w:rPr>
      <w:rFonts w:ascii="Times New Roman" w:eastAsia="Times New Roman" w:hAnsi="Times New Roman" w:cs="Times New Roman"/>
      <w:kern w:val="0"/>
      <w:sz w:val="24"/>
      <w:szCs w:val="24"/>
    </w:rPr>
  </w:style>
  <w:style w:type="paragraph" w:styleId="HTMLPreformatted">
    <w:name w:val="HTML Preformatted"/>
    <w:basedOn w:val="Normal"/>
    <w:link w:val="HTMLPreformattedChar"/>
    <w:uiPriority w:val="99"/>
    <w:semiHidden/>
    <w:unhideWhenUsed/>
    <w:rsid w:val="002D07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kern w:val="0"/>
      <w:sz w:val="20"/>
      <w:szCs w:val="20"/>
    </w:rPr>
  </w:style>
  <w:style w:type="character" w:customStyle="1" w:styleId="HTMLPreformattedChar">
    <w:name w:val="HTML Preformatted Char"/>
    <w:basedOn w:val="DefaultParagraphFont"/>
    <w:link w:val="HTMLPreformatted"/>
    <w:uiPriority w:val="99"/>
    <w:semiHidden/>
    <w:rsid w:val="002D07AE"/>
    <w:rPr>
      <w:rFonts w:ascii="Courier New" w:eastAsia="Times New Roman" w:hAnsi="Courier New" w:cs="Courier New"/>
      <w:kern w:val="0"/>
      <w:sz w:val="20"/>
      <w:szCs w:val="20"/>
    </w:rPr>
  </w:style>
  <w:style w:type="paragraph" w:customStyle="1" w:styleId="Coding0">
    <w:name w:val="★Coding验证代码"/>
    <w:basedOn w:val="Coding"/>
    <w:rsid w:val="00205CFD"/>
    <w:pPr>
      <w:pBdr>
        <w:top w:val="single" w:sz="6" w:space="0" w:color="00B050"/>
        <w:left w:val="single" w:sz="6" w:space="0" w:color="00B050"/>
        <w:bottom w:val="single" w:sz="6" w:space="0" w:color="00B050"/>
        <w:right w:val="single" w:sz="6" w:space="0" w:color="00B050"/>
      </w:pBdr>
      <w:shd w:val="clear" w:color="auto" w:fill="E2EFD9" w:themeFill="accent6" w:themeFillTint="33"/>
    </w:pPr>
  </w:style>
  <w:style w:type="character" w:styleId="Hyperlink">
    <w:name w:val="Hyperlink"/>
    <w:basedOn w:val="DefaultParagraphFont"/>
    <w:uiPriority w:val="99"/>
    <w:unhideWhenUsed/>
    <w:rsid w:val="003473F0"/>
    <w:rPr>
      <w:color w:val="0563C1" w:themeColor="hyperlink"/>
      <w:u w:val="single"/>
    </w:rPr>
  </w:style>
  <w:style w:type="character" w:styleId="UnresolvedMention">
    <w:name w:val="Unresolved Mention"/>
    <w:basedOn w:val="DefaultParagraphFont"/>
    <w:uiPriority w:val="99"/>
    <w:semiHidden/>
    <w:unhideWhenUsed/>
    <w:rsid w:val="003473F0"/>
    <w:rPr>
      <w:color w:val="605E5C"/>
      <w:shd w:val="clear" w:color="auto" w:fill="E1DFDD"/>
    </w:rPr>
  </w:style>
  <w:style w:type="character" w:styleId="Strong">
    <w:name w:val="Strong"/>
    <w:basedOn w:val="DefaultParagraphFont"/>
    <w:uiPriority w:val="22"/>
    <w:qFormat/>
    <w:rsid w:val="003473F0"/>
    <w:rPr>
      <w:b/>
      <w:bCs/>
    </w:rPr>
  </w:style>
  <w:style w:type="character" w:customStyle="1" w:styleId="italic">
    <w:name w:val="italic"/>
    <w:basedOn w:val="DefaultParagraphFont"/>
    <w:rsid w:val="00CF26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472937">
      <w:bodyDiv w:val="1"/>
      <w:marLeft w:val="0"/>
      <w:marRight w:val="0"/>
      <w:marTop w:val="0"/>
      <w:marBottom w:val="0"/>
      <w:divBdr>
        <w:top w:val="none" w:sz="0" w:space="0" w:color="auto"/>
        <w:left w:val="none" w:sz="0" w:space="0" w:color="auto"/>
        <w:bottom w:val="none" w:sz="0" w:space="0" w:color="auto"/>
        <w:right w:val="none" w:sz="0" w:space="0" w:color="auto"/>
      </w:divBdr>
    </w:div>
    <w:div w:id="104732215">
      <w:bodyDiv w:val="1"/>
      <w:marLeft w:val="0"/>
      <w:marRight w:val="0"/>
      <w:marTop w:val="0"/>
      <w:marBottom w:val="0"/>
      <w:divBdr>
        <w:top w:val="none" w:sz="0" w:space="0" w:color="auto"/>
        <w:left w:val="none" w:sz="0" w:space="0" w:color="auto"/>
        <w:bottom w:val="none" w:sz="0" w:space="0" w:color="auto"/>
        <w:right w:val="none" w:sz="0" w:space="0" w:color="auto"/>
      </w:divBdr>
    </w:div>
    <w:div w:id="116800851">
      <w:bodyDiv w:val="1"/>
      <w:marLeft w:val="0"/>
      <w:marRight w:val="0"/>
      <w:marTop w:val="0"/>
      <w:marBottom w:val="0"/>
      <w:divBdr>
        <w:top w:val="none" w:sz="0" w:space="0" w:color="auto"/>
        <w:left w:val="none" w:sz="0" w:space="0" w:color="auto"/>
        <w:bottom w:val="none" w:sz="0" w:space="0" w:color="auto"/>
        <w:right w:val="none" w:sz="0" w:space="0" w:color="auto"/>
      </w:divBdr>
      <w:divsChild>
        <w:div w:id="1472013081">
          <w:marLeft w:val="0"/>
          <w:marRight w:val="0"/>
          <w:marTop w:val="0"/>
          <w:marBottom w:val="0"/>
          <w:divBdr>
            <w:top w:val="none" w:sz="0" w:space="0" w:color="auto"/>
            <w:left w:val="none" w:sz="0" w:space="0" w:color="auto"/>
            <w:bottom w:val="none" w:sz="0" w:space="0" w:color="auto"/>
            <w:right w:val="none" w:sz="0" w:space="0" w:color="auto"/>
          </w:divBdr>
          <w:divsChild>
            <w:div w:id="2025981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578715">
      <w:bodyDiv w:val="1"/>
      <w:marLeft w:val="0"/>
      <w:marRight w:val="0"/>
      <w:marTop w:val="0"/>
      <w:marBottom w:val="0"/>
      <w:divBdr>
        <w:top w:val="none" w:sz="0" w:space="0" w:color="auto"/>
        <w:left w:val="none" w:sz="0" w:space="0" w:color="auto"/>
        <w:bottom w:val="none" w:sz="0" w:space="0" w:color="auto"/>
        <w:right w:val="none" w:sz="0" w:space="0" w:color="auto"/>
      </w:divBdr>
    </w:div>
    <w:div w:id="374278723">
      <w:bodyDiv w:val="1"/>
      <w:marLeft w:val="0"/>
      <w:marRight w:val="0"/>
      <w:marTop w:val="0"/>
      <w:marBottom w:val="0"/>
      <w:divBdr>
        <w:top w:val="none" w:sz="0" w:space="0" w:color="auto"/>
        <w:left w:val="none" w:sz="0" w:space="0" w:color="auto"/>
        <w:bottom w:val="none" w:sz="0" w:space="0" w:color="auto"/>
        <w:right w:val="none" w:sz="0" w:space="0" w:color="auto"/>
      </w:divBdr>
    </w:div>
    <w:div w:id="377628396">
      <w:bodyDiv w:val="1"/>
      <w:marLeft w:val="0"/>
      <w:marRight w:val="0"/>
      <w:marTop w:val="0"/>
      <w:marBottom w:val="0"/>
      <w:divBdr>
        <w:top w:val="none" w:sz="0" w:space="0" w:color="auto"/>
        <w:left w:val="none" w:sz="0" w:space="0" w:color="auto"/>
        <w:bottom w:val="none" w:sz="0" w:space="0" w:color="auto"/>
        <w:right w:val="none" w:sz="0" w:space="0" w:color="auto"/>
      </w:divBdr>
    </w:div>
    <w:div w:id="445849604">
      <w:bodyDiv w:val="1"/>
      <w:marLeft w:val="0"/>
      <w:marRight w:val="0"/>
      <w:marTop w:val="0"/>
      <w:marBottom w:val="0"/>
      <w:divBdr>
        <w:top w:val="none" w:sz="0" w:space="0" w:color="auto"/>
        <w:left w:val="none" w:sz="0" w:space="0" w:color="auto"/>
        <w:bottom w:val="none" w:sz="0" w:space="0" w:color="auto"/>
        <w:right w:val="none" w:sz="0" w:space="0" w:color="auto"/>
      </w:divBdr>
    </w:div>
    <w:div w:id="480075786">
      <w:bodyDiv w:val="1"/>
      <w:marLeft w:val="0"/>
      <w:marRight w:val="0"/>
      <w:marTop w:val="0"/>
      <w:marBottom w:val="0"/>
      <w:divBdr>
        <w:top w:val="none" w:sz="0" w:space="0" w:color="auto"/>
        <w:left w:val="none" w:sz="0" w:space="0" w:color="auto"/>
        <w:bottom w:val="none" w:sz="0" w:space="0" w:color="auto"/>
        <w:right w:val="none" w:sz="0" w:space="0" w:color="auto"/>
      </w:divBdr>
      <w:divsChild>
        <w:div w:id="72699799">
          <w:marLeft w:val="0"/>
          <w:marRight w:val="0"/>
          <w:marTop w:val="0"/>
          <w:marBottom w:val="0"/>
          <w:divBdr>
            <w:top w:val="none" w:sz="0" w:space="0" w:color="auto"/>
            <w:left w:val="none" w:sz="0" w:space="0" w:color="auto"/>
            <w:bottom w:val="none" w:sz="0" w:space="0" w:color="auto"/>
            <w:right w:val="none" w:sz="0" w:space="0" w:color="auto"/>
          </w:divBdr>
        </w:div>
        <w:div w:id="1780249475">
          <w:marLeft w:val="0"/>
          <w:marRight w:val="0"/>
          <w:marTop w:val="0"/>
          <w:marBottom w:val="0"/>
          <w:divBdr>
            <w:top w:val="none" w:sz="0" w:space="0" w:color="auto"/>
            <w:left w:val="none" w:sz="0" w:space="0" w:color="auto"/>
            <w:bottom w:val="none" w:sz="0" w:space="0" w:color="auto"/>
            <w:right w:val="none" w:sz="0" w:space="0" w:color="auto"/>
          </w:divBdr>
        </w:div>
        <w:div w:id="62678898">
          <w:marLeft w:val="0"/>
          <w:marRight w:val="0"/>
          <w:marTop w:val="0"/>
          <w:marBottom w:val="0"/>
          <w:divBdr>
            <w:top w:val="none" w:sz="0" w:space="0" w:color="auto"/>
            <w:left w:val="none" w:sz="0" w:space="0" w:color="auto"/>
            <w:bottom w:val="none" w:sz="0" w:space="0" w:color="auto"/>
            <w:right w:val="none" w:sz="0" w:space="0" w:color="auto"/>
          </w:divBdr>
        </w:div>
      </w:divsChild>
    </w:div>
    <w:div w:id="567229830">
      <w:bodyDiv w:val="1"/>
      <w:marLeft w:val="0"/>
      <w:marRight w:val="0"/>
      <w:marTop w:val="0"/>
      <w:marBottom w:val="0"/>
      <w:divBdr>
        <w:top w:val="none" w:sz="0" w:space="0" w:color="auto"/>
        <w:left w:val="none" w:sz="0" w:space="0" w:color="auto"/>
        <w:bottom w:val="none" w:sz="0" w:space="0" w:color="auto"/>
        <w:right w:val="none" w:sz="0" w:space="0" w:color="auto"/>
      </w:divBdr>
    </w:div>
    <w:div w:id="607322807">
      <w:bodyDiv w:val="1"/>
      <w:marLeft w:val="0"/>
      <w:marRight w:val="0"/>
      <w:marTop w:val="0"/>
      <w:marBottom w:val="0"/>
      <w:divBdr>
        <w:top w:val="none" w:sz="0" w:space="0" w:color="auto"/>
        <w:left w:val="none" w:sz="0" w:space="0" w:color="auto"/>
        <w:bottom w:val="none" w:sz="0" w:space="0" w:color="auto"/>
        <w:right w:val="none" w:sz="0" w:space="0" w:color="auto"/>
      </w:divBdr>
    </w:div>
    <w:div w:id="745956412">
      <w:bodyDiv w:val="1"/>
      <w:marLeft w:val="0"/>
      <w:marRight w:val="0"/>
      <w:marTop w:val="0"/>
      <w:marBottom w:val="0"/>
      <w:divBdr>
        <w:top w:val="none" w:sz="0" w:space="0" w:color="auto"/>
        <w:left w:val="none" w:sz="0" w:space="0" w:color="auto"/>
        <w:bottom w:val="none" w:sz="0" w:space="0" w:color="auto"/>
        <w:right w:val="none" w:sz="0" w:space="0" w:color="auto"/>
      </w:divBdr>
    </w:div>
    <w:div w:id="778792436">
      <w:bodyDiv w:val="1"/>
      <w:marLeft w:val="0"/>
      <w:marRight w:val="0"/>
      <w:marTop w:val="0"/>
      <w:marBottom w:val="0"/>
      <w:divBdr>
        <w:top w:val="none" w:sz="0" w:space="0" w:color="auto"/>
        <w:left w:val="none" w:sz="0" w:space="0" w:color="auto"/>
        <w:bottom w:val="none" w:sz="0" w:space="0" w:color="auto"/>
        <w:right w:val="none" w:sz="0" w:space="0" w:color="auto"/>
      </w:divBdr>
    </w:div>
    <w:div w:id="852496236">
      <w:bodyDiv w:val="1"/>
      <w:marLeft w:val="0"/>
      <w:marRight w:val="0"/>
      <w:marTop w:val="0"/>
      <w:marBottom w:val="0"/>
      <w:divBdr>
        <w:top w:val="none" w:sz="0" w:space="0" w:color="auto"/>
        <w:left w:val="none" w:sz="0" w:space="0" w:color="auto"/>
        <w:bottom w:val="none" w:sz="0" w:space="0" w:color="auto"/>
        <w:right w:val="none" w:sz="0" w:space="0" w:color="auto"/>
      </w:divBdr>
    </w:div>
    <w:div w:id="856037701">
      <w:bodyDiv w:val="1"/>
      <w:marLeft w:val="0"/>
      <w:marRight w:val="0"/>
      <w:marTop w:val="0"/>
      <w:marBottom w:val="0"/>
      <w:divBdr>
        <w:top w:val="none" w:sz="0" w:space="0" w:color="auto"/>
        <w:left w:val="none" w:sz="0" w:space="0" w:color="auto"/>
        <w:bottom w:val="none" w:sz="0" w:space="0" w:color="auto"/>
        <w:right w:val="none" w:sz="0" w:space="0" w:color="auto"/>
      </w:divBdr>
    </w:div>
    <w:div w:id="1002514763">
      <w:bodyDiv w:val="1"/>
      <w:marLeft w:val="0"/>
      <w:marRight w:val="0"/>
      <w:marTop w:val="0"/>
      <w:marBottom w:val="0"/>
      <w:divBdr>
        <w:top w:val="none" w:sz="0" w:space="0" w:color="auto"/>
        <w:left w:val="none" w:sz="0" w:space="0" w:color="auto"/>
        <w:bottom w:val="none" w:sz="0" w:space="0" w:color="auto"/>
        <w:right w:val="none" w:sz="0" w:space="0" w:color="auto"/>
      </w:divBdr>
      <w:divsChild>
        <w:div w:id="249433560">
          <w:marLeft w:val="0"/>
          <w:marRight w:val="0"/>
          <w:marTop w:val="0"/>
          <w:marBottom w:val="0"/>
          <w:divBdr>
            <w:top w:val="none" w:sz="0" w:space="0" w:color="auto"/>
            <w:left w:val="none" w:sz="0" w:space="0" w:color="auto"/>
            <w:bottom w:val="none" w:sz="0" w:space="0" w:color="auto"/>
            <w:right w:val="none" w:sz="0" w:space="0" w:color="auto"/>
          </w:divBdr>
        </w:div>
        <w:div w:id="338125181">
          <w:marLeft w:val="0"/>
          <w:marRight w:val="0"/>
          <w:marTop w:val="0"/>
          <w:marBottom w:val="0"/>
          <w:divBdr>
            <w:top w:val="none" w:sz="0" w:space="0" w:color="auto"/>
            <w:left w:val="none" w:sz="0" w:space="0" w:color="auto"/>
            <w:bottom w:val="none" w:sz="0" w:space="0" w:color="auto"/>
            <w:right w:val="none" w:sz="0" w:space="0" w:color="auto"/>
          </w:divBdr>
        </w:div>
        <w:div w:id="792209953">
          <w:marLeft w:val="0"/>
          <w:marRight w:val="0"/>
          <w:marTop w:val="0"/>
          <w:marBottom w:val="0"/>
          <w:divBdr>
            <w:top w:val="none" w:sz="0" w:space="0" w:color="auto"/>
            <w:left w:val="none" w:sz="0" w:space="0" w:color="auto"/>
            <w:bottom w:val="none" w:sz="0" w:space="0" w:color="auto"/>
            <w:right w:val="none" w:sz="0" w:space="0" w:color="auto"/>
          </w:divBdr>
        </w:div>
      </w:divsChild>
    </w:div>
    <w:div w:id="1015577615">
      <w:bodyDiv w:val="1"/>
      <w:marLeft w:val="0"/>
      <w:marRight w:val="0"/>
      <w:marTop w:val="0"/>
      <w:marBottom w:val="0"/>
      <w:divBdr>
        <w:top w:val="none" w:sz="0" w:space="0" w:color="auto"/>
        <w:left w:val="none" w:sz="0" w:space="0" w:color="auto"/>
        <w:bottom w:val="none" w:sz="0" w:space="0" w:color="auto"/>
        <w:right w:val="none" w:sz="0" w:space="0" w:color="auto"/>
      </w:divBdr>
    </w:div>
    <w:div w:id="1131941490">
      <w:bodyDiv w:val="1"/>
      <w:marLeft w:val="0"/>
      <w:marRight w:val="0"/>
      <w:marTop w:val="0"/>
      <w:marBottom w:val="0"/>
      <w:divBdr>
        <w:top w:val="none" w:sz="0" w:space="0" w:color="auto"/>
        <w:left w:val="none" w:sz="0" w:space="0" w:color="auto"/>
        <w:bottom w:val="none" w:sz="0" w:space="0" w:color="auto"/>
        <w:right w:val="none" w:sz="0" w:space="0" w:color="auto"/>
      </w:divBdr>
    </w:div>
    <w:div w:id="1156334222">
      <w:bodyDiv w:val="1"/>
      <w:marLeft w:val="0"/>
      <w:marRight w:val="0"/>
      <w:marTop w:val="0"/>
      <w:marBottom w:val="0"/>
      <w:divBdr>
        <w:top w:val="none" w:sz="0" w:space="0" w:color="auto"/>
        <w:left w:val="none" w:sz="0" w:space="0" w:color="auto"/>
        <w:bottom w:val="none" w:sz="0" w:space="0" w:color="auto"/>
        <w:right w:val="none" w:sz="0" w:space="0" w:color="auto"/>
      </w:divBdr>
    </w:div>
    <w:div w:id="1176311250">
      <w:bodyDiv w:val="1"/>
      <w:marLeft w:val="0"/>
      <w:marRight w:val="0"/>
      <w:marTop w:val="0"/>
      <w:marBottom w:val="0"/>
      <w:divBdr>
        <w:top w:val="none" w:sz="0" w:space="0" w:color="auto"/>
        <w:left w:val="none" w:sz="0" w:space="0" w:color="auto"/>
        <w:bottom w:val="none" w:sz="0" w:space="0" w:color="auto"/>
        <w:right w:val="none" w:sz="0" w:space="0" w:color="auto"/>
      </w:divBdr>
      <w:divsChild>
        <w:div w:id="1928222804">
          <w:marLeft w:val="0"/>
          <w:marRight w:val="0"/>
          <w:marTop w:val="0"/>
          <w:marBottom w:val="0"/>
          <w:divBdr>
            <w:top w:val="none" w:sz="0" w:space="0" w:color="auto"/>
            <w:left w:val="none" w:sz="0" w:space="0" w:color="auto"/>
            <w:bottom w:val="none" w:sz="0" w:space="0" w:color="auto"/>
            <w:right w:val="none" w:sz="0" w:space="0" w:color="auto"/>
          </w:divBdr>
        </w:div>
        <w:div w:id="868683852">
          <w:marLeft w:val="0"/>
          <w:marRight w:val="0"/>
          <w:marTop w:val="0"/>
          <w:marBottom w:val="0"/>
          <w:divBdr>
            <w:top w:val="none" w:sz="0" w:space="0" w:color="auto"/>
            <w:left w:val="none" w:sz="0" w:space="0" w:color="auto"/>
            <w:bottom w:val="none" w:sz="0" w:space="0" w:color="auto"/>
            <w:right w:val="none" w:sz="0" w:space="0" w:color="auto"/>
          </w:divBdr>
        </w:div>
        <w:div w:id="1064522923">
          <w:marLeft w:val="0"/>
          <w:marRight w:val="0"/>
          <w:marTop w:val="0"/>
          <w:marBottom w:val="0"/>
          <w:divBdr>
            <w:top w:val="none" w:sz="0" w:space="0" w:color="auto"/>
            <w:left w:val="none" w:sz="0" w:space="0" w:color="auto"/>
            <w:bottom w:val="none" w:sz="0" w:space="0" w:color="auto"/>
            <w:right w:val="none" w:sz="0" w:space="0" w:color="auto"/>
          </w:divBdr>
        </w:div>
      </w:divsChild>
    </w:div>
    <w:div w:id="1318533172">
      <w:bodyDiv w:val="1"/>
      <w:marLeft w:val="0"/>
      <w:marRight w:val="0"/>
      <w:marTop w:val="0"/>
      <w:marBottom w:val="0"/>
      <w:divBdr>
        <w:top w:val="none" w:sz="0" w:space="0" w:color="auto"/>
        <w:left w:val="none" w:sz="0" w:space="0" w:color="auto"/>
        <w:bottom w:val="none" w:sz="0" w:space="0" w:color="auto"/>
        <w:right w:val="none" w:sz="0" w:space="0" w:color="auto"/>
      </w:divBdr>
    </w:div>
    <w:div w:id="1529030564">
      <w:bodyDiv w:val="1"/>
      <w:marLeft w:val="0"/>
      <w:marRight w:val="0"/>
      <w:marTop w:val="0"/>
      <w:marBottom w:val="0"/>
      <w:divBdr>
        <w:top w:val="none" w:sz="0" w:space="0" w:color="auto"/>
        <w:left w:val="none" w:sz="0" w:space="0" w:color="auto"/>
        <w:bottom w:val="none" w:sz="0" w:space="0" w:color="auto"/>
        <w:right w:val="none" w:sz="0" w:space="0" w:color="auto"/>
      </w:divBdr>
    </w:div>
    <w:div w:id="1572886499">
      <w:bodyDiv w:val="1"/>
      <w:marLeft w:val="0"/>
      <w:marRight w:val="0"/>
      <w:marTop w:val="0"/>
      <w:marBottom w:val="0"/>
      <w:divBdr>
        <w:top w:val="none" w:sz="0" w:space="0" w:color="auto"/>
        <w:left w:val="none" w:sz="0" w:space="0" w:color="auto"/>
        <w:bottom w:val="none" w:sz="0" w:space="0" w:color="auto"/>
        <w:right w:val="none" w:sz="0" w:space="0" w:color="auto"/>
      </w:divBdr>
    </w:div>
    <w:div w:id="1578127375">
      <w:bodyDiv w:val="1"/>
      <w:marLeft w:val="0"/>
      <w:marRight w:val="0"/>
      <w:marTop w:val="0"/>
      <w:marBottom w:val="0"/>
      <w:divBdr>
        <w:top w:val="none" w:sz="0" w:space="0" w:color="auto"/>
        <w:left w:val="none" w:sz="0" w:space="0" w:color="auto"/>
        <w:bottom w:val="none" w:sz="0" w:space="0" w:color="auto"/>
        <w:right w:val="none" w:sz="0" w:space="0" w:color="auto"/>
      </w:divBdr>
    </w:div>
    <w:div w:id="1585913639">
      <w:bodyDiv w:val="1"/>
      <w:marLeft w:val="0"/>
      <w:marRight w:val="0"/>
      <w:marTop w:val="0"/>
      <w:marBottom w:val="0"/>
      <w:divBdr>
        <w:top w:val="none" w:sz="0" w:space="0" w:color="auto"/>
        <w:left w:val="none" w:sz="0" w:space="0" w:color="auto"/>
        <w:bottom w:val="none" w:sz="0" w:space="0" w:color="auto"/>
        <w:right w:val="none" w:sz="0" w:space="0" w:color="auto"/>
      </w:divBdr>
    </w:div>
    <w:div w:id="1797597109">
      <w:bodyDiv w:val="1"/>
      <w:marLeft w:val="0"/>
      <w:marRight w:val="0"/>
      <w:marTop w:val="0"/>
      <w:marBottom w:val="0"/>
      <w:divBdr>
        <w:top w:val="none" w:sz="0" w:space="0" w:color="auto"/>
        <w:left w:val="none" w:sz="0" w:space="0" w:color="auto"/>
        <w:bottom w:val="none" w:sz="0" w:space="0" w:color="auto"/>
        <w:right w:val="none" w:sz="0" w:space="0" w:color="auto"/>
      </w:divBdr>
    </w:div>
    <w:div w:id="1924146516">
      <w:bodyDiv w:val="1"/>
      <w:marLeft w:val="0"/>
      <w:marRight w:val="0"/>
      <w:marTop w:val="0"/>
      <w:marBottom w:val="0"/>
      <w:divBdr>
        <w:top w:val="none" w:sz="0" w:space="0" w:color="auto"/>
        <w:left w:val="none" w:sz="0" w:space="0" w:color="auto"/>
        <w:bottom w:val="none" w:sz="0" w:space="0" w:color="auto"/>
        <w:right w:val="none" w:sz="0" w:space="0" w:color="auto"/>
      </w:divBdr>
    </w:div>
    <w:div w:id="1996571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ystem/Siasun2018@oracle-scan.rac.occ/occorc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ww.cnblogs.com/liuyisai/p/5992511.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z002et0z\AppData\Roaming\Microsoft\Templates\&#32431;&#25991;&#20214;&#27169;&#26495;2015%20v1.2.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118FEA-27B5-4FD7-AA51-19E1FBCD7B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纯文件模板2015 v1.2.dotx</Template>
  <TotalTime>907</TotalTime>
  <Pages>15</Pages>
  <Words>1746</Words>
  <Characters>9956</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CN1LZ4F0</dc:creator>
  <cp:keywords>C_Unrestricted</cp:keywords>
  <dc:description/>
  <cp:lastModifiedBy>Edgar</cp:lastModifiedBy>
  <cp:revision>159</cp:revision>
  <dcterms:created xsi:type="dcterms:W3CDTF">2018-07-30T10:39:00Z</dcterms:created>
  <dcterms:modified xsi:type="dcterms:W3CDTF">2019-03-11T01:22:00Z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Confidentiality">
    <vt:lpwstr>Unrestricted</vt:lpwstr>
  </property>
</Properties>
</file>